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72927" w14:textId="77777777" w:rsidR="00DE2422" w:rsidRPr="006846DF" w:rsidRDefault="00DE2422" w:rsidP="00EC2239">
      <w:pPr>
        <w:pStyle w:val="aa"/>
        <w:spacing w:after="240"/>
        <w:ind w:firstLine="0"/>
        <w:jc w:val="center"/>
      </w:pPr>
      <w:r w:rsidRPr="006846DF">
        <w:t>МИНИСТЕРСТВО НАУКИ И ВЫСШЕГО ОБРАЗОВАНИЯ РОССИЙСКОЙ ФЕДЕРАЦИИ</w:t>
      </w:r>
    </w:p>
    <w:p w14:paraId="26226901" w14:textId="77777777" w:rsidR="00DE2422" w:rsidRPr="006846DF" w:rsidRDefault="00DE2422" w:rsidP="00EC2239">
      <w:pPr>
        <w:pStyle w:val="aa"/>
        <w:spacing w:after="240"/>
        <w:ind w:firstLine="0"/>
        <w:jc w:val="center"/>
      </w:pPr>
      <w:r w:rsidRPr="006846DF">
        <w:t>федеральное государственное автономное образовательное учреждение высшего образования</w:t>
      </w:r>
    </w:p>
    <w:p w14:paraId="112308CF" w14:textId="77777777" w:rsidR="00DE2422" w:rsidRPr="006846DF" w:rsidRDefault="00DE2422" w:rsidP="00EC2239">
      <w:pPr>
        <w:pStyle w:val="aa"/>
        <w:spacing w:after="240"/>
        <w:ind w:firstLine="0"/>
        <w:jc w:val="center"/>
      </w:pPr>
      <w:r w:rsidRPr="006846DF">
        <w:t>Санкт-Петербургский национальный исследовательский университет информац</w:t>
      </w:r>
      <w:r w:rsidR="00907564" w:rsidRPr="006846DF">
        <w:t>и</w:t>
      </w:r>
      <w:r w:rsidRPr="006846DF">
        <w:t>онных технологий, механики и оптики</w:t>
      </w:r>
    </w:p>
    <w:p w14:paraId="08159E95" w14:textId="77777777" w:rsidR="00DE2422" w:rsidRPr="006846DF" w:rsidRDefault="00DE2422" w:rsidP="00EC2239">
      <w:pPr>
        <w:pStyle w:val="aa"/>
        <w:spacing w:after="240"/>
        <w:ind w:firstLine="0"/>
        <w:jc w:val="center"/>
      </w:pPr>
      <w:r w:rsidRPr="006846DF">
        <w:t>Мегафакультет трансляционных информационных технологий</w:t>
      </w:r>
    </w:p>
    <w:p w14:paraId="40716224" w14:textId="77777777" w:rsidR="00DE2422" w:rsidRPr="006846DF" w:rsidRDefault="00DE2422" w:rsidP="00EC2239">
      <w:pPr>
        <w:pStyle w:val="aa"/>
        <w:spacing w:after="840"/>
        <w:ind w:firstLine="0"/>
        <w:jc w:val="center"/>
      </w:pPr>
      <w:r w:rsidRPr="006846DF">
        <w:t>Факультет информационных технологий и программирования</w:t>
      </w:r>
    </w:p>
    <w:p w14:paraId="58CED8C4" w14:textId="03621F42" w:rsidR="00DE2422" w:rsidRPr="008A16C3" w:rsidRDefault="00DE2422" w:rsidP="00361571">
      <w:pPr>
        <w:pStyle w:val="aa"/>
        <w:spacing w:after="0"/>
        <w:ind w:firstLine="0"/>
        <w:jc w:val="center"/>
        <w:rPr>
          <w:b/>
          <w:bCs/>
        </w:rPr>
      </w:pPr>
      <w:r w:rsidRPr="00361571">
        <w:rPr>
          <w:b/>
          <w:bCs/>
        </w:rPr>
        <w:t xml:space="preserve">Лабораторная работа № </w:t>
      </w:r>
      <w:r w:rsidR="00AA1252" w:rsidRPr="008A16C3">
        <w:rPr>
          <w:b/>
          <w:bCs/>
        </w:rPr>
        <w:t>4</w:t>
      </w:r>
    </w:p>
    <w:p w14:paraId="125EC14E" w14:textId="77777777" w:rsidR="00DE2422" w:rsidRPr="00361571" w:rsidRDefault="00DE2422" w:rsidP="00361571">
      <w:pPr>
        <w:pStyle w:val="aa"/>
        <w:spacing w:after="0"/>
        <w:ind w:firstLine="0"/>
        <w:jc w:val="center"/>
        <w:rPr>
          <w:b/>
          <w:bCs/>
        </w:rPr>
      </w:pPr>
      <w:r w:rsidRPr="00361571">
        <w:rPr>
          <w:b/>
          <w:bCs/>
        </w:rPr>
        <w:t>По дисциплине «</w:t>
      </w:r>
      <w:r w:rsidR="001F1464">
        <w:rPr>
          <w:b/>
          <w:bCs/>
        </w:rPr>
        <w:t>Компьютерная графика и геометрия</w:t>
      </w:r>
      <w:r w:rsidRPr="00361571">
        <w:rPr>
          <w:b/>
          <w:bCs/>
        </w:rPr>
        <w:t>»</w:t>
      </w:r>
    </w:p>
    <w:p w14:paraId="582A889A" w14:textId="49DFFE86" w:rsidR="00DE2422" w:rsidRPr="00BA4DA0" w:rsidRDefault="00756FF8" w:rsidP="00361571">
      <w:pPr>
        <w:pStyle w:val="aa"/>
        <w:spacing w:after="720"/>
        <w:ind w:firstLine="0"/>
        <w:jc w:val="center"/>
        <w:rPr>
          <w:b/>
          <w:bCs/>
        </w:rPr>
      </w:pPr>
      <w:r w:rsidRPr="00756FF8">
        <w:rPr>
          <w:b/>
          <w:bCs/>
        </w:rPr>
        <w:t>Изучение</w:t>
      </w:r>
      <w:r w:rsidR="000A4FAE" w:rsidRPr="000A4FAE">
        <w:rPr>
          <w:b/>
          <w:bCs/>
        </w:rPr>
        <w:t xml:space="preserve"> </w:t>
      </w:r>
      <w:r w:rsidR="00AA1252" w:rsidRPr="00AA1252">
        <w:rPr>
          <w:b/>
          <w:bCs/>
        </w:rPr>
        <w:t>цветовых пространств</w:t>
      </w:r>
    </w:p>
    <w:p w14:paraId="72C76FC8" w14:textId="77777777" w:rsidR="00DE2422" w:rsidRPr="00C7153E" w:rsidRDefault="00DE2422" w:rsidP="00B758C9">
      <w:pPr>
        <w:pStyle w:val="aa"/>
        <w:spacing w:after="720"/>
        <w:ind w:left="5670" w:firstLine="0"/>
        <w:rPr>
          <w:b/>
          <w:bCs/>
          <w:i/>
          <w:iCs/>
        </w:rPr>
      </w:pPr>
      <w:r w:rsidRPr="00C7153E">
        <w:rPr>
          <w:b/>
          <w:bCs/>
        </w:rPr>
        <w:t xml:space="preserve">Выполнил студент группы </w:t>
      </w:r>
      <w:r w:rsidRPr="00C7153E">
        <w:rPr>
          <w:b/>
          <w:bCs/>
          <w:lang w:val="en-US"/>
        </w:rPr>
        <w:t>M</w:t>
      </w:r>
      <w:r w:rsidRPr="00C7153E">
        <w:rPr>
          <w:b/>
          <w:bCs/>
        </w:rPr>
        <w:t>31</w:t>
      </w:r>
      <w:r w:rsidR="00A60E54" w:rsidRPr="00C7153E">
        <w:rPr>
          <w:b/>
          <w:bCs/>
        </w:rPr>
        <w:t>01</w:t>
      </w:r>
      <w:r w:rsidR="00A60E54" w:rsidRPr="00C7153E">
        <w:rPr>
          <w:b/>
          <w:bCs/>
        </w:rPr>
        <w:br/>
      </w:r>
      <w:r w:rsidR="00A60E54" w:rsidRPr="00C7153E">
        <w:rPr>
          <w:b/>
          <w:bCs/>
          <w:i/>
          <w:iCs/>
        </w:rPr>
        <w:t>Дудко Матвей Владимирович</w:t>
      </w:r>
    </w:p>
    <w:p w14:paraId="681844D0" w14:textId="77777777" w:rsidR="00DE2422" w:rsidRPr="002259BD" w:rsidRDefault="00DE2422" w:rsidP="002259BD">
      <w:pPr>
        <w:pStyle w:val="aa"/>
        <w:spacing w:after="720"/>
        <w:ind w:left="5670" w:firstLine="0"/>
        <w:rPr>
          <w:b/>
          <w:bCs/>
        </w:rPr>
      </w:pPr>
      <w:r w:rsidRPr="002259BD">
        <w:rPr>
          <w:b/>
          <w:bCs/>
        </w:rPr>
        <w:t>Проверил:</w:t>
      </w:r>
      <w:r w:rsidRPr="002259BD">
        <w:rPr>
          <w:b/>
          <w:bCs/>
        </w:rPr>
        <w:br/>
      </w:r>
      <w:r w:rsidR="005C3FD2">
        <w:rPr>
          <w:b/>
          <w:bCs/>
        </w:rPr>
        <w:t>Скаков Павел Сергеевич</w:t>
      </w:r>
    </w:p>
    <w:p w14:paraId="0614D4D4" w14:textId="77777777" w:rsidR="00DE2422" w:rsidRPr="00844A36" w:rsidRDefault="00DE2422" w:rsidP="00844A36">
      <w:pPr>
        <w:pStyle w:val="aa"/>
        <w:spacing w:before="5280" w:after="0"/>
        <w:ind w:firstLine="0"/>
        <w:jc w:val="center"/>
        <w:rPr>
          <w:b/>
          <w:bCs/>
          <w:i/>
          <w:iCs/>
          <w:sz w:val="22"/>
        </w:rPr>
      </w:pPr>
      <w:r w:rsidRPr="00844A36">
        <w:rPr>
          <w:b/>
          <w:bCs/>
          <w:i/>
          <w:iCs/>
          <w:sz w:val="22"/>
        </w:rPr>
        <w:t>САНКТ-ПЕТЕРБУРГ</w:t>
      </w:r>
    </w:p>
    <w:p w14:paraId="683586C1" w14:textId="77777777" w:rsidR="006846DF" w:rsidRPr="00844A36" w:rsidRDefault="00DE2422" w:rsidP="00844A36">
      <w:pPr>
        <w:pStyle w:val="aa"/>
        <w:ind w:firstLine="0"/>
        <w:jc w:val="center"/>
        <w:rPr>
          <w:b/>
          <w:bCs/>
          <w:i/>
          <w:iCs/>
          <w:sz w:val="22"/>
        </w:rPr>
      </w:pPr>
      <w:r w:rsidRPr="00844A36">
        <w:rPr>
          <w:b/>
          <w:bCs/>
          <w:i/>
          <w:iCs/>
          <w:sz w:val="22"/>
        </w:rPr>
        <w:t>20</w:t>
      </w:r>
      <w:r w:rsidR="004B0DC1">
        <w:rPr>
          <w:b/>
          <w:bCs/>
          <w:i/>
          <w:iCs/>
          <w:sz w:val="22"/>
        </w:rPr>
        <w:t>20</w:t>
      </w:r>
    </w:p>
    <w:p w14:paraId="44803C80" w14:textId="77777777" w:rsidR="007F48EC" w:rsidRDefault="00ED3438" w:rsidP="007F48EC">
      <w:pPr>
        <w:pStyle w:val="1"/>
      </w:pPr>
      <w:r w:rsidRPr="00ED3438">
        <w:lastRenderedPageBreak/>
        <w:t>Цель работы</w:t>
      </w:r>
    </w:p>
    <w:p w14:paraId="687F8DBA" w14:textId="5B4FE02E" w:rsidR="006E53E6" w:rsidRDefault="00487F6D" w:rsidP="009D3459">
      <w:pPr>
        <w:pStyle w:val="aa"/>
      </w:pPr>
      <w:r>
        <w:t>Р</w:t>
      </w:r>
      <w:r w:rsidR="007B779F" w:rsidRPr="007B779F">
        <w:t>еализ</w:t>
      </w:r>
      <w:r w:rsidR="007B779F">
        <w:t>ация</w:t>
      </w:r>
      <w:r w:rsidR="007B779F" w:rsidRPr="007B779F">
        <w:t xml:space="preserve"> программ</w:t>
      </w:r>
      <w:r w:rsidR="007B779F">
        <w:t>ы</w:t>
      </w:r>
      <w:r w:rsidRPr="00487F6D">
        <w:t>, которая позволяет проводить преобразования между цветовыми пространствами</w:t>
      </w:r>
      <w:r w:rsidR="00ED3438" w:rsidRPr="00ED3438">
        <w:t>.</w:t>
      </w:r>
    </w:p>
    <w:p w14:paraId="2007F45E" w14:textId="177DFD3C" w:rsidR="00737419" w:rsidRDefault="00737419" w:rsidP="00737419">
      <w:pPr>
        <w:pStyle w:val="1"/>
      </w:pPr>
      <w:r>
        <w:lastRenderedPageBreak/>
        <w:t>Описание</w:t>
      </w:r>
      <w:r w:rsidRPr="00ED3438">
        <w:t xml:space="preserve"> работы</w:t>
      </w:r>
    </w:p>
    <w:p w14:paraId="74349368" w14:textId="6E160B67" w:rsidR="00737419" w:rsidRDefault="00737419" w:rsidP="009D3459">
      <w:pPr>
        <w:pStyle w:val="aa"/>
      </w:pPr>
      <w:r w:rsidRPr="00737419">
        <w:t>Программа должна быть написана на C/C++ и не использовать внешние библиотеки</w:t>
      </w:r>
      <w:r>
        <w:t>.</w:t>
      </w:r>
    </w:p>
    <w:p w14:paraId="5EC0603C" w14:textId="65C97B4C" w:rsidR="00961AA9" w:rsidRDefault="00961AA9" w:rsidP="00961AA9">
      <w:pPr>
        <w:pStyle w:val="aa"/>
      </w:pPr>
      <w:r w:rsidRPr="009C2969">
        <w:t xml:space="preserve">Входные и выходные данные могут быть как одним файлом </w:t>
      </w:r>
      <w:r>
        <w:t xml:space="preserve">формата </w:t>
      </w:r>
      <w:r w:rsidRPr="009C2969">
        <w:t xml:space="preserve">ppm, так и набором из 3 </w:t>
      </w:r>
      <w:r>
        <w:t xml:space="preserve">файлов формата </w:t>
      </w:r>
      <w:r w:rsidRPr="009C2969">
        <w:t>pgm.</w:t>
      </w:r>
    </w:p>
    <w:p w14:paraId="13B226BE" w14:textId="77777777" w:rsidR="00737419" w:rsidRPr="00737419" w:rsidRDefault="00737419" w:rsidP="00737419">
      <w:pPr>
        <w:pStyle w:val="aa"/>
      </w:pPr>
      <w:r w:rsidRPr="00737419">
        <w:t>Аргументы передаются через командную строку:</w:t>
      </w:r>
    </w:p>
    <w:p w14:paraId="3485122D" w14:textId="4EF9A988" w:rsidR="00737419" w:rsidRPr="00DD79FF" w:rsidRDefault="00DD79FF" w:rsidP="00737419">
      <w:pPr>
        <w:pStyle w:val="aa"/>
        <w:rPr>
          <w:lang w:val="en-GB"/>
        </w:rPr>
      </w:pPr>
      <w:r w:rsidRPr="00DD79FF">
        <w:rPr>
          <w:b/>
          <w:bCs/>
          <w:lang w:val="en-GB"/>
        </w:rPr>
        <w:t>lab4.exe -f &lt;from_color_space&gt; -t &lt;to_color_space&gt; -i &lt;count&gt; &lt;input_file_name&gt; -o &lt;count&gt; &lt;output_file_name&gt;</w:t>
      </w:r>
    </w:p>
    <w:p w14:paraId="7017294D" w14:textId="77777777" w:rsidR="00737419" w:rsidRPr="00737419" w:rsidRDefault="00737419" w:rsidP="00737419">
      <w:pPr>
        <w:pStyle w:val="aa"/>
      </w:pPr>
      <w:r w:rsidRPr="00737419">
        <w:t>где</w:t>
      </w:r>
    </w:p>
    <w:p w14:paraId="439870D3" w14:textId="1B94525C" w:rsidR="00737419" w:rsidRPr="00C720C5" w:rsidRDefault="00C720C5" w:rsidP="006066A2">
      <w:pPr>
        <w:pStyle w:val="a8"/>
        <w:numPr>
          <w:ilvl w:val="0"/>
          <w:numId w:val="22"/>
        </w:numPr>
        <w:rPr>
          <w:lang w:val="en-GB"/>
        </w:rPr>
      </w:pPr>
      <w:r w:rsidRPr="00C720C5">
        <w:rPr>
          <w:lang w:val="en-GB"/>
        </w:rPr>
        <w:t>&lt;color_space&gt; - RGB / HSL / HSV / YCbCr.601 / YCbCr.709 / YCoCg / CMY</w:t>
      </w:r>
    </w:p>
    <w:p w14:paraId="4A2D2040" w14:textId="21A3293B" w:rsidR="00737419" w:rsidRPr="00737419" w:rsidRDefault="00257BDA" w:rsidP="006066A2">
      <w:pPr>
        <w:pStyle w:val="a8"/>
        <w:numPr>
          <w:ilvl w:val="0"/>
          <w:numId w:val="22"/>
        </w:numPr>
      </w:pPr>
      <w:r w:rsidRPr="00257BDA">
        <w:t>&lt;count&gt; - 1 или 3</w:t>
      </w:r>
    </w:p>
    <w:p w14:paraId="403B09AC" w14:textId="7FA58088" w:rsidR="00737419" w:rsidRPr="00737419" w:rsidRDefault="00257BDA" w:rsidP="006066A2">
      <w:pPr>
        <w:pStyle w:val="a8"/>
        <w:numPr>
          <w:ilvl w:val="0"/>
          <w:numId w:val="22"/>
        </w:numPr>
      </w:pPr>
      <w:r w:rsidRPr="00257BDA">
        <w:t>&lt;file_name&gt;</w:t>
      </w:r>
      <w:r w:rsidR="00737419" w:rsidRPr="00737419">
        <w:t>:</w:t>
      </w:r>
    </w:p>
    <w:p w14:paraId="6DC0FFC1" w14:textId="01DE1BEB" w:rsidR="00737419" w:rsidRPr="00257BDA" w:rsidRDefault="00257BDA" w:rsidP="006066A2">
      <w:pPr>
        <w:pStyle w:val="a8"/>
        <w:numPr>
          <w:ilvl w:val="1"/>
          <w:numId w:val="24"/>
        </w:numPr>
      </w:pPr>
      <w:r w:rsidRPr="00257BDA">
        <w:t>для count=1 просто имя файла; формат ppm</w:t>
      </w:r>
    </w:p>
    <w:p w14:paraId="202084FA" w14:textId="24301787" w:rsidR="00737419" w:rsidRPr="002B6D66" w:rsidRDefault="00257BDA" w:rsidP="006066A2">
      <w:pPr>
        <w:pStyle w:val="a8"/>
        <w:numPr>
          <w:ilvl w:val="1"/>
          <w:numId w:val="24"/>
        </w:numPr>
      </w:pPr>
      <w:r w:rsidRPr="00257BDA">
        <w:t xml:space="preserve">для </w:t>
      </w:r>
      <w:r w:rsidRPr="00257BDA">
        <w:rPr>
          <w:lang w:val="en-GB"/>
        </w:rPr>
        <w:t>count</w:t>
      </w:r>
      <w:r w:rsidRPr="00257BDA">
        <w:t>=3 шаблон имени вида &lt;</w:t>
      </w:r>
      <w:r w:rsidRPr="00257BDA">
        <w:rPr>
          <w:lang w:val="en-GB"/>
        </w:rPr>
        <w:t>name</w:t>
      </w:r>
      <w:r w:rsidRPr="00257BDA">
        <w:t>.</w:t>
      </w:r>
      <w:r w:rsidRPr="00257BDA">
        <w:rPr>
          <w:lang w:val="en-GB"/>
        </w:rPr>
        <w:t>ext</w:t>
      </w:r>
      <w:r w:rsidRPr="00257BDA">
        <w:t>&gt;, что соответствует файлам &lt;</w:t>
      </w:r>
      <w:r w:rsidRPr="00257BDA">
        <w:rPr>
          <w:lang w:val="en-GB"/>
        </w:rPr>
        <w:t>name</w:t>
      </w:r>
      <w:r w:rsidRPr="00257BDA">
        <w:t>_1.</w:t>
      </w:r>
      <w:r w:rsidRPr="00257BDA">
        <w:rPr>
          <w:lang w:val="en-GB"/>
        </w:rPr>
        <w:t>ext</w:t>
      </w:r>
      <w:r w:rsidRPr="00257BDA">
        <w:t>&gt;, &lt;</w:t>
      </w:r>
      <w:r w:rsidRPr="00257BDA">
        <w:rPr>
          <w:lang w:val="en-GB"/>
        </w:rPr>
        <w:t>name</w:t>
      </w:r>
      <w:r w:rsidRPr="00257BDA">
        <w:t>_2.</w:t>
      </w:r>
      <w:r w:rsidRPr="00257BDA">
        <w:rPr>
          <w:lang w:val="en-GB"/>
        </w:rPr>
        <w:t>ext</w:t>
      </w:r>
      <w:r w:rsidRPr="00257BDA">
        <w:t>&gt; и &lt;</w:t>
      </w:r>
      <w:r w:rsidRPr="00257BDA">
        <w:rPr>
          <w:lang w:val="en-GB"/>
        </w:rPr>
        <w:t>name</w:t>
      </w:r>
      <w:r w:rsidRPr="00257BDA">
        <w:t>_3.</w:t>
      </w:r>
      <w:r w:rsidRPr="00257BDA">
        <w:rPr>
          <w:lang w:val="en-GB"/>
        </w:rPr>
        <w:t>ext</w:t>
      </w:r>
      <w:r w:rsidRPr="00257BDA">
        <w:t xml:space="preserve">&gt; для каждого канала соответственно; формат </w:t>
      </w:r>
      <w:r w:rsidRPr="00257BDA">
        <w:rPr>
          <w:lang w:val="en-GB"/>
        </w:rPr>
        <w:t>pgm</w:t>
      </w:r>
    </w:p>
    <w:p w14:paraId="64034B2A" w14:textId="77777777" w:rsidR="002B6D66" w:rsidRPr="00257BDA" w:rsidRDefault="002B6D66" w:rsidP="002B6D66">
      <w:pPr>
        <w:pStyle w:val="aa"/>
      </w:pPr>
    </w:p>
    <w:p w14:paraId="5C523292" w14:textId="77777777" w:rsidR="002B6D66" w:rsidRPr="002B6D66" w:rsidRDefault="002B6D66" w:rsidP="002B6D66">
      <w:pPr>
        <w:pStyle w:val="aa"/>
      </w:pPr>
      <w:r w:rsidRPr="002B6D66">
        <w:t>Порядок аргументов (-f, -t, -i, -o) может быть произвольным.</w:t>
      </w:r>
    </w:p>
    <w:p w14:paraId="439FA72D" w14:textId="1172D1D7" w:rsidR="00E90B10" w:rsidRDefault="002B6D66" w:rsidP="002B6D66">
      <w:pPr>
        <w:pStyle w:val="aa"/>
      </w:pPr>
      <w:r w:rsidRPr="002B6D66">
        <w:t>Везде 8-битные данные и полный диапазон (0..255, PC range).</w:t>
      </w:r>
    </w:p>
    <w:p w14:paraId="7CE8CED6" w14:textId="77777777" w:rsidR="00877530" w:rsidRPr="002B6D66" w:rsidRDefault="00877530" w:rsidP="002B6D66">
      <w:pPr>
        <w:pStyle w:val="aa"/>
      </w:pPr>
    </w:p>
    <w:p w14:paraId="30F30C9D" w14:textId="4A8BC24F" w:rsidR="00737419" w:rsidRPr="00737419" w:rsidRDefault="00C80D25" w:rsidP="00737419">
      <w:pPr>
        <w:pStyle w:val="aa"/>
      </w:pPr>
      <w:r w:rsidRPr="00C80D25">
        <w:rPr>
          <w:b/>
          <w:bCs/>
        </w:rPr>
        <w:t>Полное решение:</w:t>
      </w:r>
      <w:r w:rsidRPr="00C80D25">
        <w:t xml:space="preserve"> всё работает + корректно выделяется и освобождается память, закрываются файлы, есть обработка ошибок.</w:t>
      </w:r>
    </w:p>
    <w:p w14:paraId="2EC62106" w14:textId="77777777" w:rsidR="00737419" w:rsidRPr="00737419" w:rsidRDefault="00737419" w:rsidP="00737419">
      <w:pPr>
        <w:pStyle w:val="aa"/>
      </w:pPr>
      <w:r w:rsidRPr="00737419">
        <w:t>Если программе передано значение, которое не поддерживается – следует сообщить об ошибке.</w:t>
      </w:r>
    </w:p>
    <w:p w14:paraId="01EDBA07" w14:textId="77777777" w:rsidR="00737419" w:rsidRPr="00737419" w:rsidRDefault="00737419" w:rsidP="00737419">
      <w:pPr>
        <w:pStyle w:val="aa"/>
      </w:pPr>
    </w:p>
    <w:p w14:paraId="18063FAA" w14:textId="77777777" w:rsidR="00737419" w:rsidRPr="00737419" w:rsidRDefault="00737419" w:rsidP="00737419">
      <w:pPr>
        <w:pStyle w:val="aa"/>
      </w:pPr>
      <w:r w:rsidRPr="00737419">
        <w:t>Коды возврата:</w:t>
      </w:r>
    </w:p>
    <w:p w14:paraId="42C51B2D" w14:textId="77777777" w:rsidR="00737419" w:rsidRPr="00737419" w:rsidRDefault="00737419" w:rsidP="00737419">
      <w:pPr>
        <w:pStyle w:val="aa"/>
      </w:pPr>
      <w:r w:rsidRPr="00737419">
        <w:t>0 - ошибок нет</w:t>
      </w:r>
    </w:p>
    <w:p w14:paraId="1EB06398" w14:textId="39D7D3C7" w:rsidR="007E73BC" w:rsidRDefault="00737419" w:rsidP="00737419">
      <w:pPr>
        <w:pStyle w:val="aa"/>
      </w:pPr>
      <w:r w:rsidRPr="00737419">
        <w:t>1 - произошла ошибка</w:t>
      </w:r>
    </w:p>
    <w:p w14:paraId="27E44DD0" w14:textId="77777777" w:rsidR="007E73BC" w:rsidRDefault="007E73BC">
      <w:pPr>
        <w:spacing w:after="160" w:line="259" w:lineRule="auto"/>
        <w:ind w:firstLine="0"/>
        <w:jc w:val="left"/>
      </w:pPr>
      <w:r>
        <w:br w:type="page"/>
      </w:r>
    </w:p>
    <w:p w14:paraId="6A2026CF" w14:textId="77777777" w:rsidR="00737419" w:rsidRPr="00737419" w:rsidRDefault="00737419" w:rsidP="00737419">
      <w:pPr>
        <w:pStyle w:val="aa"/>
      </w:pPr>
      <w:r w:rsidRPr="00737419">
        <w:lastRenderedPageBreak/>
        <w:t>В поток вывода ничего не выводится (printf, cout).</w:t>
      </w:r>
    </w:p>
    <w:p w14:paraId="6E7DB5E1" w14:textId="77777777" w:rsidR="00737419" w:rsidRPr="00737419" w:rsidRDefault="00737419" w:rsidP="00737419">
      <w:pPr>
        <w:pStyle w:val="aa"/>
      </w:pPr>
      <w:r w:rsidRPr="00737419">
        <w:t>Сообщения об ошибках выводятся в поток вывода ошибок:</w:t>
      </w:r>
    </w:p>
    <w:p w14:paraId="67B75B0B" w14:textId="77777777" w:rsidR="00737419" w:rsidRPr="00737419" w:rsidRDefault="00737419" w:rsidP="00737419">
      <w:pPr>
        <w:pStyle w:val="aa"/>
        <w:rPr>
          <w:lang w:val="en-GB"/>
        </w:rPr>
      </w:pPr>
      <w:r w:rsidRPr="00737419">
        <w:t>С</w:t>
      </w:r>
      <w:r w:rsidRPr="00737419">
        <w:rPr>
          <w:lang w:val="en-GB"/>
        </w:rPr>
        <w:t>: fprintf(stderr, "Error\n");</w:t>
      </w:r>
    </w:p>
    <w:p w14:paraId="002C9AD4" w14:textId="77777777" w:rsidR="00737419" w:rsidRPr="00737419" w:rsidRDefault="00737419" w:rsidP="00737419">
      <w:pPr>
        <w:pStyle w:val="aa"/>
      </w:pPr>
      <w:r w:rsidRPr="00737419">
        <w:t>C++: std::cerr</w:t>
      </w:r>
    </w:p>
    <w:p w14:paraId="4A3C64B9" w14:textId="77777777" w:rsidR="00737419" w:rsidRPr="00737419" w:rsidRDefault="00737419" w:rsidP="00737419">
      <w:pPr>
        <w:pStyle w:val="aa"/>
      </w:pPr>
    </w:p>
    <w:p w14:paraId="09F0DF69" w14:textId="77777777" w:rsidR="00737419" w:rsidRPr="00737419" w:rsidRDefault="00737419" w:rsidP="00737419">
      <w:pPr>
        <w:pStyle w:val="aa"/>
      </w:pPr>
      <w:r w:rsidRPr="00737419">
        <w:t>Следующие параметры гарантировано не будут выходить за обусловленные значения:</w:t>
      </w:r>
    </w:p>
    <w:p w14:paraId="78B7649B" w14:textId="7BADC5C5" w:rsidR="00737419" w:rsidRPr="00737419" w:rsidRDefault="00623867" w:rsidP="00E90B10">
      <w:pPr>
        <w:pStyle w:val="a8"/>
        <w:numPr>
          <w:ilvl w:val="0"/>
          <w:numId w:val="26"/>
        </w:numPr>
      </w:pPr>
      <w:r w:rsidRPr="00623867">
        <w:t>&lt;count&gt; = 1 или 3</w:t>
      </w:r>
    </w:p>
    <w:p w14:paraId="2E9B879E" w14:textId="7F8405DF" w:rsidR="00737419" w:rsidRPr="00737419" w:rsidRDefault="00623867" w:rsidP="00E90B10">
      <w:pPr>
        <w:pStyle w:val="a8"/>
        <w:numPr>
          <w:ilvl w:val="0"/>
          <w:numId w:val="26"/>
        </w:numPr>
      </w:pPr>
      <w:r w:rsidRPr="00623867">
        <w:t>width и height в файле - положительные целые значения</w:t>
      </w:r>
    </w:p>
    <w:p w14:paraId="1FAE953D" w14:textId="561D8631" w:rsidR="00737419" w:rsidRPr="00737419" w:rsidRDefault="00623867" w:rsidP="00E90B10">
      <w:pPr>
        <w:pStyle w:val="a8"/>
        <w:numPr>
          <w:ilvl w:val="0"/>
          <w:numId w:val="26"/>
        </w:numPr>
      </w:pPr>
      <w:r w:rsidRPr="00623867">
        <w:t xml:space="preserve">яркостных данных в файле ровно </w:t>
      </w:r>
      <w:r w:rsidRPr="00623867">
        <w:rPr>
          <w:lang w:val="en-GB"/>
        </w:rPr>
        <w:t>width</w:t>
      </w:r>
      <w:r w:rsidRPr="00623867">
        <w:t xml:space="preserve"> * </w:t>
      </w:r>
      <w:r w:rsidRPr="00623867">
        <w:rPr>
          <w:lang w:val="en-GB"/>
        </w:rPr>
        <w:t>height</w:t>
      </w:r>
    </w:p>
    <w:p w14:paraId="47184797" w14:textId="59B6C1B1" w:rsidR="00CD17D6" w:rsidRDefault="00CD17D6" w:rsidP="00CD17D6">
      <w:pPr>
        <w:pStyle w:val="1"/>
      </w:pPr>
      <w:r w:rsidRPr="005C4FFE">
        <w:lastRenderedPageBreak/>
        <w:t>Теоретическая часть</w:t>
      </w:r>
    </w:p>
    <w:p w14:paraId="7780D3BC" w14:textId="2DFB8C27" w:rsidR="0047350B" w:rsidRDefault="0047350B" w:rsidP="009E7E64">
      <w:pPr>
        <w:pStyle w:val="2"/>
      </w:pPr>
      <w:r>
        <w:t>Модель зрения человека</w:t>
      </w:r>
    </w:p>
    <w:p w14:paraId="307F0B22" w14:textId="77777777" w:rsidR="0047350B" w:rsidRDefault="0047350B" w:rsidP="0047350B">
      <w:r>
        <w:t>Представление и обработка графической информации в вычислительных системах основаны на наших знаниях о модели зрения человека.</w:t>
      </w:r>
    </w:p>
    <w:p w14:paraId="263C7702" w14:textId="61CF0AD1" w:rsidR="0047350B" w:rsidRDefault="0047350B" w:rsidP="0047350B">
      <w:r>
        <w:t>Не только регистрация и отображение изображений стараются соответствовать системе зрения человека, но и алгоритмы кодирования и сжатия данных становятся намного эффективнее при учёте того, что видит и не видит человек.</w:t>
      </w:r>
    </w:p>
    <w:p w14:paraId="08322782" w14:textId="77777777" w:rsidR="0047350B" w:rsidRDefault="0047350B" w:rsidP="0047350B">
      <w:r>
        <w:t>Согласно современным представлениям, система зрения человека имеет 4 вида рецепторов:</w:t>
      </w:r>
    </w:p>
    <w:p w14:paraId="07225F40" w14:textId="77777777" w:rsidR="0047350B" w:rsidRDefault="0047350B" w:rsidP="0047350B">
      <w:pPr>
        <w:pStyle w:val="af0"/>
        <w:numPr>
          <w:ilvl w:val="0"/>
          <w:numId w:val="38"/>
        </w:numPr>
      </w:pPr>
      <w:r>
        <w:t>3 вида “колбочек”: S (short), M (medium), L (long), отвечающих за цветное зрение. Работают только при высокой освещённости.</w:t>
      </w:r>
    </w:p>
    <w:p w14:paraId="5EDECDB0" w14:textId="600518D4" w:rsidR="0047350B" w:rsidRDefault="0047350B" w:rsidP="0047350B">
      <w:pPr>
        <w:pStyle w:val="af0"/>
        <w:numPr>
          <w:ilvl w:val="0"/>
          <w:numId w:val="38"/>
        </w:numPr>
      </w:pPr>
      <w:r>
        <w:t>1 вид “палочек”: R (rods), позволяющих регистрировать яркость. Работают только при низкой освещённости.</w:t>
      </w:r>
    </w:p>
    <w:p w14:paraId="3E966757" w14:textId="48D7AB42" w:rsidR="0047350B" w:rsidRDefault="007E5AD4" w:rsidP="002B2B93">
      <w:r w:rsidRPr="007E5AD4">
        <w:t>Система цветного зрения человека трёхкомпонентная: воспринимаемый цвет описывается тремя значениями. Любые спектры излучения, приводящие к одинаковым этим трём значениям, неразличимы для человека.</w:t>
      </w:r>
    </w:p>
    <w:p w14:paraId="14D1EECD" w14:textId="75E4128E" w:rsidR="000A1A1C" w:rsidRDefault="000A1A1C" w:rsidP="000A1A1C">
      <w:r>
        <w:t>Регистрация спектра L, M и S рецепторами лежит в основе цветовой модели RGB, описывающей цвет как комбинацию красного, синего и зелёного.</w:t>
      </w:r>
    </w:p>
    <w:p w14:paraId="49A8B76A" w14:textId="3191B3E2" w:rsidR="00BD5CD7" w:rsidRDefault="00BD5CD7" w:rsidP="0079730A">
      <w:r>
        <w:t>Однако, M и L рецепторы чувствительны далеко не только к чистым “зелёному” и “красному” цветам, а воспринимают довольно широкие спектры, которые ещё и значительно перекрываются.</w:t>
      </w:r>
      <w:r w:rsidR="0079730A">
        <w:t xml:space="preserve"> При непосредственном восприятии S, M, L значений было бы очень трудно различать красно-зелёные оттенки.</w:t>
      </w:r>
    </w:p>
    <w:p w14:paraId="3DAEA5EA" w14:textId="4D369194" w:rsidR="0079730A" w:rsidRDefault="0079730A" w:rsidP="0079730A">
      <w:r>
        <w:t xml:space="preserve">Но система зрения человека решила эту проблему тем, что производится </w:t>
      </w:r>
      <w:r w:rsidRPr="0079730A">
        <w:t>“</w:t>
      </w:r>
      <w:r>
        <w:t>предварительная обработка</w:t>
      </w:r>
      <w:r w:rsidRPr="0079730A">
        <w:t>”</w:t>
      </w:r>
      <w:r>
        <w:t>.</w:t>
      </w:r>
    </w:p>
    <w:p w14:paraId="7761C56D" w14:textId="0BD31801" w:rsidR="006A37E3" w:rsidRDefault="006A37E3" w:rsidP="006A37E3">
      <w:r>
        <w:t>SML сигнал (что условно соответствует RGB) преобразуется следующим образом:</w:t>
      </w:r>
    </w:p>
    <w:p w14:paraId="7CDFE0A7" w14:textId="77777777" w:rsidR="006A37E3" w:rsidRPr="00FA45C5" w:rsidRDefault="006A37E3" w:rsidP="006A37E3">
      <w:pPr>
        <w:rPr>
          <w:lang w:val="en-GB"/>
        </w:rPr>
      </w:pPr>
      <w:r w:rsidRPr="00FA45C5">
        <w:rPr>
          <w:lang w:val="en-GB"/>
        </w:rPr>
        <w:t>Y = S + M + L</w:t>
      </w:r>
    </w:p>
    <w:p w14:paraId="33BA62D3" w14:textId="77777777" w:rsidR="006A37E3" w:rsidRPr="00FA45C5" w:rsidRDefault="006A37E3" w:rsidP="006A37E3">
      <w:pPr>
        <w:rPr>
          <w:lang w:val="en-GB"/>
        </w:rPr>
      </w:pPr>
      <w:r w:rsidRPr="00FA45C5">
        <w:rPr>
          <w:lang w:val="en-GB"/>
        </w:rPr>
        <w:t>A = L - M</w:t>
      </w:r>
    </w:p>
    <w:p w14:paraId="106E11BF" w14:textId="198EBDF9" w:rsidR="008247B1" w:rsidRPr="00FA45C5" w:rsidRDefault="006A37E3" w:rsidP="006A37E3">
      <w:pPr>
        <w:rPr>
          <w:lang w:val="en-GB"/>
        </w:rPr>
      </w:pPr>
      <w:r w:rsidRPr="00FA45C5">
        <w:rPr>
          <w:lang w:val="en-GB"/>
        </w:rPr>
        <w:t xml:space="preserve">B = (L + M) </w:t>
      </w:r>
      <w:r w:rsidR="008247B1" w:rsidRPr="00FA45C5">
        <w:rPr>
          <w:lang w:val="en-GB"/>
        </w:rPr>
        <w:t>–</w:t>
      </w:r>
      <w:r w:rsidRPr="00FA45C5">
        <w:rPr>
          <w:lang w:val="en-GB"/>
        </w:rPr>
        <w:t xml:space="preserve"> S</w:t>
      </w:r>
    </w:p>
    <w:p w14:paraId="417BBA13" w14:textId="61EB0059" w:rsidR="006A37E3" w:rsidRDefault="006A37E3" w:rsidP="008247B1">
      <w:pPr>
        <w:pStyle w:val="aa"/>
      </w:pPr>
      <w:r>
        <w:t>То есть, представление красный-зелёный-синий превращается в яркость (Y) и две цветоразницы: красно-зелёную (A) и жёлто-синюю (B).</w:t>
      </w:r>
      <w:r w:rsidRPr="006A37E3">
        <w:t>В мозг передаётся обработанный сигнал:</w:t>
      </w:r>
      <w:r w:rsidR="00163B29">
        <w:t xml:space="preserve"> </w:t>
      </w:r>
      <w:r w:rsidRPr="006A37E3">
        <w:lastRenderedPageBreak/>
        <w:t>YAB</w:t>
      </w:r>
      <w:r>
        <w:t>.</w:t>
      </w:r>
      <w:r w:rsidR="00163B29" w:rsidRPr="00163B29">
        <w:t xml:space="preserve"> </w:t>
      </w:r>
      <w:r w:rsidR="00163B29">
        <w:t>Кроме того, количество нейронов для компонент Y, A, B различна: о яркости передаётся гораздо больше информации, чем о цветоразностях.</w:t>
      </w:r>
    </w:p>
    <w:p w14:paraId="3804EC3F" w14:textId="5F41796C" w:rsidR="006A37E3" w:rsidRPr="0079730A" w:rsidRDefault="006A37E3" w:rsidP="006A37E3">
      <w:r>
        <w:t>Всё это послужило основой для различных цветоразностных систем представления цвета, например, YUV (альтернативное название: YCbCr), широко используемых при эффективном кодировании и сжатии графической информации.</w:t>
      </w:r>
    </w:p>
    <w:p w14:paraId="61AD35E1" w14:textId="500C00A0" w:rsidR="00950ABF" w:rsidRPr="0047350B" w:rsidRDefault="009E7E64" w:rsidP="009E7E64">
      <w:pPr>
        <w:pStyle w:val="2"/>
      </w:pPr>
      <w:r>
        <w:t>Общие сведения</w:t>
      </w:r>
      <w:r w:rsidR="0047350B" w:rsidRPr="0047350B">
        <w:t xml:space="preserve"> </w:t>
      </w:r>
      <w:r w:rsidR="0047350B">
        <w:t>о цветовых пространствах</w:t>
      </w:r>
    </w:p>
    <w:p w14:paraId="295F8691" w14:textId="5086A340" w:rsidR="009E7E64" w:rsidRDefault="009E7E64" w:rsidP="009E7E64">
      <w:r>
        <w:t>Цветовые пространства соответствуют различным системам представления информации о цвете.</w:t>
      </w:r>
    </w:p>
    <w:p w14:paraId="50BA39BF" w14:textId="0405EFB4" w:rsidR="009E7E64" w:rsidRDefault="009E7E64" w:rsidP="009E7E64">
      <w:r>
        <w:t>Так как в соответствии с моделью зрения человека существует 3 вида рецепторов, отвечающих за цветное зрение, то и для кодирования информации о цвете разумно использовать трёхмерное цветовое пространство.</w:t>
      </w:r>
    </w:p>
    <w:p w14:paraId="797EB35E" w14:textId="7901F45F" w:rsidR="009E7E64" w:rsidRDefault="009E7E64" w:rsidP="009E7E64">
      <w:r>
        <w:t>Переход от одного цветового пространства к другому можно представить себе как изменение базиса системы координат: значения меняются, но информация остаётся.</w:t>
      </w:r>
    </w:p>
    <w:p w14:paraId="5B08E9B4" w14:textId="193E28B1" w:rsidR="00D03567" w:rsidRDefault="00D03567" w:rsidP="00B1662B">
      <w:pPr>
        <w:pStyle w:val="2"/>
      </w:pPr>
      <w:r w:rsidRPr="00D03567">
        <w:t>Аддитивные и субтрактивные пространства</w:t>
      </w:r>
    </w:p>
    <w:p w14:paraId="2F8B4EAF" w14:textId="77777777" w:rsidR="00D03567" w:rsidRDefault="00D03567" w:rsidP="00D03567">
      <w:r>
        <w:t>Цветовые пространства бывают аддитивные (например, RGB) и субтрактивные (например, CMY).</w:t>
      </w:r>
    </w:p>
    <w:p w14:paraId="0E56618D" w14:textId="77777777" w:rsidR="00D03567" w:rsidRDefault="00D03567" w:rsidP="00D03567">
      <w:r>
        <w:t>В аддитивных пространствах 0 соответствует чёрному цвету, а 100% всех компонент – белому. Это отражает работу источников света, например, отображение информации на мониторе.</w:t>
      </w:r>
    </w:p>
    <w:p w14:paraId="00ABDA48" w14:textId="445FA2E7" w:rsidR="00D03567" w:rsidRDefault="00D03567" w:rsidP="00D03567">
      <w:r>
        <w:t>В субтрактивных наоборот: отсутствие компонент – это белый, а полное присутствие – чёрный. Это соответствует смешению красок на бумаге.</w:t>
      </w:r>
    </w:p>
    <w:p w14:paraId="23F95AAD" w14:textId="2E8D198C" w:rsidR="00D03567" w:rsidRDefault="00170E61" w:rsidP="00170E61">
      <w:pPr>
        <w:pStyle w:val="2"/>
      </w:pPr>
      <w:r>
        <w:t>Цветовые пространства</w:t>
      </w:r>
    </w:p>
    <w:p w14:paraId="7619D5EA" w14:textId="11C10E13" w:rsidR="00170E61" w:rsidRDefault="005E41CF" w:rsidP="005E41CF">
      <w:pPr>
        <w:pStyle w:val="3"/>
      </w:pPr>
      <w:r w:rsidRPr="005E41CF">
        <w:t>Пространство RGB</w:t>
      </w:r>
    </w:p>
    <w:p w14:paraId="1EAD1CCF" w14:textId="77777777" w:rsidR="005E41CF" w:rsidRDefault="005E41CF" w:rsidP="005E41CF">
      <w:r>
        <w:t>Пространство RGB – это самое широко используемое цветовое пространство. Его компоненты примерно соответствуют трём видам наших цветовых рецепторов: L, M, S.</w:t>
      </w:r>
    </w:p>
    <w:p w14:paraId="7236F36F" w14:textId="77777777" w:rsidR="005E41CF" w:rsidRDefault="005E41CF" w:rsidP="005E41CF">
      <w:r>
        <w:t>R (Red) – красный</w:t>
      </w:r>
    </w:p>
    <w:p w14:paraId="4125D90B" w14:textId="77777777" w:rsidR="005E41CF" w:rsidRDefault="005E41CF" w:rsidP="005E41CF">
      <w:r>
        <w:t>G (Green) – зелёный</w:t>
      </w:r>
    </w:p>
    <w:p w14:paraId="64044E3D" w14:textId="77777777" w:rsidR="005E41CF" w:rsidRDefault="005E41CF" w:rsidP="005E41CF">
      <w:r>
        <w:t>B (Blue) – синий</w:t>
      </w:r>
    </w:p>
    <w:p w14:paraId="3645B663" w14:textId="429F0459" w:rsidR="005E41CF" w:rsidRDefault="005E41CF" w:rsidP="005E41CF">
      <w:r>
        <w:t>Типичный диапазон значений: 0..255 для каждой компоненты, но возможны и другие значения, например, 0..1023 для 10-битных данных.</w:t>
      </w:r>
    </w:p>
    <w:p w14:paraId="69769E8D" w14:textId="3B0DC85B" w:rsidR="006B623B" w:rsidRDefault="006B623B" w:rsidP="006B623B">
      <w:pPr>
        <w:pStyle w:val="3"/>
      </w:pPr>
      <w:r w:rsidRPr="006B623B">
        <w:lastRenderedPageBreak/>
        <w:t>Пространства HSL и HSV</w:t>
      </w:r>
    </w:p>
    <w:p w14:paraId="705B4A79" w14:textId="77777777" w:rsidR="00BD51A9" w:rsidRDefault="00BD51A9" w:rsidP="00BD51A9">
      <w:r>
        <w:t>Пространства HSL (другие названия: HLS, HSI) и HSV (другое название: HSB) широко используются в интерфейсах выбора цвета. Предназначены для “интуитивно понятного” изменения таких характеристик цвета как: оттенок, насыщенность, яркость.</w:t>
      </w:r>
    </w:p>
    <w:p w14:paraId="7944F0D3" w14:textId="77777777" w:rsidR="00BD51A9" w:rsidRDefault="00BD51A9" w:rsidP="00BD51A9">
      <w:r>
        <w:t>H (Hue) – оттенок: диапазон 0..360°, 0..100 или 0..1</w:t>
      </w:r>
    </w:p>
    <w:p w14:paraId="64D7CC01" w14:textId="77777777" w:rsidR="00BD51A9" w:rsidRPr="00BD51A9" w:rsidRDefault="00BD51A9" w:rsidP="00BD51A9">
      <w:pPr>
        <w:rPr>
          <w:lang w:val="en-GB"/>
        </w:rPr>
      </w:pPr>
      <w:r w:rsidRPr="00BD51A9">
        <w:rPr>
          <w:lang w:val="en-GB"/>
        </w:rPr>
        <w:t xml:space="preserve">S (Saturation) – </w:t>
      </w:r>
      <w:r>
        <w:t>насыщенность</w:t>
      </w:r>
      <w:r w:rsidRPr="00BD51A9">
        <w:rPr>
          <w:lang w:val="en-GB"/>
        </w:rPr>
        <w:t xml:space="preserve">: 0..100 </w:t>
      </w:r>
      <w:r>
        <w:t>или</w:t>
      </w:r>
      <w:r w:rsidRPr="00BD51A9">
        <w:rPr>
          <w:lang w:val="en-GB"/>
        </w:rPr>
        <w:t xml:space="preserve"> 0..1</w:t>
      </w:r>
    </w:p>
    <w:p w14:paraId="45BA3E38" w14:textId="77777777" w:rsidR="00BD51A9" w:rsidRPr="00BD51A9" w:rsidRDefault="00BD51A9" w:rsidP="00BD51A9">
      <w:pPr>
        <w:rPr>
          <w:lang w:val="en-GB"/>
        </w:rPr>
      </w:pPr>
      <w:r w:rsidRPr="00BD51A9">
        <w:rPr>
          <w:lang w:val="en-GB"/>
        </w:rPr>
        <w:t>L/I (Lightness/Intensity) – “</w:t>
      </w:r>
      <w:r>
        <w:t>светлота</w:t>
      </w:r>
      <w:r w:rsidRPr="00BD51A9">
        <w:rPr>
          <w:lang w:val="en-GB"/>
        </w:rPr>
        <w:t xml:space="preserve">”: 0..100 </w:t>
      </w:r>
      <w:r>
        <w:t>или</w:t>
      </w:r>
      <w:r w:rsidRPr="00BD51A9">
        <w:rPr>
          <w:lang w:val="en-GB"/>
        </w:rPr>
        <w:t xml:space="preserve"> 0..1</w:t>
      </w:r>
    </w:p>
    <w:p w14:paraId="1ACC1889" w14:textId="7B3C7963" w:rsidR="006B623B" w:rsidRDefault="00BD51A9" w:rsidP="00BD51A9">
      <w:pPr>
        <w:rPr>
          <w:lang w:val="en-GB"/>
        </w:rPr>
      </w:pPr>
      <w:r w:rsidRPr="00BD51A9">
        <w:rPr>
          <w:lang w:val="en-GB"/>
        </w:rPr>
        <w:t>V/B (Value/Brightness) – “</w:t>
      </w:r>
      <w:r>
        <w:t>яркость</w:t>
      </w:r>
      <w:r w:rsidRPr="00BD51A9">
        <w:rPr>
          <w:lang w:val="en-GB"/>
        </w:rPr>
        <w:t xml:space="preserve">”: 0..100 </w:t>
      </w:r>
      <w:r>
        <w:t>или</w:t>
      </w:r>
      <w:r w:rsidRPr="00BD51A9">
        <w:rPr>
          <w:lang w:val="en-GB"/>
        </w:rPr>
        <w:t xml:space="preserve"> 0..1</w:t>
      </w:r>
    </w:p>
    <w:p w14:paraId="5A09B630" w14:textId="031F1814" w:rsidR="00BD51A9" w:rsidRPr="00FA45C5" w:rsidRDefault="00BD51A9" w:rsidP="00BD51A9">
      <w:pPr>
        <w:pStyle w:val="3"/>
      </w:pPr>
      <w:r w:rsidRPr="00BD51A9">
        <w:t xml:space="preserve">Пространство </w:t>
      </w:r>
      <w:r w:rsidRPr="00BD51A9">
        <w:rPr>
          <w:lang w:val="en-GB"/>
        </w:rPr>
        <w:t>YUV</w:t>
      </w:r>
      <w:r w:rsidRPr="00BD51A9">
        <w:t xml:space="preserve"> / </w:t>
      </w:r>
      <w:r w:rsidRPr="00BD51A9">
        <w:rPr>
          <w:lang w:val="en-GB"/>
        </w:rPr>
        <w:t>YCbCr</w:t>
      </w:r>
    </w:p>
    <w:p w14:paraId="62483344" w14:textId="77777777" w:rsidR="002045B9" w:rsidRPr="002045B9" w:rsidRDefault="002045B9" w:rsidP="002045B9">
      <w:r w:rsidRPr="002045B9">
        <w:t xml:space="preserve">Пространство </w:t>
      </w:r>
      <w:r w:rsidRPr="002045B9">
        <w:rPr>
          <w:lang w:val="en-GB"/>
        </w:rPr>
        <w:t>YUV</w:t>
      </w:r>
      <w:r w:rsidRPr="002045B9">
        <w:t xml:space="preserve"> (другое название: </w:t>
      </w:r>
      <w:r w:rsidRPr="002045B9">
        <w:rPr>
          <w:lang w:val="en-GB"/>
        </w:rPr>
        <w:t>YCbCr</w:t>
      </w:r>
      <w:r w:rsidRPr="002045B9">
        <w:t>) крайне широко используется для обработки и хранения графической и видео информации. Отдельные компоненты примерно соответствуют разложению нашей зрительной системой информации о цвете на яркость и две цветоразницы.</w:t>
      </w:r>
    </w:p>
    <w:p w14:paraId="06E39358" w14:textId="77777777" w:rsidR="002045B9" w:rsidRPr="002045B9" w:rsidRDefault="002045B9" w:rsidP="002045B9">
      <w:r w:rsidRPr="002045B9">
        <w:rPr>
          <w:lang w:val="en-GB"/>
        </w:rPr>
        <w:t>Y</w:t>
      </w:r>
      <w:r w:rsidRPr="002045B9">
        <w:t xml:space="preserve"> – яркость</w:t>
      </w:r>
    </w:p>
    <w:p w14:paraId="63985010" w14:textId="77777777" w:rsidR="002045B9" w:rsidRPr="002045B9" w:rsidRDefault="002045B9" w:rsidP="002045B9">
      <w:r w:rsidRPr="002045B9">
        <w:rPr>
          <w:lang w:val="en-GB"/>
        </w:rPr>
        <w:t>U</w:t>
      </w:r>
      <w:r w:rsidRPr="002045B9">
        <w:t>/</w:t>
      </w:r>
      <w:r w:rsidRPr="002045B9">
        <w:rPr>
          <w:lang w:val="en-GB"/>
        </w:rPr>
        <w:t>Cb</w:t>
      </w:r>
      <w:r w:rsidRPr="002045B9">
        <w:t xml:space="preserve"> – цветоразность “хроматический синий”</w:t>
      </w:r>
    </w:p>
    <w:p w14:paraId="5AEB577C" w14:textId="6C103ADD" w:rsidR="00BD51A9" w:rsidRDefault="002045B9" w:rsidP="002045B9">
      <w:r w:rsidRPr="002045B9">
        <w:rPr>
          <w:lang w:val="en-GB"/>
        </w:rPr>
        <w:t>V</w:t>
      </w:r>
      <w:r w:rsidRPr="002045B9">
        <w:t>/</w:t>
      </w:r>
      <w:r w:rsidRPr="002045B9">
        <w:rPr>
          <w:lang w:val="en-GB"/>
        </w:rPr>
        <w:t>Cr</w:t>
      </w:r>
      <w:r w:rsidRPr="002045B9">
        <w:t xml:space="preserve"> – цветоразность “хроматический красный”</w:t>
      </w:r>
    </w:p>
    <w:p w14:paraId="45AF32F6" w14:textId="052797E5" w:rsidR="006069B7" w:rsidRDefault="006069B7" w:rsidP="002045B9"/>
    <w:p w14:paraId="5E941675" w14:textId="77777777" w:rsidR="006069B7" w:rsidRDefault="006069B7" w:rsidP="006069B7">
      <w:r>
        <w:t>В пространстве YUV традиционно существует два диапазона значений.</w:t>
      </w:r>
    </w:p>
    <w:p w14:paraId="5AFAD999" w14:textId="2EB3C2A2" w:rsidR="006069B7" w:rsidRDefault="006069B7" w:rsidP="006069B7">
      <w:r>
        <w:t>Для 8-битных данных: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891B9B" w14:paraId="00D9A24C" w14:textId="77777777" w:rsidTr="00891B9B">
        <w:tc>
          <w:tcPr>
            <w:tcW w:w="5097" w:type="dxa"/>
          </w:tcPr>
          <w:p w14:paraId="7F4B73BB" w14:textId="09F1F861" w:rsidR="00891B9B" w:rsidRDefault="00891B9B" w:rsidP="006069B7">
            <w:pPr>
              <w:ind w:firstLine="0"/>
            </w:pPr>
            <w:r w:rsidRPr="00891B9B">
              <w:t>PC уровни</w:t>
            </w:r>
          </w:p>
        </w:tc>
        <w:tc>
          <w:tcPr>
            <w:tcW w:w="5098" w:type="dxa"/>
          </w:tcPr>
          <w:p w14:paraId="0CA3BEC1" w14:textId="371FEDF7" w:rsidR="00891B9B" w:rsidRDefault="00891B9B" w:rsidP="006069B7">
            <w:pPr>
              <w:ind w:firstLine="0"/>
            </w:pPr>
            <w:r w:rsidRPr="00891B9B">
              <w:t>TV уровни</w:t>
            </w:r>
          </w:p>
        </w:tc>
      </w:tr>
      <w:tr w:rsidR="00891B9B" w14:paraId="6222B217" w14:textId="77777777" w:rsidTr="00891B9B">
        <w:tc>
          <w:tcPr>
            <w:tcW w:w="5097" w:type="dxa"/>
          </w:tcPr>
          <w:p w14:paraId="61DF2BBD" w14:textId="77777777" w:rsidR="00891B9B" w:rsidRDefault="00891B9B" w:rsidP="00891B9B">
            <w:pPr>
              <w:ind w:firstLine="0"/>
            </w:pPr>
            <w:r>
              <w:t>Y: 0..255</w:t>
            </w:r>
          </w:p>
          <w:p w14:paraId="499DDE61" w14:textId="77777777" w:rsidR="00891B9B" w:rsidRDefault="00891B9B" w:rsidP="00891B9B">
            <w:pPr>
              <w:ind w:firstLine="0"/>
            </w:pPr>
            <w:r>
              <w:t>U: 0..255</w:t>
            </w:r>
          </w:p>
          <w:p w14:paraId="3833E938" w14:textId="48691E95" w:rsidR="00891B9B" w:rsidRDefault="00891B9B" w:rsidP="00891B9B">
            <w:pPr>
              <w:ind w:firstLine="0"/>
            </w:pPr>
            <w:r>
              <w:t>V: 0..255</w:t>
            </w:r>
          </w:p>
        </w:tc>
        <w:tc>
          <w:tcPr>
            <w:tcW w:w="5098" w:type="dxa"/>
          </w:tcPr>
          <w:p w14:paraId="0DBADFCC" w14:textId="77777777" w:rsidR="00891B9B" w:rsidRDefault="00891B9B" w:rsidP="00891B9B">
            <w:pPr>
              <w:ind w:firstLine="0"/>
            </w:pPr>
            <w:r>
              <w:t>Y: 16..235</w:t>
            </w:r>
          </w:p>
          <w:p w14:paraId="55284609" w14:textId="77777777" w:rsidR="00891B9B" w:rsidRDefault="00891B9B" w:rsidP="00891B9B">
            <w:pPr>
              <w:ind w:firstLine="0"/>
            </w:pPr>
            <w:r>
              <w:t>U: 16..240</w:t>
            </w:r>
          </w:p>
          <w:p w14:paraId="3A86D83F" w14:textId="0513B891" w:rsidR="00891B9B" w:rsidRDefault="00891B9B" w:rsidP="00891B9B">
            <w:pPr>
              <w:ind w:firstLine="0"/>
            </w:pPr>
            <w:r>
              <w:t>V: 16..240</w:t>
            </w:r>
          </w:p>
        </w:tc>
      </w:tr>
    </w:tbl>
    <w:p w14:paraId="413E9752" w14:textId="53D9D80B" w:rsidR="00891B9B" w:rsidRDefault="00891B9B" w:rsidP="006069B7"/>
    <w:p w14:paraId="3AAC7595" w14:textId="34CB2C14" w:rsidR="008E1A91" w:rsidRDefault="00891B9B" w:rsidP="00891B9B">
      <w:r w:rsidRPr="00891B9B">
        <w:t>При этом значения U и V – числа со знаком, закодированные в форме со смещением +128.</w:t>
      </w:r>
    </w:p>
    <w:p w14:paraId="7166DE05" w14:textId="12604F18" w:rsidR="0029501A" w:rsidRDefault="0029501A" w:rsidP="00891B9B"/>
    <w:p w14:paraId="13C70724" w14:textId="7F47B200" w:rsidR="0029501A" w:rsidRPr="0029501A" w:rsidRDefault="0029501A" w:rsidP="00891B9B">
      <w:r>
        <w:t xml:space="preserve">В данной лабораторной работе используется диапазон </w:t>
      </w:r>
      <w:r w:rsidRPr="0029501A">
        <w:t>0..255 (</w:t>
      </w:r>
      <w:r>
        <w:rPr>
          <w:lang w:val="en-US"/>
        </w:rPr>
        <w:t>PC</w:t>
      </w:r>
      <w:r w:rsidRPr="0029501A">
        <w:t xml:space="preserve"> </w:t>
      </w:r>
      <w:r>
        <w:rPr>
          <w:lang w:val="en-US"/>
        </w:rPr>
        <w:t>range</w:t>
      </w:r>
      <w:r w:rsidRPr="0029501A">
        <w:t>)</w:t>
      </w:r>
    </w:p>
    <w:p w14:paraId="2F7AB7CA" w14:textId="77777777" w:rsidR="008E1A91" w:rsidRDefault="008E1A91">
      <w:pPr>
        <w:spacing w:after="160" w:line="259" w:lineRule="auto"/>
        <w:ind w:firstLine="0"/>
        <w:jc w:val="left"/>
      </w:pPr>
      <w:r>
        <w:br w:type="page"/>
      </w:r>
    </w:p>
    <w:p w14:paraId="1188E358" w14:textId="1159398D" w:rsidR="000E60CE" w:rsidRDefault="000E60CE" w:rsidP="000E60CE">
      <w:pPr>
        <w:pStyle w:val="3"/>
      </w:pPr>
      <w:r w:rsidRPr="000E60CE">
        <w:lastRenderedPageBreak/>
        <w:t>Пространство YCgCo</w:t>
      </w:r>
    </w:p>
    <w:p w14:paraId="2C24F76B" w14:textId="34BC17E3" w:rsidR="000E60CE" w:rsidRDefault="000E60CE" w:rsidP="000E60CE">
      <w:r>
        <w:t>Пространство YCgCo – недавно разработанная альтернатива YCbCr. Те же принципы, но более простое преобразование в/из RGB.</w:t>
      </w:r>
    </w:p>
    <w:p w14:paraId="21349F49" w14:textId="77777777" w:rsidR="000E60CE" w:rsidRDefault="000E60CE" w:rsidP="000E60CE">
      <w:r>
        <w:t>Y – яркость</w:t>
      </w:r>
    </w:p>
    <w:p w14:paraId="7ACF7E12" w14:textId="77777777" w:rsidR="000E60CE" w:rsidRDefault="000E60CE" w:rsidP="000E60CE">
      <w:r>
        <w:t>Cg – цветоразность “хроматический зелёный”</w:t>
      </w:r>
    </w:p>
    <w:p w14:paraId="270187E7" w14:textId="2B54809B" w:rsidR="000E60CE" w:rsidRDefault="000E60CE" w:rsidP="000E60CE">
      <w:r>
        <w:t>Co – цветоразность “хроматический оранжевый”</w:t>
      </w:r>
    </w:p>
    <w:p w14:paraId="63D6732D" w14:textId="6EC497F0" w:rsidR="00F07368" w:rsidRDefault="00F07368" w:rsidP="00F07368">
      <w:pPr>
        <w:pStyle w:val="3"/>
      </w:pPr>
      <w:r w:rsidRPr="00F07368">
        <w:t>Пространства CMY и CMYK</w:t>
      </w:r>
    </w:p>
    <w:p w14:paraId="22C88805" w14:textId="27B331F7" w:rsidR="00F07368" w:rsidRDefault="00F07368" w:rsidP="00F07368">
      <w:r>
        <w:t xml:space="preserve">Пространства CMY и CMYK соответствуют устройству цветных принтеров. CMYK для улучшения эффективности использования красок добавляет компонент, соответствующий чёрной краске: без него </w:t>
      </w:r>
      <w:r w:rsidR="00FA76B8">
        <w:t>получение широко востребованного чёрного</w:t>
      </w:r>
      <w:r>
        <w:t xml:space="preserve"> требует смешивания всех трёх красок.</w:t>
      </w:r>
    </w:p>
    <w:p w14:paraId="0216F718" w14:textId="77777777" w:rsidR="00F07368" w:rsidRDefault="00F07368" w:rsidP="00F07368">
      <w:r>
        <w:t>С (Cyan) – голубой</w:t>
      </w:r>
    </w:p>
    <w:p w14:paraId="46120DF0" w14:textId="77777777" w:rsidR="00F07368" w:rsidRDefault="00F07368" w:rsidP="00F07368">
      <w:r>
        <w:t>M (Magenta) – пурпурный</w:t>
      </w:r>
    </w:p>
    <w:p w14:paraId="3DAD8F33" w14:textId="77777777" w:rsidR="00F07368" w:rsidRDefault="00F07368" w:rsidP="00F07368">
      <w:r>
        <w:t>Y(Yellow) – жёлтый</w:t>
      </w:r>
    </w:p>
    <w:p w14:paraId="0705BF83" w14:textId="465B6E4B" w:rsidR="00F07368" w:rsidRPr="00F07368" w:rsidRDefault="00F07368" w:rsidP="00F07368">
      <w:r>
        <w:t>K (blacK) – чёрный</w:t>
      </w:r>
    </w:p>
    <w:p w14:paraId="6F4373D2" w14:textId="2E555C3D" w:rsidR="00100B2B" w:rsidRDefault="00100B2B" w:rsidP="00100B2B">
      <w:pPr>
        <w:pStyle w:val="1"/>
      </w:pPr>
      <w:r w:rsidRPr="00E9713F">
        <w:lastRenderedPageBreak/>
        <w:t>Экспериментальная часть</w:t>
      </w:r>
    </w:p>
    <w:p w14:paraId="1BC05FA9" w14:textId="28C5910D" w:rsidR="00100B2B" w:rsidRDefault="004815E3" w:rsidP="00100B2B">
      <w:r>
        <w:t xml:space="preserve">Лабораторная работа выполнена на языке </w:t>
      </w:r>
      <w:r>
        <w:rPr>
          <w:lang w:val="en-US"/>
        </w:rPr>
        <w:t>C</w:t>
      </w:r>
      <w:r w:rsidRPr="004815E3">
        <w:t>++.</w:t>
      </w:r>
      <w:r w:rsidR="000351AE" w:rsidRPr="000351AE">
        <w:t xml:space="preserve"> </w:t>
      </w:r>
      <w:r w:rsidR="000351AE">
        <w:t xml:space="preserve">Стандарт языка </w:t>
      </w:r>
      <w:r w:rsidR="000351AE">
        <w:rPr>
          <w:lang w:val="en-US"/>
        </w:rPr>
        <w:t>C</w:t>
      </w:r>
      <w:r w:rsidR="000351AE" w:rsidRPr="005740C1">
        <w:t>++14.</w:t>
      </w:r>
    </w:p>
    <w:p w14:paraId="3E5A7956" w14:textId="7E141A9E" w:rsidR="00C70E2C" w:rsidRPr="005740C1" w:rsidRDefault="00C70E2C" w:rsidP="00C70E2C">
      <w:pPr>
        <w:pStyle w:val="aa"/>
      </w:pPr>
      <w:r>
        <w:t>Для удобства все основные функции для работы с изображением были вынесены в отдельную библиотеку</w:t>
      </w:r>
      <w:r w:rsidRPr="001A2BC6">
        <w:t>.</w:t>
      </w:r>
    </w:p>
    <w:p w14:paraId="1A0FAEB0" w14:textId="272746C2" w:rsidR="00267ACE" w:rsidRDefault="00267ACE" w:rsidP="00267ACE">
      <w:pPr>
        <w:pStyle w:val="2"/>
      </w:pPr>
      <w:r>
        <w:t>Хранение данных изображения и заголовка</w:t>
      </w:r>
      <w:r w:rsidR="005740C1" w:rsidRPr="005740C1">
        <w:t xml:space="preserve"> </w:t>
      </w:r>
      <w:r w:rsidR="005740C1">
        <w:t>при чтении из файла</w:t>
      </w:r>
    </w:p>
    <w:p w14:paraId="28D23F91" w14:textId="7A8719A1" w:rsidR="00DC403A" w:rsidRPr="00DC403A" w:rsidRDefault="00DC403A" w:rsidP="00DC403A">
      <w:pPr>
        <w:pStyle w:val="3"/>
      </w:pPr>
      <w:r>
        <w:t>В случае чтения из одного файла</w:t>
      </w:r>
    </w:p>
    <w:p w14:paraId="00031DAF" w14:textId="4D27D22F" w:rsidR="004D27A5" w:rsidRDefault="0032602B" w:rsidP="00100B2B">
      <w:r>
        <w:t xml:space="preserve">Данные заголовка файла хранятся в </w:t>
      </w:r>
      <w:r w:rsidR="008915A0">
        <w:t>переменных</w:t>
      </w:r>
      <w:r w:rsidR="008915A0" w:rsidRPr="008915A0">
        <w:t>:</w:t>
      </w:r>
    </w:p>
    <w:p w14:paraId="42090332" w14:textId="77777777" w:rsidR="00FA45C5" w:rsidRPr="00FA45C5" w:rsidRDefault="00FA45C5" w:rsidP="00FA45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</w:pPr>
      <w:r w:rsidRPr="00FA45C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char </w:t>
      </w:r>
      <w:r w:rsidRPr="00FA45C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char_header = </w:t>
      </w:r>
      <w:r w:rsidRPr="00FA45C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FA45C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FA45C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int </w:t>
      </w:r>
      <w:r w:rsidRPr="00FA45C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width = </w:t>
      </w:r>
      <w:r w:rsidRPr="00FA45C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FA45C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FA45C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height = </w:t>
      </w:r>
      <w:r w:rsidRPr="00FA45C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FA45C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FA45C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unsigned int </w:t>
      </w:r>
      <w:r w:rsidRPr="00FA45C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max_value = </w:t>
      </w:r>
      <w:r w:rsidRPr="00FA45C5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FA45C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</w:p>
    <w:p w14:paraId="6FECDB6E" w14:textId="1AE74F51" w:rsidR="000049B7" w:rsidRDefault="00FF3D7A" w:rsidP="000049B7">
      <w:pPr>
        <w:spacing w:before="120"/>
      </w:pPr>
      <w:r>
        <w:t>Имя входного файла берется из</w:t>
      </w:r>
      <w:r w:rsidR="005E2914">
        <w:t xml:space="preserve"> аргументов</w:t>
      </w:r>
      <w:r>
        <w:t xml:space="preserve"> командной строки. </w:t>
      </w:r>
      <w:r w:rsidR="00F11C04">
        <w:t xml:space="preserve">Чтение производится при помощи функции </w:t>
      </w:r>
      <w:r w:rsidR="00FA45C5">
        <w:rPr>
          <w:lang w:val="en-US"/>
        </w:rPr>
        <w:t>read</w:t>
      </w:r>
      <w:r w:rsidR="00FA45C5" w:rsidRPr="00FA45C5">
        <w:t>_</w:t>
      </w:r>
      <w:r w:rsidR="00FA45C5">
        <w:rPr>
          <w:lang w:val="en-US"/>
        </w:rPr>
        <w:t>header</w:t>
      </w:r>
      <w:r w:rsidR="00F11C04" w:rsidRPr="00F11C04">
        <w:t>:</w:t>
      </w:r>
    </w:p>
    <w:p w14:paraId="66AC054D" w14:textId="77777777" w:rsidR="00FA45C5" w:rsidRPr="00FA45C5" w:rsidRDefault="00FA45C5" w:rsidP="00FA45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</w:pPr>
      <w:r w:rsidRPr="00FA45C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read_header(char_header</w:t>
      </w:r>
      <w:r w:rsidRPr="00FA45C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FA45C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width</w:t>
      </w:r>
      <w:r w:rsidRPr="00FA45C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FA45C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height</w:t>
      </w:r>
      <w:r w:rsidRPr="00FA45C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FA45C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max_value</w:t>
      </w:r>
      <w:r w:rsidRPr="00FA45C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FA45C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file_in)</w:t>
      </w:r>
      <w:r w:rsidRPr="00FA45C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</w:p>
    <w:p w14:paraId="68DD90BA" w14:textId="1291F2A9" w:rsidR="00F11C04" w:rsidRDefault="00F11C04" w:rsidP="00F11C04">
      <w:pPr>
        <w:spacing w:before="120"/>
        <w:rPr>
          <w:lang w:val="en-US"/>
        </w:rPr>
      </w:pPr>
      <w:r>
        <w:t>Где</w:t>
      </w:r>
      <w:r>
        <w:rPr>
          <w:lang w:val="en-US"/>
        </w:rPr>
        <w:t>:</w:t>
      </w:r>
    </w:p>
    <w:p w14:paraId="0416F1EC" w14:textId="73B7632F" w:rsidR="00F11C04" w:rsidRDefault="00F11C04" w:rsidP="00F11C04">
      <w:pPr>
        <w:pStyle w:val="af0"/>
        <w:numPr>
          <w:ilvl w:val="0"/>
          <w:numId w:val="14"/>
        </w:numPr>
        <w:spacing w:before="120"/>
      </w:pPr>
      <w:r>
        <w:rPr>
          <w:lang w:val="en-US"/>
        </w:rPr>
        <w:t>char</w:t>
      </w:r>
      <w:r w:rsidRPr="00A87C51">
        <w:t>_</w:t>
      </w:r>
      <w:r>
        <w:rPr>
          <w:lang w:val="en-US"/>
        </w:rPr>
        <w:t>header</w:t>
      </w:r>
      <w:r w:rsidRPr="00A87C51">
        <w:t xml:space="preserve"> </w:t>
      </w:r>
      <w:r w:rsidR="00A87C51" w:rsidRPr="00A87C51">
        <w:t>–</w:t>
      </w:r>
      <w:r w:rsidRPr="00A87C51">
        <w:t xml:space="preserve"> </w:t>
      </w:r>
      <w:r w:rsidR="00A87C51">
        <w:t>номер версии файла (возможные варианты 5 или 6)</w:t>
      </w:r>
    </w:p>
    <w:p w14:paraId="750530D9" w14:textId="2AA06CEE" w:rsidR="00A87C51" w:rsidRDefault="00A87C51" w:rsidP="00F11C04">
      <w:pPr>
        <w:pStyle w:val="af0"/>
        <w:numPr>
          <w:ilvl w:val="0"/>
          <w:numId w:val="14"/>
        </w:numPr>
        <w:spacing w:before="120"/>
      </w:pPr>
      <w:r>
        <w:rPr>
          <w:lang w:val="en-US"/>
        </w:rPr>
        <w:t xml:space="preserve">width – </w:t>
      </w:r>
      <w:r>
        <w:t>ширина изображения</w:t>
      </w:r>
    </w:p>
    <w:p w14:paraId="677FBB0E" w14:textId="2745DD39" w:rsidR="00A87C51" w:rsidRDefault="00A87C51" w:rsidP="00F11C04">
      <w:pPr>
        <w:pStyle w:val="af0"/>
        <w:numPr>
          <w:ilvl w:val="0"/>
          <w:numId w:val="14"/>
        </w:numPr>
        <w:spacing w:before="120"/>
      </w:pPr>
      <w:r>
        <w:rPr>
          <w:lang w:val="en-US"/>
        </w:rPr>
        <w:t xml:space="preserve">height – </w:t>
      </w:r>
      <w:r>
        <w:t>высота изображения</w:t>
      </w:r>
    </w:p>
    <w:p w14:paraId="3E449784" w14:textId="70566139" w:rsidR="00A87C51" w:rsidRDefault="00A87C51" w:rsidP="00F11C04">
      <w:pPr>
        <w:pStyle w:val="af0"/>
        <w:numPr>
          <w:ilvl w:val="0"/>
          <w:numId w:val="14"/>
        </w:numPr>
        <w:spacing w:before="120"/>
      </w:pPr>
      <w:r>
        <w:rPr>
          <w:lang w:val="en-US"/>
        </w:rPr>
        <w:t>max</w:t>
      </w:r>
      <w:r w:rsidRPr="00F12005">
        <w:t>_</w:t>
      </w:r>
      <w:r>
        <w:rPr>
          <w:lang w:val="en-US"/>
        </w:rPr>
        <w:t>value</w:t>
      </w:r>
      <w:r w:rsidRPr="00F12005">
        <w:t xml:space="preserve"> </w:t>
      </w:r>
      <w:r w:rsidR="00F12005" w:rsidRPr="00F12005">
        <w:t>–</w:t>
      </w:r>
      <w:r w:rsidRPr="00F12005">
        <w:t xml:space="preserve"> </w:t>
      </w:r>
      <w:r w:rsidR="00F12005">
        <w:t>максимально возможное значение яркости</w:t>
      </w:r>
    </w:p>
    <w:p w14:paraId="3CDCC4D6" w14:textId="5941A31B" w:rsidR="00FA45C5" w:rsidRPr="00691958" w:rsidRDefault="00FA45C5" w:rsidP="00F11C04">
      <w:pPr>
        <w:pStyle w:val="af0"/>
        <w:numPr>
          <w:ilvl w:val="0"/>
          <w:numId w:val="14"/>
        </w:numPr>
        <w:spacing w:before="120"/>
      </w:pPr>
      <w:r>
        <w:rPr>
          <w:lang w:val="en-US"/>
        </w:rPr>
        <w:t xml:space="preserve">file_in – </w:t>
      </w:r>
      <w:r>
        <w:t>входной файл</w:t>
      </w:r>
    </w:p>
    <w:p w14:paraId="2CBCFFCE" w14:textId="18314A1D" w:rsidR="00160FAE" w:rsidRPr="00A6555B" w:rsidRDefault="00160FAE" w:rsidP="00160FAE">
      <w:pPr>
        <w:spacing w:before="120"/>
      </w:pPr>
      <w:r>
        <w:t>Общее количество байт для считывания вычисляется и записывается в переменную</w:t>
      </w:r>
      <w:r w:rsidR="001C026E" w:rsidRPr="001C026E">
        <w:t xml:space="preserve"> </w:t>
      </w:r>
      <w:r w:rsidR="001C026E">
        <w:rPr>
          <w:lang w:val="en-US"/>
        </w:rPr>
        <w:t>k</w:t>
      </w:r>
      <w:r w:rsidR="001C026E" w:rsidRPr="001C026E">
        <w:t>_</w:t>
      </w:r>
      <w:r w:rsidR="001C026E">
        <w:rPr>
          <w:lang w:val="en-US"/>
        </w:rPr>
        <w:t>bytes</w:t>
      </w:r>
      <w:r w:rsidR="00A6555B" w:rsidRPr="00A6555B">
        <w:t>:</w:t>
      </w:r>
    </w:p>
    <w:p w14:paraId="796E77B9" w14:textId="27C392C7" w:rsidR="001A2143" w:rsidRPr="000B688D" w:rsidRDefault="001A2143" w:rsidP="001A2143">
      <w:pPr>
        <w:pStyle w:val="HTML"/>
        <w:shd w:val="clear" w:color="auto" w:fill="2B2B2B"/>
        <w:rPr>
          <w:rFonts w:ascii="Consolas" w:hAnsi="Consolas"/>
          <w:color w:val="A9B7C6"/>
          <w:lang w:val="en-GB"/>
        </w:rPr>
      </w:pPr>
      <w:r w:rsidRPr="001A2143">
        <w:rPr>
          <w:rFonts w:ascii="Consolas" w:hAnsi="Consolas"/>
          <w:color w:val="CC7832"/>
          <w:lang w:val="en-US"/>
        </w:rPr>
        <w:t xml:space="preserve">int </w:t>
      </w:r>
      <w:r w:rsidRPr="001A2143">
        <w:rPr>
          <w:rFonts w:ascii="Consolas" w:hAnsi="Consolas"/>
          <w:color w:val="A9B7C6"/>
          <w:lang w:val="en-US"/>
        </w:rPr>
        <w:t>k_bytes =</w:t>
      </w:r>
      <w:r w:rsidR="000B688D" w:rsidRPr="000B688D">
        <w:rPr>
          <w:rFonts w:ascii="Consolas" w:hAnsi="Consolas"/>
          <w:color w:val="A9B7C6"/>
          <w:lang w:val="en-GB"/>
        </w:rPr>
        <w:t xml:space="preserve"> </w:t>
      </w:r>
      <w:r w:rsidR="000B688D" w:rsidRPr="000B688D">
        <w:rPr>
          <w:rFonts w:ascii="Consolas" w:hAnsi="Consolas"/>
          <w:color w:val="6897BB"/>
          <w:lang w:val="en-GB"/>
        </w:rPr>
        <w:t xml:space="preserve">3 </w:t>
      </w:r>
      <w:r w:rsidR="000B688D" w:rsidRPr="000B688D">
        <w:rPr>
          <w:rFonts w:ascii="Consolas" w:hAnsi="Consolas"/>
          <w:color w:val="A9B7C6"/>
          <w:lang w:val="en-GB"/>
        </w:rPr>
        <w:t>*</w:t>
      </w:r>
      <w:r w:rsidRPr="001A2143">
        <w:rPr>
          <w:rFonts w:ascii="Consolas" w:hAnsi="Consolas"/>
          <w:color w:val="A9B7C6"/>
          <w:lang w:val="en-US"/>
        </w:rPr>
        <w:t xml:space="preserve"> height * width</w:t>
      </w:r>
      <w:r w:rsidRPr="001A2143">
        <w:rPr>
          <w:rFonts w:ascii="Consolas" w:hAnsi="Consolas"/>
          <w:color w:val="CC7832"/>
          <w:lang w:val="en-US"/>
        </w:rPr>
        <w:t>;</w:t>
      </w:r>
    </w:p>
    <w:p w14:paraId="6459C7D0" w14:textId="3472FB09" w:rsidR="00691958" w:rsidRDefault="00691958" w:rsidP="00691958">
      <w:pPr>
        <w:spacing w:before="120"/>
      </w:pPr>
      <w:r>
        <w:t xml:space="preserve">Данные </w:t>
      </w:r>
      <w:r w:rsidR="003F18FB">
        <w:t>пикселей хранятся в одномерном динамическом массиве, выделяющ</w:t>
      </w:r>
      <w:r w:rsidR="00086F7B">
        <w:t>е</w:t>
      </w:r>
      <w:r w:rsidR="003F18FB">
        <w:t>мся в куче</w:t>
      </w:r>
      <w:r w:rsidR="003F18FB" w:rsidRPr="003F18FB">
        <w:t>:</w:t>
      </w:r>
    </w:p>
    <w:p w14:paraId="493B490F" w14:textId="575C4A8E" w:rsidR="005740C1" w:rsidRPr="005740C1" w:rsidRDefault="005740C1" w:rsidP="005740C1">
      <w:pPr>
        <w:pStyle w:val="HTML"/>
        <w:shd w:val="clear" w:color="auto" w:fill="2B2B2B"/>
        <w:rPr>
          <w:rFonts w:ascii="Consolas" w:hAnsi="Consolas"/>
          <w:color w:val="A9B7C6"/>
          <w:lang w:val="en-GB"/>
        </w:rPr>
      </w:pPr>
      <w:r w:rsidRPr="005740C1">
        <w:rPr>
          <w:rFonts w:ascii="Consolas" w:hAnsi="Consolas"/>
          <w:color w:val="CC7832"/>
          <w:lang w:val="en-GB"/>
        </w:rPr>
        <w:t xml:space="preserve">auto </w:t>
      </w:r>
      <w:r w:rsidRPr="005740C1">
        <w:rPr>
          <w:rFonts w:ascii="Consolas" w:hAnsi="Consolas"/>
          <w:color w:val="A9B7C6"/>
          <w:lang w:val="en-GB"/>
        </w:rPr>
        <w:t>pix_data = (</w:t>
      </w:r>
      <w:r w:rsidRPr="005740C1">
        <w:rPr>
          <w:rFonts w:ascii="Consolas" w:hAnsi="Consolas"/>
          <w:color w:val="CC7832"/>
          <w:lang w:val="en-GB"/>
        </w:rPr>
        <w:t xml:space="preserve">unsigned char </w:t>
      </w:r>
      <w:r w:rsidRPr="005740C1">
        <w:rPr>
          <w:rFonts w:ascii="Consolas" w:hAnsi="Consolas"/>
          <w:color w:val="A9B7C6"/>
          <w:lang w:val="en-GB"/>
        </w:rPr>
        <w:t>*) calloc(k_bytes</w:t>
      </w:r>
      <w:r w:rsidRPr="005740C1">
        <w:rPr>
          <w:rFonts w:ascii="Consolas" w:hAnsi="Consolas"/>
          <w:color w:val="CC7832"/>
          <w:lang w:val="en-GB"/>
        </w:rPr>
        <w:t xml:space="preserve">, </w:t>
      </w:r>
      <w:r w:rsidRPr="005740C1">
        <w:rPr>
          <w:rFonts w:ascii="Consolas" w:hAnsi="Consolas"/>
          <w:color w:val="6897BB"/>
          <w:lang w:val="en-GB"/>
        </w:rPr>
        <w:t>1</w:t>
      </w:r>
      <w:r w:rsidRPr="005740C1">
        <w:rPr>
          <w:rFonts w:ascii="Consolas" w:hAnsi="Consolas"/>
          <w:color w:val="A9B7C6"/>
          <w:lang w:val="en-GB"/>
        </w:rPr>
        <w:t>)</w:t>
      </w:r>
      <w:r w:rsidRPr="005740C1">
        <w:rPr>
          <w:rFonts w:ascii="Consolas" w:hAnsi="Consolas"/>
          <w:color w:val="CC7832"/>
          <w:lang w:val="en-GB"/>
        </w:rPr>
        <w:t>;</w:t>
      </w:r>
    </w:p>
    <w:p w14:paraId="50E660EA" w14:textId="3B5C1964" w:rsidR="003F18FB" w:rsidRDefault="003A7DCE" w:rsidP="00691958">
      <w:pPr>
        <w:spacing w:before="120"/>
      </w:pPr>
      <w:r>
        <w:t xml:space="preserve">И считываются при помощи функции </w:t>
      </w:r>
      <w:r w:rsidR="000B688D">
        <w:rPr>
          <w:lang w:val="en-US"/>
        </w:rPr>
        <w:t>read</w:t>
      </w:r>
      <w:r w:rsidR="000B688D" w:rsidRPr="000B688D">
        <w:t>_</w:t>
      </w:r>
      <w:r w:rsidR="000B688D">
        <w:rPr>
          <w:lang w:val="en-US"/>
        </w:rPr>
        <w:t>data</w:t>
      </w:r>
      <w:r w:rsidRPr="003A7DCE">
        <w:t>:</w:t>
      </w:r>
    </w:p>
    <w:p w14:paraId="213E74CA" w14:textId="74131AC2" w:rsidR="000155EF" w:rsidRPr="000155EF" w:rsidRDefault="000B688D" w:rsidP="000155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</w:pPr>
      <w:r w:rsidRPr="000B688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read_data(file_in</w:t>
      </w:r>
      <w:r w:rsidRPr="000B688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0B688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</w:t>
      </w:r>
      <w:r w:rsidRPr="000B688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0B688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pix_data)</w:t>
      </w:r>
      <w:r w:rsidRPr="000B688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</w:p>
    <w:p w14:paraId="242B3BD0" w14:textId="1BF67938" w:rsidR="00FA4836" w:rsidRDefault="00FA4836">
      <w:pPr>
        <w:spacing w:after="160" w:line="259" w:lineRule="auto"/>
        <w:ind w:firstLine="0"/>
        <w:jc w:val="left"/>
        <w:rPr>
          <w:lang w:val="en-GB"/>
        </w:rPr>
      </w:pPr>
      <w:r>
        <w:rPr>
          <w:lang w:val="en-GB"/>
        </w:rPr>
        <w:br w:type="page"/>
      </w:r>
    </w:p>
    <w:p w14:paraId="59950CD1" w14:textId="1539839B" w:rsidR="000155EF" w:rsidRPr="000D7218" w:rsidRDefault="000155EF" w:rsidP="00B24E20">
      <w:pPr>
        <w:pStyle w:val="3"/>
      </w:pPr>
      <w:r>
        <w:lastRenderedPageBreak/>
        <w:t>В случае чтения из трех файлов</w:t>
      </w:r>
    </w:p>
    <w:p w14:paraId="04F6254D" w14:textId="3D287706" w:rsidR="00B24E20" w:rsidRPr="00F9009E" w:rsidRDefault="001F0874" w:rsidP="00B24E20">
      <w:pPr>
        <w:pStyle w:val="aa"/>
      </w:pPr>
      <w:r>
        <w:t>Данные заголовка хранятся и читаются аналогичным способом.</w:t>
      </w:r>
      <w:r w:rsidR="00F9009E">
        <w:t xml:space="preserve"> Данные изображения хранятся также в переменной </w:t>
      </w:r>
      <w:r w:rsidR="00F9009E">
        <w:rPr>
          <w:lang w:val="en-US"/>
        </w:rPr>
        <w:t>pix</w:t>
      </w:r>
      <w:r w:rsidR="00F9009E" w:rsidRPr="00F9009E">
        <w:t>_</w:t>
      </w:r>
      <w:r w:rsidR="00F9009E">
        <w:rPr>
          <w:lang w:val="en-US"/>
        </w:rPr>
        <w:t>data</w:t>
      </w:r>
      <w:r w:rsidR="00F9009E">
        <w:t>.</w:t>
      </w:r>
    </w:p>
    <w:p w14:paraId="39BC8B32" w14:textId="20288856" w:rsidR="001F0874" w:rsidRDefault="001F0874" w:rsidP="00B24E20">
      <w:pPr>
        <w:pStyle w:val="aa"/>
      </w:pPr>
      <w:r>
        <w:t>Имя очередного файла формируется через переменную цикла</w:t>
      </w:r>
      <w:r w:rsidRPr="001F0874">
        <w:t>:</w:t>
      </w:r>
    </w:p>
    <w:p w14:paraId="5C71DF0C" w14:textId="2F0FC8BD" w:rsidR="001F0874" w:rsidRDefault="001F0874" w:rsidP="001F087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</w:pPr>
      <w:r w:rsidRPr="001F087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for </w:t>
      </w:r>
      <w:r w:rsidRPr="001F087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1F087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r w:rsidRPr="001F087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i = </w:t>
      </w:r>
      <w:r w:rsidRPr="001F087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1F087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1F087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i &lt;= </w:t>
      </w:r>
      <w:r w:rsidRPr="001F087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3</w:t>
      </w:r>
      <w:r w:rsidRPr="001F087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1F087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++i) {</w:t>
      </w:r>
      <w:r w:rsidRPr="001F087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1F0874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1F087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</w:t>
      </w:r>
      <w:r w:rsidRPr="001F0874">
        <w:rPr>
          <w:rFonts w:ascii="Consolas" w:eastAsia="Times New Roman" w:hAnsi="Consolas" w:cs="Courier New"/>
          <w:color w:val="B9BCD1"/>
          <w:sz w:val="20"/>
          <w:szCs w:val="20"/>
          <w:lang w:val="en-GB" w:eastAsia="ru-RU"/>
        </w:rPr>
        <w:t xml:space="preserve">string </w:t>
      </w:r>
      <w:r w:rsidRPr="001F087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tmp_file_name(file_in_name)</w:t>
      </w:r>
      <w:r w:rsidRPr="001F087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1F087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1F0874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1F087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</w:t>
      </w:r>
      <w:r w:rsidRPr="001F0874">
        <w:rPr>
          <w:rFonts w:ascii="Consolas" w:eastAsia="Times New Roman" w:hAnsi="Consolas" w:cs="Courier New"/>
          <w:color w:val="B9BCD1"/>
          <w:sz w:val="20"/>
          <w:szCs w:val="20"/>
          <w:lang w:val="en-GB" w:eastAsia="ru-RU"/>
        </w:rPr>
        <w:t xml:space="preserve">string </w:t>
      </w:r>
      <w:r w:rsidRPr="001F087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idx(</w:t>
      </w:r>
      <w:r w:rsidRPr="001F0874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"_"</w:t>
      </w:r>
      <w:r w:rsidRPr="001F087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1F087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1F087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1F087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idx.append(</w:t>
      </w:r>
      <w:r w:rsidRPr="001F0874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1F087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1F0874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 xml:space="preserve">'0' </w:t>
      </w:r>
      <w:r w:rsidRPr="001F087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+ i)</w:t>
      </w:r>
      <w:r w:rsidRPr="001F087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1F087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1F087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tmp_file_name.insert(tmp_file_name.begin() </w:t>
      </w:r>
      <w:r w:rsidRPr="001F0874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+ </w:t>
      </w:r>
      <w:r w:rsidRPr="001F087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tmp_file_name.find_last_of(</w:t>
      </w:r>
      <w:r w:rsidRPr="001F0874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'.'</w:t>
      </w:r>
      <w:r w:rsidRPr="001F087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1F087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1F087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idx.begin()</w:t>
      </w:r>
      <w:r w:rsidRPr="001F087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1F087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idx.end())</w:t>
      </w:r>
      <w:r w:rsidRPr="001F087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</w:p>
    <w:p w14:paraId="198C2347" w14:textId="70308D48" w:rsidR="001F0874" w:rsidRDefault="001F0874" w:rsidP="001F087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</w:pPr>
      <w:r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    </w:t>
      </w:r>
    </w:p>
    <w:p w14:paraId="11A8ECE2" w14:textId="189458F8" w:rsidR="00233DFA" w:rsidRDefault="00233DFA" w:rsidP="001F087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</w:pPr>
    </w:p>
    <w:p w14:paraId="0E25E4C9" w14:textId="77777777" w:rsidR="00233DFA" w:rsidRDefault="00233DFA" w:rsidP="001F087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</w:pPr>
    </w:p>
    <w:p w14:paraId="52F030CC" w14:textId="5C683124" w:rsidR="00233DFA" w:rsidRPr="000D7218" w:rsidRDefault="001F0874" w:rsidP="001F087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B5B6E3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    </w:t>
      </w:r>
      <w:r w:rsidRPr="000D7218">
        <w:rPr>
          <w:rFonts w:ascii="Consolas" w:eastAsia="Times New Roman" w:hAnsi="Consolas" w:cs="Courier New"/>
          <w:color w:val="B5B6E3"/>
          <w:sz w:val="20"/>
          <w:szCs w:val="20"/>
          <w:lang w:eastAsia="ru-RU"/>
        </w:rPr>
        <w:t>//...</w:t>
      </w:r>
    </w:p>
    <w:p w14:paraId="092F3D4F" w14:textId="0018E0B3" w:rsidR="001F0874" w:rsidRPr="001F0874" w:rsidRDefault="001F0874" w:rsidP="008202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="0"/>
        <w:jc w:val="left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r w:rsidRPr="0082024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</w:p>
    <w:p w14:paraId="0FC4CEFF" w14:textId="30AE5E63" w:rsidR="00820247" w:rsidRDefault="00820247" w:rsidP="00820247">
      <w:pPr>
        <w:pStyle w:val="aa"/>
      </w:pPr>
      <w:r>
        <w:t>Где</w:t>
      </w:r>
      <w:r w:rsidRPr="00820247">
        <w:t xml:space="preserve">: </w:t>
      </w:r>
      <w:r>
        <w:rPr>
          <w:lang w:val="en-US"/>
        </w:rPr>
        <w:t>tmp</w:t>
      </w:r>
      <w:r w:rsidRPr="00820247">
        <w:t>_</w:t>
      </w:r>
      <w:r>
        <w:rPr>
          <w:lang w:val="en-US"/>
        </w:rPr>
        <w:t>file</w:t>
      </w:r>
      <w:r w:rsidRPr="00820247">
        <w:t>_</w:t>
      </w:r>
      <w:r>
        <w:rPr>
          <w:lang w:val="en-US"/>
        </w:rPr>
        <w:t>name</w:t>
      </w:r>
      <w:r w:rsidRPr="00820247">
        <w:t xml:space="preserve"> – </w:t>
      </w:r>
      <w:r>
        <w:t>имя</w:t>
      </w:r>
      <w:r w:rsidRPr="00820247">
        <w:t xml:space="preserve"> </w:t>
      </w:r>
      <w:r>
        <w:t>очередного файла</w:t>
      </w:r>
      <w:r w:rsidRPr="00820247">
        <w:t>.</w:t>
      </w:r>
    </w:p>
    <w:p w14:paraId="2C67BB22" w14:textId="38821E2C" w:rsidR="0096088E" w:rsidRDefault="0096088E" w:rsidP="00820247">
      <w:pPr>
        <w:pStyle w:val="aa"/>
      </w:pPr>
      <w:r>
        <w:t>После чтения заголовка производится чтение данных изображения</w:t>
      </w:r>
      <w:r w:rsidRPr="0096088E">
        <w:t>:</w:t>
      </w:r>
    </w:p>
    <w:p w14:paraId="31141DDE" w14:textId="61D2C5F3" w:rsidR="0096088E" w:rsidRDefault="00B07316" w:rsidP="00820247">
      <w:pPr>
        <w:pStyle w:val="aa"/>
      </w:pPr>
      <w:r>
        <w:t>При чтении первого файла производится выделение дополнительной памяти в куче</w:t>
      </w:r>
      <w:r w:rsidRPr="00B07316">
        <w:t>:</w:t>
      </w:r>
    </w:p>
    <w:p w14:paraId="7D951BEE" w14:textId="6A56FA58" w:rsidR="00B07316" w:rsidRPr="00B07316" w:rsidRDefault="00B07316" w:rsidP="00B0731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="0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</w:pPr>
      <w:r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auto </w:t>
      </w:r>
      <w:r w:rsidRPr="00B07316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tmp_pix_data = (</w:t>
      </w:r>
      <w:r w:rsidRPr="00B07316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unsigned char </w:t>
      </w:r>
      <w:r w:rsidRPr="00B07316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*) calloc(k_bytes</w:t>
      </w:r>
      <w:r w:rsidRPr="00B07316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B07316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B07316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B07316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</w:p>
    <w:p w14:paraId="6E00E586" w14:textId="03796384" w:rsidR="00B07316" w:rsidRPr="000D7218" w:rsidRDefault="00B07316" w:rsidP="00820247">
      <w:pPr>
        <w:pStyle w:val="aa"/>
        <w:rPr>
          <w:lang w:val="en-GB"/>
        </w:rPr>
      </w:pPr>
      <w:r>
        <w:t>Затем</w:t>
      </w:r>
      <w:r w:rsidRPr="000D7218">
        <w:rPr>
          <w:lang w:val="en-GB"/>
        </w:rPr>
        <w:t xml:space="preserve"> </w:t>
      </w:r>
      <w:r>
        <w:t>само</w:t>
      </w:r>
      <w:r w:rsidRPr="000D7218">
        <w:rPr>
          <w:lang w:val="en-GB"/>
        </w:rPr>
        <w:t xml:space="preserve"> </w:t>
      </w:r>
      <w:r>
        <w:t>чтение</w:t>
      </w:r>
      <w:r w:rsidR="00F9009E" w:rsidRPr="000D7218">
        <w:rPr>
          <w:lang w:val="en-GB"/>
        </w:rPr>
        <w:t>:</w:t>
      </w:r>
    </w:p>
    <w:p w14:paraId="40AAF541" w14:textId="77777777" w:rsidR="00F9009E" w:rsidRPr="00F9009E" w:rsidRDefault="00F9009E" w:rsidP="00F900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="0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</w:pPr>
      <w:r w:rsidRPr="00F9009E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read_data(file_in</w:t>
      </w:r>
      <w:r w:rsidRPr="00F9009E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F9009E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</w:t>
      </w:r>
      <w:r w:rsidRPr="00F9009E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F9009E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tmp_pix_data)</w:t>
      </w:r>
      <w:r w:rsidRPr="00F9009E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</w:p>
    <w:p w14:paraId="62EB7A38" w14:textId="28E467CF" w:rsidR="00F9009E" w:rsidRDefault="00F9009E" w:rsidP="00820247">
      <w:pPr>
        <w:pStyle w:val="aa"/>
      </w:pPr>
      <w:r>
        <w:t xml:space="preserve">А затем эти данные добавляются в соответствующий канал изображения в переменную </w:t>
      </w:r>
      <w:r>
        <w:rPr>
          <w:lang w:val="en-US"/>
        </w:rPr>
        <w:t>pix</w:t>
      </w:r>
      <w:r w:rsidRPr="00F9009E">
        <w:t>_</w:t>
      </w:r>
      <w:r>
        <w:rPr>
          <w:lang w:val="en-US"/>
        </w:rPr>
        <w:t>data</w:t>
      </w:r>
      <w:r w:rsidRPr="00F9009E">
        <w:t xml:space="preserve"> </w:t>
      </w:r>
      <w:r>
        <w:t xml:space="preserve">при помощи функции </w:t>
      </w:r>
      <w:r>
        <w:rPr>
          <w:lang w:val="en-US"/>
        </w:rPr>
        <w:t>add</w:t>
      </w:r>
      <w:r w:rsidRPr="00F9009E">
        <w:t>_</w:t>
      </w:r>
      <w:r>
        <w:rPr>
          <w:lang w:val="en-US"/>
        </w:rPr>
        <w:t>channel</w:t>
      </w:r>
      <w:r w:rsidRPr="00F9009E">
        <w:t>:</w:t>
      </w:r>
    </w:p>
    <w:p w14:paraId="02BA4693" w14:textId="77777777" w:rsidR="00F9009E" w:rsidRPr="00F9009E" w:rsidRDefault="00F9009E" w:rsidP="00F900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</w:pPr>
      <w:r w:rsidRPr="00F9009E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add_channel(pix_data</w:t>
      </w:r>
      <w:r w:rsidRPr="00F9009E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F9009E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i - </w:t>
      </w:r>
      <w:r w:rsidRPr="00F9009E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F9009E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F9009E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</w:t>
      </w:r>
      <w:r w:rsidRPr="00F9009E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F9009E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tmp_pix_data)</w:t>
      </w:r>
      <w:r w:rsidRPr="00F9009E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</w:p>
    <w:p w14:paraId="5D6F4025" w14:textId="77777777" w:rsidR="00F9009E" w:rsidRPr="00F9009E" w:rsidRDefault="00F9009E" w:rsidP="00820247">
      <w:pPr>
        <w:pStyle w:val="aa"/>
        <w:rPr>
          <w:lang w:val="en-GB"/>
        </w:rPr>
      </w:pPr>
    </w:p>
    <w:p w14:paraId="6F04A671" w14:textId="70B38BB4" w:rsidR="004D3270" w:rsidRDefault="004D3270" w:rsidP="009B1D58">
      <w:pPr>
        <w:pStyle w:val="2"/>
      </w:pPr>
      <w:r>
        <w:t xml:space="preserve">Хранение </w:t>
      </w:r>
      <w:r w:rsidR="009B1D58">
        <w:t>данных нового изображения</w:t>
      </w:r>
    </w:p>
    <w:p w14:paraId="5FC43625" w14:textId="7F4D7F84" w:rsidR="00F15C3E" w:rsidRPr="00BA59EB" w:rsidRDefault="00432877" w:rsidP="00F15C3E">
      <w:pPr>
        <w:spacing w:before="120"/>
      </w:pPr>
      <w:r>
        <w:t xml:space="preserve">Данные пикселей </w:t>
      </w:r>
      <w:r w:rsidR="00B963DD">
        <w:t>исходного изображения преобразуются</w:t>
      </w:r>
      <w:r w:rsidR="00BA59EB">
        <w:t xml:space="preserve"> </w:t>
      </w:r>
      <w:r w:rsidR="00BA59EB" w:rsidRPr="00BA59EB">
        <w:t>“</w:t>
      </w:r>
      <w:r w:rsidR="00BA59EB">
        <w:t>на месте</w:t>
      </w:r>
      <w:r w:rsidR="00BA59EB" w:rsidRPr="00BA59EB">
        <w:t>”</w:t>
      </w:r>
      <w:r w:rsidR="00B963DD">
        <w:t xml:space="preserve"> без выделения дополнительной памяти</w:t>
      </w:r>
      <w:r w:rsidR="00BA59EB">
        <w:t xml:space="preserve"> и хранятся в </w:t>
      </w:r>
      <w:r w:rsidR="00BA59EB">
        <w:rPr>
          <w:lang w:val="en-US"/>
        </w:rPr>
        <w:t>pix</w:t>
      </w:r>
      <w:r w:rsidR="00BA59EB" w:rsidRPr="00BA59EB">
        <w:t>_</w:t>
      </w:r>
      <w:r w:rsidR="00BA59EB">
        <w:rPr>
          <w:lang w:val="en-US"/>
        </w:rPr>
        <w:t>data</w:t>
      </w:r>
      <w:r w:rsidR="00BA59EB">
        <w:t>.</w:t>
      </w:r>
    </w:p>
    <w:p w14:paraId="5F2B39A5" w14:textId="77777777" w:rsidR="00432877" w:rsidRPr="00B963DD" w:rsidRDefault="00432877" w:rsidP="00BA59EB">
      <w:pPr>
        <w:pStyle w:val="HTML"/>
        <w:shd w:val="clear" w:color="auto" w:fill="2B2B2B"/>
        <w:spacing w:after="240"/>
        <w:rPr>
          <w:rFonts w:ascii="Consolas" w:hAnsi="Consolas"/>
          <w:color w:val="A9B7C6"/>
          <w:lang w:val="en-GB"/>
        </w:rPr>
      </w:pPr>
      <w:r w:rsidRPr="00432877">
        <w:rPr>
          <w:rFonts w:ascii="Consolas" w:hAnsi="Consolas"/>
          <w:color w:val="CC7832"/>
          <w:lang w:val="en-GB"/>
        </w:rPr>
        <w:t>auto</w:t>
      </w:r>
      <w:r w:rsidRPr="00B963DD">
        <w:rPr>
          <w:rFonts w:ascii="Consolas" w:hAnsi="Consolas"/>
          <w:color w:val="CC7832"/>
          <w:lang w:val="en-GB"/>
        </w:rPr>
        <w:t xml:space="preserve"> </w:t>
      </w:r>
      <w:r w:rsidRPr="00432877">
        <w:rPr>
          <w:rFonts w:ascii="Consolas" w:hAnsi="Consolas"/>
          <w:color w:val="A9B7C6"/>
          <w:lang w:val="en-GB"/>
        </w:rPr>
        <w:t>pix</w:t>
      </w:r>
      <w:r w:rsidRPr="00B963DD">
        <w:rPr>
          <w:rFonts w:ascii="Consolas" w:hAnsi="Consolas"/>
          <w:color w:val="A9B7C6"/>
          <w:lang w:val="en-GB"/>
        </w:rPr>
        <w:t>_</w:t>
      </w:r>
      <w:r w:rsidRPr="00432877">
        <w:rPr>
          <w:rFonts w:ascii="Consolas" w:hAnsi="Consolas"/>
          <w:color w:val="A9B7C6"/>
          <w:lang w:val="en-GB"/>
        </w:rPr>
        <w:t>data</w:t>
      </w:r>
      <w:r w:rsidRPr="00B963DD">
        <w:rPr>
          <w:rFonts w:ascii="Consolas" w:hAnsi="Consolas"/>
          <w:color w:val="A9B7C6"/>
          <w:lang w:val="en-GB"/>
        </w:rPr>
        <w:t xml:space="preserve"> = (</w:t>
      </w:r>
      <w:r w:rsidRPr="00432877">
        <w:rPr>
          <w:rFonts w:ascii="Consolas" w:hAnsi="Consolas"/>
          <w:color w:val="CC7832"/>
          <w:lang w:val="en-GB"/>
        </w:rPr>
        <w:t>unsigned</w:t>
      </w:r>
      <w:r w:rsidRPr="00B963DD">
        <w:rPr>
          <w:rFonts w:ascii="Consolas" w:hAnsi="Consolas"/>
          <w:color w:val="CC7832"/>
          <w:lang w:val="en-GB"/>
        </w:rPr>
        <w:t xml:space="preserve"> </w:t>
      </w:r>
      <w:r w:rsidRPr="00432877">
        <w:rPr>
          <w:rFonts w:ascii="Consolas" w:hAnsi="Consolas"/>
          <w:color w:val="CC7832"/>
          <w:lang w:val="en-GB"/>
        </w:rPr>
        <w:t>char</w:t>
      </w:r>
      <w:r w:rsidRPr="00B963DD">
        <w:rPr>
          <w:rFonts w:ascii="Consolas" w:hAnsi="Consolas"/>
          <w:color w:val="CC7832"/>
          <w:lang w:val="en-GB"/>
        </w:rPr>
        <w:t xml:space="preserve"> </w:t>
      </w:r>
      <w:r w:rsidRPr="00B963DD">
        <w:rPr>
          <w:rFonts w:ascii="Consolas" w:hAnsi="Consolas"/>
          <w:color w:val="A9B7C6"/>
          <w:lang w:val="en-GB"/>
        </w:rPr>
        <w:t xml:space="preserve">*) </w:t>
      </w:r>
      <w:r w:rsidRPr="00432877">
        <w:rPr>
          <w:rFonts w:ascii="Consolas" w:hAnsi="Consolas"/>
          <w:color w:val="A9B7C6"/>
          <w:lang w:val="en-GB"/>
        </w:rPr>
        <w:t>calloc</w:t>
      </w:r>
      <w:r w:rsidRPr="00B963DD">
        <w:rPr>
          <w:rFonts w:ascii="Consolas" w:hAnsi="Consolas"/>
          <w:color w:val="A9B7C6"/>
          <w:lang w:val="en-GB"/>
        </w:rPr>
        <w:t>(</w:t>
      </w:r>
      <w:r w:rsidRPr="00432877">
        <w:rPr>
          <w:rFonts w:ascii="Consolas" w:hAnsi="Consolas"/>
          <w:color w:val="A9B7C6"/>
          <w:lang w:val="en-GB"/>
        </w:rPr>
        <w:t>k</w:t>
      </w:r>
      <w:r w:rsidRPr="00B963DD">
        <w:rPr>
          <w:rFonts w:ascii="Consolas" w:hAnsi="Consolas"/>
          <w:color w:val="A9B7C6"/>
          <w:lang w:val="en-GB"/>
        </w:rPr>
        <w:t>_</w:t>
      </w:r>
      <w:r w:rsidRPr="00432877">
        <w:rPr>
          <w:rFonts w:ascii="Consolas" w:hAnsi="Consolas"/>
          <w:color w:val="A9B7C6"/>
          <w:lang w:val="en-GB"/>
        </w:rPr>
        <w:t>bytes</w:t>
      </w:r>
      <w:r w:rsidRPr="00B963DD">
        <w:rPr>
          <w:rFonts w:ascii="Consolas" w:hAnsi="Consolas"/>
          <w:color w:val="CC7832"/>
          <w:lang w:val="en-GB"/>
        </w:rPr>
        <w:t xml:space="preserve">, </w:t>
      </w:r>
      <w:r w:rsidRPr="00B963DD">
        <w:rPr>
          <w:rFonts w:ascii="Consolas" w:hAnsi="Consolas"/>
          <w:color w:val="6897BB"/>
          <w:lang w:val="en-GB"/>
        </w:rPr>
        <w:t>1</w:t>
      </w:r>
      <w:r w:rsidRPr="00B963DD">
        <w:rPr>
          <w:rFonts w:ascii="Consolas" w:hAnsi="Consolas"/>
          <w:color w:val="A9B7C6"/>
          <w:lang w:val="en-GB"/>
        </w:rPr>
        <w:t>)</w:t>
      </w:r>
      <w:r w:rsidRPr="00B963DD">
        <w:rPr>
          <w:rFonts w:ascii="Consolas" w:hAnsi="Consolas"/>
          <w:color w:val="CC7832"/>
          <w:lang w:val="en-GB"/>
        </w:rPr>
        <w:t>;</w:t>
      </w:r>
    </w:p>
    <w:p w14:paraId="3447E2FD" w14:textId="44DBDB47" w:rsidR="00D06149" w:rsidRPr="000D7218" w:rsidRDefault="00D06149">
      <w:pPr>
        <w:spacing w:after="160" w:line="259" w:lineRule="auto"/>
        <w:ind w:firstLine="0"/>
        <w:jc w:val="left"/>
        <w:rPr>
          <w:lang w:val="en-GB"/>
        </w:rPr>
      </w:pPr>
      <w:r w:rsidRPr="000D7218">
        <w:rPr>
          <w:lang w:val="en-GB"/>
        </w:rPr>
        <w:br w:type="page"/>
      </w:r>
    </w:p>
    <w:p w14:paraId="1D9D59D6" w14:textId="2FF1C242" w:rsidR="001961E8" w:rsidRDefault="00FA4836" w:rsidP="00F31011">
      <w:pPr>
        <w:pStyle w:val="2"/>
      </w:pPr>
      <w:r>
        <w:lastRenderedPageBreak/>
        <w:t xml:space="preserve">Алгоритмы </w:t>
      </w:r>
      <w:r w:rsidR="00D06149">
        <w:t>преобразования между цветовыми пространствами</w:t>
      </w:r>
    </w:p>
    <w:p w14:paraId="68B623E3" w14:textId="079A927D" w:rsidR="00CE0209" w:rsidRDefault="00CE0209" w:rsidP="00CE0209">
      <w:r>
        <w:t>Для упрощения задачи</w:t>
      </w:r>
      <w:r w:rsidR="00796BB9">
        <w:t xml:space="preserve"> были реализованы</w:t>
      </w:r>
      <w:r>
        <w:t xml:space="preserve"> лишь переходы между цветовым пространством </w:t>
      </w:r>
      <w:r>
        <w:rPr>
          <w:lang w:val="en-US"/>
        </w:rPr>
        <w:t>RGB</w:t>
      </w:r>
      <w:r w:rsidRPr="00CE0209">
        <w:t xml:space="preserve"> </w:t>
      </w:r>
      <w:r w:rsidR="00796BB9">
        <w:t>и всеми остальными в обе стороны.</w:t>
      </w:r>
    </w:p>
    <w:p w14:paraId="2F6364F0" w14:textId="5F8A279E" w:rsidR="00CE72C5" w:rsidRPr="005A315C" w:rsidRDefault="009B0EB2" w:rsidP="00CE0209">
      <w:r>
        <w:t>Переход между двумя различными пространствами</w:t>
      </w:r>
      <w:r w:rsidR="005A315C" w:rsidRPr="005A315C">
        <w:t xml:space="preserve"> </w:t>
      </w:r>
      <w:r w:rsidR="005A315C">
        <w:t xml:space="preserve">реализован с помощью перехода изначально в </w:t>
      </w:r>
      <w:r w:rsidR="005A315C">
        <w:rPr>
          <w:lang w:val="en-US"/>
        </w:rPr>
        <w:t>RGB</w:t>
      </w:r>
      <w:r w:rsidR="005A315C" w:rsidRPr="005A315C">
        <w:t xml:space="preserve">, </w:t>
      </w:r>
      <w:r w:rsidR="005A315C">
        <w:t>а затем в нужное пространство.</w:t>
      </w:r>
    </w:p>
    <w:p w14:paraId="4FF2699A" w14:textId="38EAE450" w:rsidR="00796BB9" w:rsidRPr="000638BC" w:rsidRDefault="00796BB9" w:rsidP="00CE0209">
      <w:r>
        <w:t>Все переходы из одного цветового пространства в</w:t>
      </w:r>
      <w:r w:rsidR="00CE72C5">
        <w:t xml:space="preserve"> </w:t>
      </w:r>
      <w:r w:rsidR="00CE72C5">
        <w:rPr>
          <w:lang w:val="en-US"/>
        </w:rPr>
        <w:t>RGB</w:t>
      </w:r>
      <w:r w:rsidR="00CE72C5" w:rsidRPr="00CE72C5">
        <w:t xml:space="preserve"> </w:t>
      </w:r>
      <w:r w:rsidR="00CE72C5">
        <w:t>(</w:t>
      </w:r>
      <w:r w:rsidR="00124FAB">
        <w:t>и</w:t>
      </w:r>
      <w:r w:rsidR="00CE72C5">
        <w:t xml:space="preserve"> наоборот)</w:t>
      </w:r>
      <w:r>
        <w:t xml:space="preserve"> </w:t>
      </w:r>
      <w:r w:rsidR="00CE72C5">
        <w:t>были названы соответственно.</w:t>
      </w:r>
      <w:r w:rsidR="005A315C">
        <w:t xml:space="preserve"> Расходы дополнительной памяти при переходах</w:t>
      </w:r>
      <w:r w:rsidR="005A315C" w:rsidRPr="000638BC">
        <w:t xml:space="preserve">: </w:t>
      </w:r>
      <w:r w:rsidR="005A315C">
        <w:rPr>
          <w:lang w:val="en-US"/>
        </w:rPr>
        <w:t>O</w:t>
      </w:r>
      <w:r w:rsidR="005A315C" w:rsidRPr="000638BC">
        <w:t>(1)</w:t>
      </w:r>
      <w:r w:rsidR="000638BC" w:rsidRPr="000638BC">
        <w:t xml:space="preserve">. </w:t>
      </w:r>
      <w:r w:rsidR="000638BC">
        <w:t>Каждый переход проходит лишь 1 раз по всем данным. Сложность</w:t>
      </w:r>
      <w:r w:rsidR="000638BC">
        <w:rPr>
          <w:lang w:val="en-US"/>
        </w:rPr>
        <w:t>:</w:t>
      </w:r>
      <w:r w:rsidR="000638BC">
        <w:t xml:space="preserve"> </w:t>
      </w:r>
      <w:r w:rsidR="000638BC">
        <w:rPr>
          <w:lang w:val="en-US"/>
        </w:rPr>
        <w:t>O(n)</w:t>
      </w:r>
    </w:p>
    <w:p w14:paraId="646B9E19" w14:textId="7A79772C" w:rsidR="005A315C" w:rsidRDefault="0093092B" w:rsidP="00CE0209">
      <w:pPr>
        <w:rPr>
          <w:lang w:val="en-US"/>
        </w:rPr>
      </w:pPr>
      <w:r>
        <w:t>Преобразования</w:t>
      </w:r>
      <w:r>
        <w:rPr>
          <w:lang w:val="en-US"/>
        </w:rPr>
        <w:t>:</w:t>
      </w:r>
    </w:p>
    <w:p w14:paraId="31057D51" w14:textId="785056D4" w:rsidR="00C550E6" w:rsidRPr="000B3C6F" w:rsidRDefault="006E49CD" w:rsidP="000B3C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</w:pPr>
      <w:r w:rsidRPr="006E49C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>// Conversions:</w:t>
      </w:r>
      <w:r w:rsidRPr="006E49C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>// RGB &lt;=&gt; any</w:t>
      </w:r>
      <w:r w:rsidRPr="006E49C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</w:r>
      <w:r w:rsidRPr="006E49C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if 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(strcmp(from_color_space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to_color_space) != </w:t>
      </w:r>
      <w:r w:rsidRPr="006E49C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6E49C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// </w:t>
      </w:r>
      <w:r w:rsidRPr="006E49C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Изначально</w:t>
      </w:r>
      <w:r w:rsidRPr="006E49C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6E49C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преобразуем</w:t>
      </w:r>
      <w:r w:rsidRPr="006E49C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6E49C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</w:t>
      </w:r>
      <w:r w:rsidRPr="006E49C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RGB</w:t>
      </w:r>
      <w:r w:rsidRPr="006E49C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</w:t>
      </w:r>
      <w:r w:rsidRPr="006E49C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if 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(strcmp(from_color_space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6E49CD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"HSL"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== </w:t>
      </w:r>
      <w:r w:rsidRPr="006E49C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hsl_2_rgb(pix_data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k_bytes)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(strcmp(from_color_space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6E49CD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"HSV"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== </w:t>
      </w:r>
      <w:r w:rsidRPr="006E49C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hsv_2_rgb(pix_data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k_bytes)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(strcmp(from_color_space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6E49CD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"YCbCr.601"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== </w:t>
      </w:r>
      <w:r w:rsidRPr="006E49C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YCbCr_601_2_rgb(pix_data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k_bytes)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(strcmp(from_color_space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6E49CD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"YCbCr.709"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== </w:t>
      </w:r>
      <w:r w:rsidRPr="006E49C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YCbCr_709_2_rgb(pix_data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k_bytes)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(strcmp(from_color_space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6E49CD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"YCoCg"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== </w:t>
      </w:r>
      <w:r w:rsidRPr="006E49C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YCoCg_2_rgb(pix_data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k_bytes)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(strcmp(from_color_space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6E49CD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"CMY"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== </w:t>
      </w:r>
      <w:r w:rsidRPr="006E49C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cmy_2_rgb(pix_data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k_bytes)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6E49C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// </w:t>
      </w:r>
      <w:r w:rsidRPr="006E49C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Затем</w:t>
      </w:r>
      <w:r w:rsidRPr="006E49C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6E49C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</w:t>
      </w:r>
      <w:r w:rsidRPr="006E49C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6E49C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нужное</w:t>
      </w:r>
      <w:r w:rsidRPr="006E49C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6E49C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пространство</w:t>
      </w:r>
      <w:r w:rsidRPr="006E49C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</w:r>
      <w:r w:rsidRPr="006E49C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if 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(strcmp(to_color_space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6E49CD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"HSL"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== </w:t>
      </w:r>
      <w:r w:rsidRPr="006E49C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rgb_2_hsl(pix_data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k_bytes)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(strcmp(to_color_space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6E49CD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"HSV"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== </w:t>
      </w:r>
      <w:r w:rsidRPr="006E49C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rgb_2_hsv(pix_data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k_bytes)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(strcmp(to_color_space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6E49CD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"YCbCr.601"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== </w:t>
      </w:r>
      <w:r w:rsidRPr="006E49C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rgb_2_YCbCr_601(pix_data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k_bytes)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(strcmp(to_color_space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6E49CD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"YCbCr.709"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== </w:t>
      </w:r>
      <w:r w:rsidRPr="006E49C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rgb_2_YCbCr_709(pix_data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k_bytes)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(strcmp(to_color_space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6E49CD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"YCoCg"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== </w:t>
      </w:r>
      <w:r w:rsidRPr="006E49C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rgb_2_YCoCg(pix_data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k_bytes)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(strcmp(to_color_space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6E49CD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"CMY"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== </w:t>
      </w:r>
      <w:r w:rsidRPr="006E49C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rgb_2_cmy(pix_data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k_bytes)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6E49C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6E49C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>}</w:t>
      </w:r>
    </w:p>
    <w:p w14:paraId="2F0737D4" w14:textId="42F58C25" w:rsidR="000B3C6F" w:rsidRDefault="000B3C6F">
      <w:pPr>
        <w:spacing w:after="160" w:line="259" w:lineRule="auto"/>
        <w:ind w:firstLine="0"/>
        <w:jc w:val="left"/>
        <w:rPr>
          <w:lang w:val="en-GB"/>
        </w:rPr>
      </w:pPr>
      <w:r>
        <w:rPr>
          <w:lang w:val="en-GB"/>
        </w:rPr>
        <w:br w:type="page"/>
      </w:r>
    </w:p>
    <w:p w14:paraId="610E2FE5" w14:textId="47E8A4D7" w:rsidR="000B3C6F" w:rsidRDefault="00936E34" w:rsidP="00735B06">
      <w:pPr>
        <w:pStyle w:val="2"/>
      </w:pPr>
      <w:r>
        <w:lastRenderedPageBreak/>
        <w:t>Запись полученных данных в файлы</w:t>
      </w:r>
    </w:p>
    <w:p w14:paraId="4308A3EC" w14:textId="4ADF8E75" w:rsidR="00735B06" w:rsidRDefault="00C21607" w:rsidP="007427E9">
      <w:pPr>
        <w:pStyle w:val="3"/>
      </w:pPr>
      <w:r>
        <w:t>При выводе в 1 файл</w:t>
      </w:r>
    </w:p>
    <w:p w14:paraId="7D68F711" w14:textId="5C35E28A" w:rsidR="00C21607" w:rsidRPr="00C21607" w:rsidRDefault="00C21607" w:rsidP="00735B06">
      <w:r>
        <w:t xml:space="preserve">Используется функция записи </w:t>
      </w:r>
      <w:r>
        <w:rPr>
          <w:lang w:val="en-US"/>
        </w:rPr>
        <w:t>color</w:t>
      </w:r>
      <w:r w:rsidRPr="00C21607">
        <w:t>::</w:t>
      </w:r>
      <w:r w:rsidRPr="00C21607">
        <w:rPr>
          <w:lang w:val="en-US"/>
        </w:rPr>
        <w:t>write</w:t>
      </w:r>
      <w:r w:rsidRPr="00C21607">
        <w:t>_</w:t>
      </w:r>
      <w:r w:rsidRPr="00C21607">
        <w:rPr>
          <w:lang w:val="en-US"/>
        </w:rPr>
        <w:t>to</w:t>
      </w:r>
      <w:r w:rsidRPr="00C21607">
        <w:t>_</w:t>
      </w:r>
      <w:r w:rsidRPr="00C21607">
        <w:rPr>
          <w:lang w:val="en-US"/>
        </w:rPr>
        <w:t>file</w:t>
      </w:r>
      <w:r>
        <w:t>. Имя</w:t>
      </w:r>
      <w:r w:rsidRPr="00C21607">
        <w:t xml:space="preserve"> </w:t>
      </w:r>
      <w:r>
        <w:t>файла</w:t>
      </w:r>
      <w:r w:rsidRPr="00C21607">
        <w:t xml:space="preserve"> </w:t>
      </w:r>
      <w:r>
        <w:t>берется</w:t>
      </w:r>
      <w:r w:rsidRPr="00C21607">
        <w:t xml:space="preserve"> </w:t>
      </w:r>
      <w:r>
        <w:t>из</w:t>
      </w:r>
      <w:r w:rsidRPr="00C21607">
        <w:t xml:space="preserve"> </w:t>
      </w:r>
      <w:r>
        <w:t>аргументов командной строки</w:t>
      </w:r>
    </w:p>
    <w:p w14:paraId="0F597EFF" w14:textId="77777777" w:rsidR="00C21607" w:rsidRPr="00C21607" w:rsidRDefault="00C21607" w:rsidP="00B76CD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="0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</w:pPr>
      <w:r w:rsidRPr="00C21607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color</w:t>
      </w:r>
      <w:r w:rsidRPr="00C21607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::write_to_file(file_out</w:t>
      </w:r>
      <w:r w:rsidRPr="00C21607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C21607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width</w:t>
      </w:r>
      <w:r w:rsidRPr="00C21607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C21607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height</w:t>
      </w:r>
      <w:r w:rsidRPr="00C21607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C21607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max_value</w:t>
      </w:r>
      <w:r w:rsidRPr="00C21607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C21607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pix_data)</w:t>
      </w:r>
      <w:r w:rsidRPr="00C21607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</w:p>
    <w:p w14:paraId="0AC59832" w14:textId="00F2ED55" w:rsidR="002F5407" w:rsidRDefault="002F5407" w:rsidP="002F5407">
      <w:pPr>
        <w:pStyle w:val="3"/>
      </w:pPr>
      <w:r>
        <w:t>При выводе в 3 файла</w:t>
      </w:r>
    </w:p>
    <w:p w14:paraId="565EEA05" w14:textId="77777777" w:rsidR="003C66D9" w:rsidRDefault="003C66D9" w:rsidP="003C66D9">
      <w:pPr>
        <w:pStyle w:val="aa"/>
      </w:pPr>
      <w:r>
        <w:t>Имя очередного файла формируется через переменную цикла</w:t>
      </w:r>
      <w:r w:rsidRPr="001F0874">
        <w:t>:</w:t>
      </w:r>
    </w:p>
    <w:p w14:paraId="20F8A4C2" w14:textId="7CE0C9B1" w:rsidR="003C66D9" w:rsidRDefault="003C66D9" w:rsidP="003C66D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</w:pPr>
      <w:r w:rsidRPr="003C66D9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for </w:t>
      </w:r>
      <w:r w:rsidRPr="003C66D9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3C66D9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r w:rsidRPr="003C66D9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i = </w:t>
      </w:r>
      <w:r w:rsidRPr="003C66D9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3C66D9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3C66D9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i &lt;= </w:t>
      </w:r>
      <w:r w:rsidRPr="003C66D9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3</w:t>
      </w:r>
      <w:r w:rsidRPr="003C66D9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3C66D9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++i) {</w:t>
      </w:r>
      <w:r w:rsidRPr="003C66D9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3C66D9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3C66D9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</w:t>
      </w:r>
      <w:r w:rsidRPr="003C66D9">
        <w:rPr>
          <w:rFonts w:ascii="Consolas" w:eastAsia="Times New Roman" w:hAnsi="Consolas" w:cs="Courier New"/>
          <w:color w:val="B9BCD1"/>
          <w:sz w:val="20"/>
          <w:szCs w:val="20"/>
          <w:lang w:val="en-GB" w:eastAsia="ru-RU"/>
        </w:rPr>
        <w:t xml:space="preserve">string </w:t>
      </w:r>
      <w:r w:rsidRPr="003C66D9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tmp_file_name(file_out_name)</w:t>
      </w:r>
      <w:r w:rsidRPr="003C66D9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3C66D9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3C66D9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3C66D9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</w:t>
      </w:r>
      <w:r w:rsidRPr="003C66D9">
        <w:rPr>
          <w:rFonts w:ascii="Consolas" w:eastAsia="Times New Roman" w:hAnsi="Consolas" w:cs="Courier New"/>
          <w:color w:val="B9BCD1"/>
          <w:sz w:val="20"/>
          <w:szCs w:val="20"/>
          <w:lang w:val="en-GB" w:eastAsia="ru-RU"/>
        </w:rPr>
        <w:t xml:space="preserve">string </w:t>
      </w:r>
      <w:r w:rsidRPr="003C66D9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idx(</w:t>
      </w:r>
      <w:r w:rsidRPr="003C66D9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"_"</w:t>
      </w:r>
      <w:r w:rsidRPr="003C66D9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3C66D9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3C66D9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3C66D9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idx.append(</w:t>
      </w:r>
      <w:r w:rsidRPr="003C66D9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3C66D9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3C66D9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 xml:space="preserve">'0' </w:t>
      </w:r>
      <w:r w:rsidRPr="003C66D9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+ i)</w:t>
      </w:r>
      <w:r w:rsidRPr="003C66D9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3C66D9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3C66D9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tmp_file_name.insert(tmp_file_name.begin() </w:t>
      </w:r>
      <w:r w:rsidRPr="003C66D9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+ </w:t>
      </w:r>
      <w:r w:rsidRPr="003C66D9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tmp_file_name.find_last_of(</w:t>
      </w:r>
      <w:r w:rsidRPr="003C66D9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'.'</w:t>
      </w:r>
      <w:r w:rsidRPr="003C66D9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3C66D9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3C66D9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idx.begin()</w:t>
      </w:r>
      <w:r w:rsidRPr="003C66D9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3C66D9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idx.end())</w:t>
      </w:r>
      <w:r w:rsidRPr="003C66D9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</w:p>
    <w:p w14:paraId="4088C6B5" w14:textId="7E7833A1" w:rsidR="003C66D9" w:rsidRDefault="003C66D9" w:rsidP="003C66D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//...</w:t>
      </w:r>
    </w:p>
    <w:p w14:paraId="597B9EB7" w14:textId="40160EA3" w:rsidR="003C66D9" w:rsidRPr="003C66D9" w:rsidRDefault="003C66D9" w:rsidP="002C57E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="0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</w:p>
    <w:p w14:paraId="02877D85" w14:textId="6D8C6BD7" w:rsidR="00E310D9" w:rsidRDefault="002C57E9" w:rsidP="00E310D9">
      <w:r>
        <w:rPr>
          <w:lang w:val="en-US"/>
        </w:rPr>
        <w:t>tmp</w:t>
      </w:r>
      <w:r w:rsidRPr="002C57E9">
        <w:t>_</w:t>
      </w:r>
      <w:r>
        <w:rPr>
          <w:lang w:val="en-US"/>
        </w:rPr>
        <w:t>file</w:t>
      </w:r>
      <w:r w:rsidRPr="002C57E9">
        <w:t>_</w:t>
      </w:r>
      <w:r>
        <w:rPr>
          <w:lang w:val="en-US"/>
        </w:rPr>
        <w:t>name</w:t>
      </w:r>
      <w:r w:rsidRPr="002C57E9">
        <w:t xml:space="preserve"> – </w:t>
      </w:r>
      <w:r>
        <w:t>имя</w:t>
      </w:r>
      <w:r w:rsidRPr="002C57E9">
        <w:t xml:space="preserve"> </w:t>
      </w:r>
      <w:r>
        <w:t>очередного файла для вывода</w:t>
      </w:r>
    </w:p>
    <w:p w14:paraId="3F12004E" w14:textId="60289898" w:rsidR="00880892" w:rsidRDefault="00880892" w:rsidP="00E310D9">
      <w:r>
        <w:t>Данные для записи файла записываются в дополнительно выделяемую память</w:t>
      </w:r>
      <w:r w:rsidRPr="00880892">
        <w:t xml:space="preserve"> </w:t>
      </w:r>
      <w:r>
        <w:t xml:space="preserve">при помощи функции </w:t>
      </w:r>
      <w:r w:rsidRPr="00880892">
        <w:t>get_separate_channel:</w:t>
      </w:r>
    </w:p>
    <w:p w14:paraId="6928C27D" w14:textId="62D04887" w:rsidR="0033475B" w:rsidRDefault="00880892" w:rsidP="003347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</w:pPr>
      <w:r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auto </w:t>
      </w:r>
      <w:r w:rsidRPr="0088089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tmp_channel_data = (</w:t>
      </w:r>
      <w:r w:rsidRPr="00880892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unsigned char </w:t>
      </w:r>
      <w:r w:rsidRPr="0088089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*) calloc(k_bytes / </w:t>
      </w:r>
      <w:r w:rsidRPr="00880892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3</w:t>
      </w:r>
      <w:r w:rsidRPr="00880892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880892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88089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880892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="0033475B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="0033475B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// ...</w:t>
      </w:r>
    </w:p>
    <w:p w14:paraId="2EB0807A" w14:textId="3A68FFC4" w:rsidR="0033475B" w:rsidRPr="0033475B" w:rsidRDefault="0033475B" w:rsidP="008653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="0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</w:pPr>
      <w:r w:rsidRPr="0033475B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get_separate_channel(pix_data</w:t>
      </w:r>
      <w:r w:rsidRPr="0033475B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33475B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</w:t>
      </w:r>
      <w:r w:rsidRPr="0033475B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33475B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i - </w:t>
      </w:r>
      <w:r w:rsidRPr="0033475B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33475B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33475B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tmp_channel_data)</w:t>
      </w:r>
      <w:r w:rsidRPr="0033475B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</w:p>
    <w:p w14:paraId="578F6498" w14:textId="4E03811E" w:rsidR="0033475B" w:rsidRPr="00865364" w:rsidRDefault="00865364" w:rsidP="00E310D9">
      <w:r>
        <w:t xml:space="preserve">И записываются при помощи функции </w:t>
      </w:r>
      <w:r>
        <w:rPr>
          <w:lang w:val="en-US"/>
        </w:rPr>
        <w:t>gray</w:t>
      </w:r>
      <w:r w:rsidRPr="00865364">
        <w:t>::write_to_file:</w:t>
      </w:r>
    </w:p>
    <w:p w14:paraId="42027294" w14:textId="77777777" w:rsidR="00865364" w:rsidRPr="00865364" w:rsidRDefault="00865364" w:rsidP="008653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</w:pPr>
      <w:r w:rsidRPr="00865364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gray</w:t>
      </w:r>
      <w:r w:rsidRPr="0086536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::write_to_file(file_out</w:t>
      </w:r>
      <w:r w:rsidRPr="0086536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86536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width</w:t>
      </w:r>
      <w:r w:rsidRPr="0086536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86536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height</w:t>
      </w:r>
      <w:r w:rsidRPr="0086536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86536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max_value</w:t>
      </w:r>
      <w:r w:rsidRPr="0086536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865364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tmp_channel_data)</w:t>
      </w:r>
      <w:r w:rsidRPr="00865364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</w:p>
    <w:p w14:paraId="777D42C6" w14:textId="77777777" w:rsidR="00865364" w:rsidRPr="00865364" w:rsidRDefault="00865364" w:rsidP="00E310D9">
      <w:pPr>
        <w:rPr>
          <w:lang w:val="en-GB"/>
        </w:rPr>
      </w:pPr>
    </w:p>
    <w:p w14:paraId="2EA96003" w14:textId="7F8721BB" w:rsidR="004D27A5" w:rsidRPr="002C57E9" w:rsidRDefault="004D27A5" w:rsidP="004D27A5">
      <w:pPr>
        <w:pStyle w:val="1"/>
      </w:pPr>
      <w:r w:rsidRPr="00E74F7F">
        <w:lastRenderedPageBreak/>
        <w:t>Вывод</w:t>
      </w:r>
    </w:p>
    <w:p w14:paraId="7E260528" w14:textId="1B07527B" w:rsidR="004D27A5" w:rsidRDefault="004D27A5" w:rsidP="00A5232A">
      <w:r>
        <w:t xml:space="preserve">Выполнение данной лабораторной работы позволило </w:t>
      </w:r>
      <w:r w:rsidR="009B6EBB">
        <w:t>узнать о</w:t>
      </w:r>
      <w:r w:rsidR="009B680D">
        <w:t xml:space="preserve"> модели зрения человека,</w:t>
      </w:r>
      <w:r w:rsidR="009B6EBB">
        <w:t xml:space="preserve"> существовании различных цветовых пространств, а также</w:t>
      </w:r>
      <w:r w:rsidR="00A5232A">
        <w:t xml:space="preserve"> </w:t>
      </w:r>
      <w:r w:rsidR="00DE5FFB">
        <w:t xml:space="preserve">об </w:t>
      </w:r>
      <w:r w:rsidR="00A5232A">
        <w:t>алгоритм</w:t>
      </w:r>
      <w:r w:rsidR="00DE5FFB">
        <w:t>ах</w:t>
      </w:r>
      <w:r w:rsidR="00A5232A">
        <w:t xml:space="preserve"> </w:t>
      </w:r>
      <w:r w:rsidR="009B6EBB">
        <w:t xml:space="preserve">преобразования </w:t>
      </w:r>
      <w:r w:rsidR="00DE5FFB">
        <w:t xml:space="preserve">данных </w:t>
      </w:r>
      <w:r w:rsidR="00A5232A">
        <w:t>изображени</w:t>
      </w:r>
      <w:r w:rsidR="00DE5FFB">
        <w:t>я</w:t>
      </w:r>
      <w:r w:rsidR="00D925C3" w:rsidRPr="00D925C3">
        <w:t xml:space="preserve"> </w:t>
      </w:r>
      <w:r w:rsidR="009B6EBB">
        <w:t>для перехода из одного цветового пространства в другое</w:t>
      </w:r>
      <w:r w:rsidR="00946FE5">
        <w:t xml:space="preserve">. </w:t>
      </w:r>
      <w:r w:rsidR="0096027F">
        <w:t xml:space="preserve">Для удобства </w:t>
      </w:r>
      <w:r w:rsidR="005C7E3A">
        <w:t xml:space="preserve">все </w:t>
      </w:r>
      <w:r w:rsidR="0096027F">
        <w:t>перехо</w:t>
      </w:r>
      <w:r w:rsidR="005C7E3A">
        <w:t>ды</w:t>
      </w:r>
      <w:r w:rsidR="0096027F">
        <w:t xml:space="preserve"> между цветовыми прост</w:t>
      </w:r>
      <w:r w:rsidR="005C7E3A">
        <w:t>р</w:t>
      </w:r>
      <w:r w:rsidR="0096027F">
        <w:t>анствами</w:t>
      </w:r>
      <w:r w:rsidR="005C7E3A">
        <w:t xml:space="preserve"> производятся через пространство </w:t>
      </w:r>
      <w:r w:rsidR="005C7E3A">
        <w:rPr>
          <w:lang w:val="en-US"/>
        </w:rPr>
        <w:t>RGB</w:t>
      </w:r>
      <w:r w:rsidR="005C7E3A">
        <w:t>.</w:t>
      </w:r>
      <w:r w:rsidR="0096027F">
        <w:t xml:space="preserve"> </w:t>
      </w:r>
      <w:r w:rsidR="005C7E3A">
        <w:t>В ходе выполнения лабораторной работы б</w:t>
      </w:r>
      <w:r w:rsidR="00946FE5">
        <w:t>ыли реализованы следующие алгоритм</w:t>
      </w:r>
      <w:r w:rsidR="005C7E3A">
        <w:t>ы</w:t>
      </w:r>
      <w:r w:rsidR="00946FE5" w:rsidRPr="009B6EBB">
        <w:t>: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8"/>
      </w:tblGrid>
      <w:tr w:rsidR="00E71E82" w14:paraId="1651F1EC" w14:textId="77777777" w:rsidTr="003C0DA7">
        <w:tc>
          <w:tcPr>
            <w:tcW w:w="5097" w:type="dxa"/>
          </w:tcPr>
          <w:p w14:paraId="58E945E1" w14:textId="77777777" w:rsidR="00E71E82" w:rsidRDefault="00E71E82" w:rsidP="00A5232A">
            <w:pPr>
              <w:ind w:firstLine="0"/>
              <w:rPr>
                <w:lang w:val="en-US"/>
              </w:rPr>
            </w:pPr>
            <w:r>
              <w:t xml:space="preserve">Преобразования из пространства </w:t>
            </w:r>
            <w:r>
              <w:rPr>
                <w:lang w:val="en-US"/>
              </w:rPr>
              <w:t>RGB:</w:t>
            </w:r>
          </w:p>
          <w:p w14:paraId="7C4A95FB" w14:textId="77777777" w:rsidR="002C08AB" w:rsidRDefault="002C08AB" w:rsidP="00E71E82">
            <w:pPr>
              <w:pStyle w:val="a8"/>
              <w:numPr>
                <w:ilvl w:val="0"/>
                <w:numId w:val="36"/>
              </w:numPr>
              <w:rPr>
                <w:lang w:val="en-US"/>
              </w:rPr>
            </w:pPr>
            <w:r w:rsidRPr="002C08AB">
              <w:rPr>
                <w:lang w:val="en-US"/>
              </w:rPr>
              <w:t>rgb_2_hsv</w:t>
            </w:r>
          </w:p>
          <w:p w14:paraId="535C56B1" w14:textId="51C354FE" w:rsidR="002C08AB" w:rsidRDefault="002C08AB" w:rsidP="002C08AB">
            <w:pPr>
              <w:pStyle w:val="a8"/>
              <w:numPr>
                <w:ilvl w:val="0"/>
                <w:numId w:val="36"/>
              </w:numPr>
              <w:rPr>
                <w:lang w:val="en-US"/>
              </w:rPr>
            </w:pPr>
            <w:r w:rsidRPr="002C08AB">
              <w:rPr>
                <w:lang w:val="en-US"/>
              </w:rPr>
              <w:t>rgb_2_hs</w:t>
            </w:r>
            <w:r>
              <w:rPr>
                <w:lang w:val="en-US"/>
              </w:rPr>
              <w:t>l</w:t>
            </w:r>
          </w:p>
          <w:p w14:paraId="0D92A71E" w14:textId="77777777" w:rsidR="004E27BD" w:rsidRDefault="004E27BD" w:rsidP="00E71E82">
            <w:pPr>
              <w:pStyle w:val="a8"/>
              <w:numPr>
                <w:ilvl w:val="0"/>
                <w:numId w:val="36"/>
              </w:numPr>
              <w:rPr>
                <w:lang w:val="en-US"/>
              </w:rPr>
            </w:pPr>
            <w:r w:rsidRPr="004E27BD">
              <w:rPr>
                <w:lang w:val="en-US"/>
              </w:rPr>
              <w:t>rgb_2_YCbCr_601</w:t>
            </w:r>
          </w:p>
          <w:p w14:paraId="77FBA3F8" w14:textId="25C4DCCB" w:rsidR="004E27BD" w:rsidRDefault="004E27BD" w:rsidP="004E27BD">
            <w:pPr>
              <w:pStyle w:val="a8"/>
              <w:numPr>
                <w:ilvl w:val="0"/>
                <w:numId w:val="36"/>
              </w:numPr>
              <w:rPr>
                <w:lang w:val="en-US"/>
              </w:rPr>
            </w:pPr>
            <w:r w:rsidRPr="004E27BD">
              <w:rPr>
                <w:lang w:val="en-US"/>
              </w:rPr>
              <w:t>rgb_2_YCbCr_</w:t>
            </w:r>
            <w:r>
              <w:rPr>
                <w:lang w:val="en-US"/>
              </w:rPr>
              <w:t>709</w:t>
            </w:r>
          </w:p>
          <w:p w14:paraId="2E62BFA8" w14:textId="53EA8DBB" w:rsidR="00E71E82" w:rsidRPr="00592601" w:rsidRDefault="000A45AD" w:rsidP="00E71E82">
            <w:pPr>
              <w:pStyle w:val="a8"/>
              <w:numPr>
                <w:ilvl w:val="0"/>
                <w:numId w:val="36"/>
              </w:numPr>
              <w:rPr>
                <w:lang w:val="en-US"/>
              </w:rPr>
            </w:pPr>
            <w:r w:rsidRPr="000A45AD">
              <w:rPr>
                <w:lang w:val="en-US"/>
              </w:rPr>
              <w:t>rgb_2_YCoCg</w:t>
            </w:r>
          </w:p>
          <w:p w14:paraId="3C4F1874" w14:textId="5453EB98" w:rsidR="00E71E82" w:rsidRPr="00E71E82" w:rsidRDefault="000A45AD" w:rsidP="00E71E82">
            <w:pPr>
              <w:pStyle w:val="a8"/>
              <w:numPr>
                <w:ilvl w:val="0"/>
                <w:numId w:val="36"/>
              </w:numPr>
              <w:rPr>
                <w:lang w:val="en-US"/>
              </w:rPr>
            </w:pPr>
            <w:r>
              <w:rPr>
                <w:lang w:val="en-US"/>
              </w:rPr>
              <w:t>rgb_2_cmy</w:t>
            </w:r>
          </w:p>
        </w:tc>
        <w:tc>
          <w:tcPr>
            <w:tcW w:w="5098" w:type="dxa"/>
          </w:tcPr>
          <w:p w14:paraId="3805258F" w14:textId="77777777" w:rsidR="00E71E82" w:rsidRDefault="00E71E82" w:rsidP="00A5232A">
            <w:pPr>
              <w:ind w:firstLine="0"/>
              <w:rPr>
                <w:lang w:val="en-US"/>
              </w:rPr>
            </w:pPr>
            <w:r>
              <w:t xml:space="preserve">Преобразования в пространство </w:t>
            </w:r>
            <w:r>
              <w:rPr>
                <w:lang w:val="en-US"/>
              </w:rPr>
              <w:t>RGB:</w:t>
            </w:r>
          </w:p>
          <w:p w14:paraId="126DB5F1" w14:textId="7CA2DF62" w:rsidR="00E71E82" w:rsidRPr="00592601" w:rsidRDefault="004E27BD" w:rsidP="004E27BD">
            <w:pPr>
              <w:pStyle w:val="a8"/>
              <w:numPr>
                <w:ilvl w:val="0"/>
                <w:numId w:val="37"/>
              </w:numPr>
              <w:rPr>
                <w:lang w:val="en-US"/>
              </w:rPr>
            </w:pPr>
            <w:r>
              <w:rPr>
                <w:lang w:val="en-US"/>
              </w:rPr>
              <w:t>hsv_2_rgb</w:t>
            </w:r>
          </w:p>
          <w:p w14:paraId="15E991F4" w14:textId="363BDEE8" w:rsidR="00E71E82" w:rsidRPr="00592601" w:rsidRDefault="004E27BD" w:rsidP="004E27BD">
            <w:pPr>
              <w:pStyle w:val="a8"/>
              <w:numPr>
                <w:ilvl w:val="0"/>
                <w:numId w:val="37"/>
              </w:numPr>
              <w:rPr>
                <w:lang w:val="en-US"/>
              </w:rPr>
            </w:pPr>
            <w:r>
              <w:rPr>
                <w:lang w:val="en-US"/>
              </w:rPr>
              <w:t>hsl_2_rgb</w:t>
            </w:r>
          </w:p>
          <w:p w14:paraId="03D1E214" w14:textId="68DD4809" w:rsidR="004E27BD" w:rsidRDefault="004E27BD" w:rsidP="004E27BD">
            <w:pPr>
              <w:pStyle w:val="a8"/>
              <w:numPr>
                <w:ilvl w:val="0"/>
                <w:numId w:val="37"/>
              </w:numPr>
              <w:rPr>
                <w:lang w:val="en-US"/>
              </w:rPr>
            </w:pPr>
            <w:r w:rsidRPr="004E27BD">
              <w:rPr>
                <w:lang w:val="en-US"/>
              </w:rPr>
              <w:t>YCbCr_601</w:t>
            </w:r>
            <w:r>
              <w:rPr>
                <w:lang w:val="en-US"/>
              </w:rPr>
              <w:t>_2_rgb</w:t>
            </w:r>
          </w:p>
          <w:p w14:paraId="06F3C63B" w14:textId="0C5FCEDA" w:rsidR="004E27BD" w:rsidRDefault="004E27BD" w:rsidP="004E27BD">
            <w:pPr>
              <w:pStyle w:val="a8"/>
              <w:numPr>
                <w:ilvl w:val="0"/>
                <w:numId w:val="37"/>
              </w:numPr>
              <w:rPr>
                <w:lang w:val="en-US"/>
              </w:rPr>
            </w:pPr>
            <w:r w:rsidRPr="004E27BD">
              <w:rPr>
                <w:lang w:val="en-US"/>
              </w:rPr>
              <w:t>YCbCr_</w:t>
            </w:r>
            <w:r>
              <w:rPr>
                <w:lang w:val="en-US"/>
              </w:rPr>
              <w:t>709_2_rgb</w:t>
            </w:r>
          </w:p>
          <w:p w14:paraId="6A4B3D88" w14:textId="44EF5E54" w:rsidR="00E71E82" w:rsidRPr="00592601" w:rsidRDefault="000A45AD" w:rsidP="004E27BD">
            <w:pPr>
              <w:pStyle w:val="a8"/>
              <w:numPr>
                <w:ilvl w:val="0"/>
                <w:numId w:val="37"/>
              </w:numPr>
              <w:rPr>
                <w:lang w:val="en-US"/>
              </w:rPr>
            </w:pPr>
            <w:r w:rsidRPr="000A45AD">
              <w:rPr>
                <w:lang w:val="en-US"/>
              </w:rPr>
              <w:t>YCoCg</w:t>
            </w:r>
            <w:r>
              <w:rPr>
                <w:lang w:val="en-US"/>
              </w:rPr>
              <w:t>_2_rgb</w:t>
            </w:r>
          </w:p>
          <w:p w14:paraId="4169E3B8" w14:textId="2819E646" w:rsidR="00E71E82" w:rsidRPr="00E71E82" w:rsidRDefault="000A45AD" w:rsidP="004E27BD">
            <w:pPr>
              <w:pStyle w:val="a8"/>
              <w:numPr>
                <w:ilvl w:val="0"/>
                <w:numId w:val="37"/>
              </w:numPr>
              <w:rPr>
                <w:lang w:val="en-US"/>
              </w:rPr>
            </w:pPr>
            <w:r>
              <w:rPr>
                <w:lang w:val="en-US"/>
              </w:rPr>
              <w:t>cmy_2_rgb</w:t>
            </w:r>
          </w:p>
        </w:tc>
      </w:tr>
    </w:tbl>
    <w:p w14:paraId="02F40590" w14:textId="1FFF1FAC" w:rsidR="00E71E82" w:rsidRPr="009B6EBB" w:rsidRDefault="00E71E82" w:rsidP="00A5232A"/>
    <w:p w14:paraId="6D0C79E9" w14:textId="4BE2A90F" w:rsidR="00437F94" w:rsidRDefault="00437F94" w:rsidP="00437F94">
      <w:pPr>
        <w:pStyle w:val="1"/>
      </w:pPr>
      <w:r>
        <w:lastRenderedPageBreak/>
        <w:t>Листинг кода</w:t>
      </w:r>
    </w:p>
    <w:p w14:paraId="517C749F" w14:textId="1642C8A6" w:rsidR="00437F94" w:rsidRPr="00CB4B26" w:rsidRDefault="00242402" w:rsidP="00437F94">
      <w:r>
        <w:t xml:space="preserve">Исходный код можно посмотреть на ресурсе </w:t>
      </w:r>
      <w:r>
        <w:rPr>
          <w:lang w:val="en-US"/>
        </w:rPr>
        <w:t>GitHub</w:t>
      </w:r>
      <w:r w:rsidRPr="00242402">
        <w:t xml:space="preserve"> </w:t>
      </w:r>
      <w:r>
        <w:t>по следующей ссылке</w:t>
      </w:r>
      <w:r w:rsidRPr="00242402">
        <w:t xml:space="preserve">: </w:t>
      </w:r>
      <w:hyperlink r:id="rId8" w:history="1">
        <w:r w:rsidR="008362AF" w:rsidRPr="00A11511">
          <w:rPr>
            <w:rStyle w:val="af1"/>
          </w:rPr>
          <w:t>https://github.com/DudkoMatt/GeometryAndGraphics/blob/master/Lab_0</w:t>
        </w:r>
        <w:r w:rsidR="00CB4B26" w:rsidRPr="00A11511">
          <w:rPr>
            <w:rStyle w:val="af1"/>
          </w:rPr>
          <w:t>4</w:t>
        </w:r>
      </w:hyperlink>
    </w:p>
    <w:p w14:paraId="0C2E03D6" w14:textId="4B3E32BE" w:rsidR="00556842" w:rsidRPr="00040348" w:rsidRDefault="00556842" w:rsidP="00437F94">
      <w:r>
        <w:t>Содержание проекта</w:t>
      </w:r>
      <w:r w:rsidRPr="00040348">
        <w:t>:</w:t>
      </w:r>
    </w:p>
    <w:p w14:paraId="6FDFF16B" w14:textId="38BF7A08" w:rsidR="00556842" w:rsidRPr="00E6662D" w:rsidRDefault="00556842" w:rsidP="00556842">
      <w:pPr>
        <w:ind w:left="565"/>
        <w:rPr>
          <w:lang w:val="en-GB"/>
        </w:rPr>
      </w:pPr>
      <w:r w:rsidRPr="00E6662D">
        <w:rPr>
          <w:lang w:val="en-GB"/>
        </w:rPr>
        <w:t>./</w:t>
      </w:r>
      <w:r w:rsidRPr="00E9307F">
        <w:rPr>
          <w:lang w:val="en-US"/>
        </w:rPr>
        <w:t>GeometryAndGraphics</w:t>
      </w:r>
      <w:r w:rsidRPr="00E6662D">
        <w:rPr>
          <w:lang w:val="en-GB"/>
        </w:rPr>
        <w:t>/</w:t>
      </w:r>
      <w:r w:rsidRPr="00E9307F">
        <w:rPr>
          <w:lang w:val="en-US"/>
        </w:rPr>
        <w:t>Lab</w:t>
      </w:r>
      <w:r w:rsidRPr="00E6662D">
        <w:rPr>
          <w:lang w:val="en-GB"/>
        </w:rPr>
        <w:t>_0</w:t>
      </w:r>
      <w:r w:rsidR="00837949" w:rsidRPr="00E6662D">
        <w:rPr>
          <w:lang w:val="en-GB"/>
        </w:rPr>
        <w:t>4</w:t>
      </w:r>
      <w:r w:rsidRPr="00E6662D">
        <w:rPr>
          <w:lang w:val="en-GB"/>
        </w:rPr>
        <w:t>/</w:t>
      </w:r>
    </w:p>
    <w:p w14:paraId="2C2D918B" w14:textId="1C23EE47" w:rsidR="00556842" w:rsidRPr="00E6662D" w:rsidRDefault="00556842" w:rsidP="00556842">
      <w:pPr>
        <w:ind w:left="1273"/>
        <w:rPr>
          <w:lang w:val="en-GB"/>
        </w:rPr>
      </w:pPr>
      <w:r>
        <w:rPr>
          <w:lang w:val="en-US"/>
        </w:rPr>
        <w:t>main</w:t>
      </w:r>
      <w:r w:rsidRPr="00E6662D">
        <w:rPr>
          <w:lang w:val="en-GB"/>
        </w:rPr>
        <w:t>.</w:t>
      </w:r>
      <w:r>
        <w:rPr>
          <w:lang w:val="en-US"/>
        </w:rPr>
        <w:t>cpp</w:t>
      </w:r>
    </w:p>
    <w:p w14:paraId="2978C960" w14:textId="220B3E1D" w:rsidR="00556842" w:rsidRDefault="00556842" w:rsidP="00556842">
      <w:pPr>
        <w:ind w:left="1273"/>
        <w:rPr>
          <w:lang w:val="en-US"/>
        </w:rPr>
      </w:pPr>
      <w:r w:rsidRPr="00556842">
        <w:rPr>
          <w:lang w:val="en-US"/>
        </w:rPr>
        <w:t>write_data_pnm</w:t>
      </w:r>
      <w:r w:rsidR="002E359C">
        <w:rPr>
          <w:lang w:val="en-US"/>
        </w:rPr>
        <w:t>_v2</w:t>
      </w:r>
      <w:r w:rsidRPr="00556842">
        <w:rPr>
          <w:lang w:val="en-US"/>
        </w:rPr>
        <w:t>.cpp</w:t>
      </w:r>
    </w:p>
    <w:p w14:paraId="67B1AB8C" w14:textId="022010DC" w:rsidR="00556842" w:rsidRDefault="00556842" w:rsidP="00556842">
      <w:pPr>
        <w:ind w:left="1273"/>
        <w:rPr>
          <w:lang w:val="en-US"/>
        </w:rPr>
      </w:pPr>
      <w:r w:rsidRPr="00556842">
        <w:rPr>
          <w:lang w:val="en-US"/>
        </w:rPr>
        <w:t>write_data_pnm</w:t>
      </w:r>
      <w:r w:rsidR="002E359C">
        <w:rPr>
          <w:lang w:val="en-US"/>
        </w:rPr>
        <w:t>_v2</w:t>
      </w:r>
      <w:r w:rsidRPr="00556842">
        <w:rPr>
          <w:lang w:val="en-US"/>
        </w:rPr>
        <w:t>.</w:t>
      </w:r>
      <w:r>
        <w:rPr>
          <w:lang w:val="en-US"/>
        </w:rPr>
        <w:t>h</w:t>
      </w:r>
    </w:p>
    <w:p w14:paraId="7A292462" w14:textId="77777777" w:rsidR="00556842" w:rsidRDefault="00556842" w:rsidP="00556842">
      <w:pPr>
        <w:ind w:firstLine="0"/>
        <w:rPr>
          <w:lang w:val="en-US"/>
        </w:rPr>
      </w:pPr>
    </w:p>
    <w:p w14:paraId="515A1E83" w14:textId="4CC4BD9E" w:rsidR="00E9307F" w:rsidRPr="00556842" w:rsidRDefault="00E9307F" w:rsidP="00437F94">
      <w:pPr>
        <w:rPr>
          <w:lang w:val="en-US"/>
        </w:rPr>
      </w:pPr>
      <w:r>
        <w:t>Название</w:t>
      </w:r>
      <w:r w:rsidRPr="00556842">
        <w:rPr>
          <w:lang w:val="en-US"/>
        </w:rPr>
        <w:t xml:space="preserve"> </w:t>
      </w:r>
      <w:r>
        <w:t>файла</w:t>
      </w:r>
      <w:r w:rsidRPr="00556842">
        <w:rPr>
          <w:lang w:val="en-US"/>
        </w:rPr>
        <w:t>: ./</w:t>
      </w:r>
      <w:r w:rsidRPr="00E9307F">
        <w:rPr>
          <w:lang w:val="en-US"/>
        </w:rPr>
        <w:t>GeometryAndGraphics</w:t>
      </w:r>
      <w:r w:rsidRPr="00556842">
        <w:rPr>
          <w:lang w:val="en-US"/>
        </w:rPr>
        <w:t>/</w:t>
      </w:r>
      <w:r w:rsidRPr="00E9307F">
        <w:rPr>
          <w:lang w:val="en-US"/>
        </w:rPr>
        <w:t>Lab</w:t>
      </w:r>
      <w:r w:rsidRPr="00556842">
        <w:rPr>
          <w:lang w:val="en-US"/>
        </w:rPr>
        <w:t>_0</w:t>
      </w:r>
      <w:r w:rsidR="00583D7A">
        <w:rPr>
          <w:lang w:val="en-US"/>
        </w:rPr>
        <w:t>4</w:t>
      </w:r>
      <w:r w:rsidRPr="00556842">
        <w:rPr>
          <w:lang w:val="en-US"/>
        </w:rPr>
        <w:t>/</w:t>
      </w:r>
      <w:r>
        <w:rPr>
          <w:lang w:val="en-US"/>
        </w:rPr>
        <w:t>main</w:t>
      </w:r>
      <w:r w:rsidRPr="00556842">
        <w:rPr>
          <w:lang w:val="en-US"/>
        </w:rPr>
        <w:t>.</w:t>
      </w:r>
      <w:r>
        <w:rPr>
          <w:lang w:val="en-US"/>
        </w:rPr>
        <w:t>cpp</w:t>
      </w:r>
    </w:p>
    <w:p w14:paraId="5D50A8D2" w14:textId="442D1DCA" w:rsidR="00E9307F" w:rsidRDefault="00E9307F" w:rsidP="00437F94">
      <w:pPr>
        <w:rPr>
          <w:lang w:val="en-US"/>
        </w:rPr>
      </w:pPr>
      <w:r>
        <w:t>Исходный</w:t>
      </w:r>
      <w:r w:rsidRPr="000A4FAE">
        <w:rPr>
          <w:lang w:val="en-GB"/>
        </w:rPr>
        <w:t xml:space="preserve"> </w:t>
      </w:r>
      <w:r>
        <w:t>код</w:t>
      </w:r>
      <w:r>
        <w:rPr>
          <w:lang w:val="en-US"/>
        </w:rPr>
        <w:t>:</w:t>
      </w:r>
    </w:p>
    <w:p w14:paraId="09DCAD33" w14:textId="77777777" w:rsidR="00E6662D" w:rsidRPr="00E6662D" w:rsidRDefault="00E6662D" w:rsidP="00E6662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r w:rsidRPr="00E6662D">
        <w:rPr>
          <w:rFonts w:ascii="Consolas" w:eastAsia="Times New Roman" w:hAnsi="Consolas" w:cs="Courier New"/>
          <w:color w:val="BBB529"/>
          <w:sz w:val="20"/>
          <w:szCs w:val="20"/>
          <w:lang w:val="en-GB" w:eastAsia="ru-RU"/>
        </w:rPr>
        <w:t xml:space="preserve">#include </w:t>
      </w:r>
      <w:r w:rsidRPr="00E6662D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&lt;iostream&gt;</w:t>
      </w:r>
      <w:r w:rsidRPr="00E6662D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br/>
      </w:r>
      <w:r w:rsidRPr="00E6662D">
        <w:rPr>
          <w:rFonts w:ascii="Consolas" w:eastAsia="Times New Roman" w:hAnsi="Consolas" w:cs="Courier New"/>
          <w:color w:val="BBB529"/>
          <w:sz w:val="20"/>
          <w:szCs w:val="20"/>
          <w:lang w:val="en-GB" w:eastAsia="ru-RU"/>
        </w:rPr>
        <w:t xml:space="preserve">#include </w:t>
      </w:r>
      <w:r w:rsidRPr="00E6662D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&lt;cstring&gt;</w:t>
      </w:r>
      <w:r w:rsidRPr="00E6662D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br/>
      </w:r>
      <w:r w:rsidRPr="00E6662D">
        <w:rPr>
          <w:rFonts w:ascii="Consolas" w:eastAsia="Times New Roman" w:hAnsi="Consolas" w:cs="Courier New"/>
          <w:color w:val="BBB529"/>
          <w:sz w:val="20"/>
          <w:szCs w:val="20"/>
          <w:lang w:val="en-GB" w:eastAsia="ru-RU"/>
        </w:rPr>
        <w:t xml:space="preserve">#include </w:t>
      </w:r>
      <w:r w:rsidRPr="00E6662D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&lt;string&gt;</w:t>
      </w:r>
      <w:r w:rsidRPr="00E6662D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br/>
      </w:r>
      <w:r w:rsidRPr="00E6662D">
        <w:rPr>
          <w:rFonts w:ascii="Consolas" w:eastAsia="Times New Roman" w:hAnsi="Consolas" w:cs="Courier New"/>
          <w:color w:val="BBB529"/>
          <w:sz w:val="20"/>
          <w:szCs w:val="20"/>
          <w:lang w:val="en-GB" w:eastAsia="ru-RU"/>
        </w:rPr>
        <w:t xml:space="preserve">#include </w:t>
      </w:r>
      <w:r w:rsidRPr="00E6662D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&lt;algorithm&gt;</w:t>
      </w:r>
      <w:r w:rsidRPr="00E6662D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br/>
      </w:r>
      <w:r w:rsidRPr="00E6662D">
        <w:rPr>
          <w:rFonts w:ascii="Consolas" w:eastAsia="Times New Roman" w:hAnsi="Consolas" w:cs="Courier New"/>
          <w:color w:val="BBB529"/>
          <w:sz w:val="20"/>
          <w:szCs w:val="20"/>
          <w:lang w:val="en-GB" w:eastAsia="ru-RU"/>
        </w:rPr>
        <w:t xml:space="preserve">#include </w:t>
      </w:r>
      <w:r w:rsidRPr="00E6662D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&lt;cmath&gt;</w:t>
      </w:r>
      <w:r w:rsidRPr="00E6662D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br/>
      </w:r>
      <w:r w:rsidRPr="00E6662D">
        <w:rPr>
          <w:rFonts w:ascii="Consolas" w:eastAsia="Times New Roman" w:hAnsi="Consolas" w:cs="Courier New"/>
          <w:color w:val="BBB529"/>
          <w:sz w:val="20"/>
          <w:szCs w:val="20"/>
          <w:lang w:val="en-GB" w:eastAsia="ru-RU"/>
        </w:rPr>
        <w:t xml:space="preserve">#include </w:t>
      </w:r>
      <w:r w:rsidRPr="00E6662D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"write_data_pnm_v2.h"</w:t>
      </w:r>
      <w:r w:rsidRPr="00E6662D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br/>
      </w:r>
      <w:r w:rsidRPr="00E6662D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br/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bool </w:t>
      </w:r>
      <w:r w:rsidRPr="00E6662D">
        <w:rPr>
          <w:rFonts w:ascii="Consolas" w:eastAsia="Times New Roman" w:hAnsi="Consolas" w:cs="Courier New"/>
          <w:color w:val="FFC66D"/>
          <w:sz w:val="20"/>
          <w:szCs w:val="20"/>
          <w:lang w:val="en-GB" w:eastAsia="ru-RU"/>
        </w:rPr>
        <w:t>check_color_space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char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*color_space) {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if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(color_space == 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nullptr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return false;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return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strcmp(color_space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E6662D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"RGB"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==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0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||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strcmp(color_space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E6662D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"HSL"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==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0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||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strcmp(color_space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E6662D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"HSV"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==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0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||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strcmp(color_space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E6662D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"YCbCr.601"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==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0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||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strcmp(color_space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E6662D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"YCbCr.709"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==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0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||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strcmp(color_space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E6662D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"YCoCg"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==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0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||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strcmp(color_space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E6662D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"CMY"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==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void </w:t>
      </w:r>
      <w:r w:rsidRPr="00E6662D">
        <w:rPr>
          <w:rFonts w:ascii="Consolas" w:eastAsia="Times New Roman" w:hAnsi="Consolas" w:cs="Courier New"/>
          <w:color w:val="FFC66D"/>
          <w:sz w:val="20"/>
          <w:szCs w:val="20"/>
          <w:lang w:val="en-GB" w:eastAsia="ru-RU"/>
        </w:rPr>
        <w:t>add_channel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unsigned char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*pix_data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int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k_channel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int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k_bytes_channel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const unsigned char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*channel) {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for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i =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 &lt; k_bytes_channel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++i) {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*(pix_data + i *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3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+ k_channel) = *(channel + i)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>}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void </w:t>
      </w:r>
      <w:r w:rsidRPr="00E6662D">
        <w:rPr>
          <w:rFonts w:ascii="Consolas" w:eastAsia="Times New Roman" w:hAnsi="Consolas" w:cs="Courier New"/>
          <w:color w:val="FFC66D"/>
          <w:sz w:val="20"/>
          <w:szCs w:val="20"/>
          <w:lang w:val="en-GB" w:eastAsia="ru-RU"/>
        </w:rPr>
        <w:t>get_separate_channel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const unsigned char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*pix_data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int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all_bytes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int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k_channel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unsigned char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*channel_data) {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for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i =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i &lt; all_bytes /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3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++i) {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*(channel_data + i) = *(pix_data +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3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 i + k_channel)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>}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void </w:t>
      </w:r>
      <w:r w:rsidRPr="00E6662D">
        <w:rPr>
          <w:rFonts w:ascii="Consolas" w:eastAsia="Times New Roman" w:hAnsi="Consolas" w:cs="Courier New"/>
          <w:color w:val="FFC66D"/>
          <w:sz w:val="20"/>
          <w:szCs w:val="20"/>
          <w:lang w:val="en-GB" w:eastAsia="ru-RU"/>
        </w:rPr>
        <w:t>rgb_2_hsv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unsigned char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*pix_data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int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all_bytes) {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for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i =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 &lt; all_bytes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i +=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3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double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R = pix_data[i]     /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255.0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lastRenderedPageBreak/>
        <w:t xml:space="preserve">        double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G = pix_data[i +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] /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255.0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B = pix_data[i +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] /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255.0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MAX = </w:t>
      </w:r>
      <w:r w:rsidRPr="00E6662D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::max(R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E6662D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::max(G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B))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MIN = </w:t>
      </w:r>
      <w:r w:rsidRPr="00E6662D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::min(R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E6662D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::min(G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B))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V = MAX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 = MAX - MIN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E6662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>// All in [0.0 .. 1.0]</w:t>
      </w:r>
      <w:r w:rsidRPr="00E6662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//   H in [0 .. 360]</w:t>
      </w:r>
      <w:r w:rsidRPr="00E6662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double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H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E6662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>// Calculating Hue</w:t>
      </w:r>
      <w:r w:rsidRPr="00E6662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if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(C ==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H =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 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(V == R) {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H = (G - B) / C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(V == G) {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H =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+ (B - R) / C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{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r w:rsidRPr="00E6662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>// V == B</w:t>
      </w:r>
      <w:r w:rsidRPr="00E6662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H =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4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+ (R - G) / C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H *=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60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if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(H &lt;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H +=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360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S_v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S_v = V ==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0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?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0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 C / V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E6662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>// Transform to PC range: [0 .. 255]</w:t>
      </w:r>
      <w:r w:rsidRPr="00E6662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// H:</w:t>
      </w:r>
      <w:r w:rsidRPr="00E6662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*(pix_data + i)     = (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unsigned char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limit_brightness(</w:t>
      </w:r>
      <w:r w:rsidRPr="00E6662D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::round(H /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360.0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E6662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>// S:</w:t>
      </w:r>
      <w:r w:rsidRPr="00E6662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*(pix_data + i +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= (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unsigned char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limit_brightness(</w:t>
      </w:r>
      <w:r w:rsidRPr="00E6662D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::round(S_v *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E6662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>// V:</w:t>
      </w:r>
      <w:r w:rsidRPr="00E6662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*(pix_data + i +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= (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unsigned char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limit_brightness(</w:t>
      </w:r>
      <w:r w:rsidRPr="00E6662D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::round(V *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>}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void </w:t>
      </w:r>
      <w:r w:rsidRPr="00E6662D">
        <w:rPr>
          <w:rFonts w:ascii="Consolas" w:eastAsia="Times New Roman" w:hAnsi="Consolas" w:cs="Courier New"/>
          <w:color w:val="FFC66D"/>
          <w:sz w:val="20"/>
          <w:szCs w:val="20"/>
          <w:lang w:val="en-GB" w:eastAsia="ru-RU"/>
        </w:rPr>
        <w:t>rgb_2_hsl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unsigned char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*pix_data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int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all_bytes) {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for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i =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 &lt; all_bytes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i +=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3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double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R = pix_data[i]     /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255.0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G = pix_data[i +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] /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255.0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B = pix_data[i +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] /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255.0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MAX = </w:t>
      </w:r>
      <w:r w:rsidRPr="00E6662D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::max(R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E6662D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::max(G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B))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MIN = </w:t>
      </w:r>
      <w:r w:rsidRPr="00E6662D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::min(R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E6662D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::min(G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B))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V = MAX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 = MAX - MIN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L = (MAX + MIN) /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2.0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E6662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>// All in [0.0 .. 1.0]</w:t>
      </w:r>
      <w:r w:rsidRPr="00E6662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//   H in [0 .. 360]</w:t>
      </w:r>
      <w:r w:rsidRPr="00E6662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double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H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E6662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>// Calculating Hue</w:t>
      </w:r>
      <w:r w:rsidRPr="00E6662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if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(C ==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H =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lastRenderedPageBreak/>
        <w:t xml:space="preserve">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 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(V == R) {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H = (G - B) / C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(V == G) {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H =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+ (B - R) / C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{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r w:rsidRPr="00E6662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>// V == B</w:t>
      </w:r>
      <w:r w:rsidRPr="00E6662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H =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4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+ (R - G) / C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H *=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60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if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(H &lt;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H +=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360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S_l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S_l = L ==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0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|| L ==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1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?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0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 (V - L) / </w:t>
      </w:r>
      <w:r w:rsidRPr="00E6662D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::min(L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1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- L)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E6662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>// Transform to PC range: [0 .. 255]</w:t>
      </w:r>
      <w:r w:rsidRPr="00E6662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// H:</w:t>
      </w:r>
      <w:r w:rsidRPr="00E6662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*(pix_data + i)     = (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unsigned char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limit_brightness(</w:t>
      </w:r>
      <w:r w:rsidRPr="00E6662D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::round((H /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360.0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)))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E6662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>// S:</w:t>
      </w:r>
      <w:r w:rsidRPr="00E6662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*(pix_data + i +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= (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unsigned char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limit_brightness(</w:t>
      </w:r>
      <w:r w:rsidRPr="00E6662D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::round((S_l *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)))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E6662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>// V:</w:t>
      </w:r>
      <w:r w:rsidRPr="00E6662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*(pix_data + i +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= (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unsigned char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limit_brightness(</w:t>
      </w:r>
      <w:r w:rsidRPr="00E6662D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::round((L *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)))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>}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template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&lt;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class </w:t>
      </w:r>
      <w:r w:rsidRPr="00E6662D">
        <w:rPr>
          <w:rFonts w:ascii="Consolas" w:eastAsia="Times New Roman" w:hAnsi="Consolas" w:cs="Courier New"/>
          <w:color w:val="B9BCD1"/>
          <w:sz w:val="20"/>
          <w:szCs w:val="20"/>
          <w:lang w:val="en-GB" w:eastAsia="ru-RU"/>
        </w:rPr>
        <w:t>T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&gt;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bool </w:t>
      </w:r>
      <w:r w:rsidRPr="00E6662D">
        <w:rPr>
          <w:rFonts w:ascii="Consolas" w:eastAsia="Times New Roman" w:hAnsi="Consolas" w:cs="Courier New"/>
          <w:color w:val="FFC66D"/>
          <w:sz w:val="20"/>
          <w:szCs w:val="20"/>
          <w:lang w:val="en-GB" w:eastAsia="ru-RU"/>
        </w:rPr>
        <w:t>in_range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E6662D">
        <w:rPr>
          <w:rFonts w:ascii="Consolas" w:eastAsia="Times New Roman" w:hAnsi="Consolas" w:cs="Courier New"/>
          <w:color w:val="B9BCD1"/>
          <w:sz w:val="20"/>
          <w:szCs w:val="20"/>
          <w:lang w:val="en-GB" w:eastAsia="ru-RU"/>
        </w:rPr>
        <w:t xml:space="preserve">T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left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E6662D">
        <w:rPr>
          <w:rFonts w:ascii="Consolas" w:eastAsia="Times New Roman" w:hAnsi="Consolas" w:cs="Courier New"/>
          <w:color w:val="B9BCD1"/>
          <w:sz w:val="20"/>
          <w:szCs w:val="20"/>
          <w:lang w:val="en-GB" w:eastAsia="ru-RU"/>
        </w:rPr>
        <w:t xml:space="preserve">T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x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E6662D">
        <w:rPr>
          <w:rFonts w:ascii="Consolas" w:eastAsia="Times New Roman" w:hAnsi="Consolas" w:cs="Courier New"/>
          <w:color w:val="B9BCD1"/>
          <w:sz w:val="20"/>
          <w:szCs w:val="20"/>
          <w:lang w:val="en-GB" w:eastAsia="ru-RU"/>
        </w:rPr>
        <w:t xml:space="preserve">T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right) {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return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(left &lt;= x) &amp;&amp; (x &lt;= right)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void </w:t>
      </w:r>
      <w:r w:rsidRPr="00E6662D">
        <w:rPr>
          <w:rFonts w:ascii="Consolas" w:eastAsia="Times New Roman" w:hAnsi="Consolas" w:cs="Courier New"/>
          <w:color w:val="FFC66D"/>
          <w:sz w:val="20"/>
          <w:szCs w:val="20"/>
          <w:lang w:val="en-GB" w:eastAsia="ru-RU"/>
        </w:rPr>
        <w:t>hsv_2_rgb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unsigned char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*pix_data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int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all_bytes) {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for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i =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 &lt; all_bytes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i +=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3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double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H = pix_data[i] /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255.0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360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S_v = pix_data[i +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] /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255.0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V = pix_data[i +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] /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255.0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 = V * S_v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_H = H /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60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X = C * (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1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- </w:t>
      </w:r>
      <w:r w:rsidRPr="00E6662D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::abs(((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int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_H) %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+ (_H - (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int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_H) -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_R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_G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_B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if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(in_range(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0.0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_H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1.0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 {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_R = C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_G = X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_B =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(in_range(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1.0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_H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2.0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 {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_R = X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_G = C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_B =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(in_range(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2.0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_H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3.0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 {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_R =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_G = C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_B = X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(in_range(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3.0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_H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4.0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 {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_R =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_G = X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_B = C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(in_range(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4.0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_H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5.0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 {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_R = X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lastRenderedPageBreak/>
        <w:t xml:space="preserve">    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_G =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_B = C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{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_R = C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_G =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_B = X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double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m = V - C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E6662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>// To RGB:</w:t>
      </w:r>
      <w:r w:rsidRPr="00E6662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// R:</w:t>
      </w:r>
      <w:r w:rsidRPr="00E6662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*(pix_data + i)     = (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unsigned char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limit_brightness(</w:t>
      </w:r>
      <w:r w:rsidRPr="00E6662D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::round((_R + m) *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E6662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>// G</w:t>
      </w:r>
      <w:r w:rsidRPr="00E6662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*(pix_data + i +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= (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unsigned char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limit_brightness(</w:t>
      </w:r>
      <w:r w:rsidRPr="00E6662D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::round((_G + m) *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E6662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>// B</w:t>
      </w:r>
      <w:r w:rsidRPr="00E6662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*(pix_data + i +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= (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unsigned char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limit_brightness(</w:t>
      </w:r>
      <w:r w:rsidRPr="00E6662D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::round((_B + m) *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>}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void </w:t>
      </w:r>
      <w:r w:rsidRPr="00E6662D">
        <w:rPr>
          <w:rFonts w:ascii="Consolas" w:eastAsia="Times New Roman" w:hAnsi="Consolas" w:cs="Courier New"/>
          <w:color w:val="FFC66D"/>
          <w:sz w:val="20"/>
          <w:szCs w:val="20"/>
          <w:lang w:val="en-GB" w:eastAsia="ru-RU"/>
        </w:rPr>
        <w:t>hsl_2_rgb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unsigned char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*pix_data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int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all_bytes) {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for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i =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 &lt; all_bytes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i +=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3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double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H = pix_data[i] /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255.0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360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S_l = pix_data[i +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] /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255.0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L = pix_data[i +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] /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255.0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 = (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1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- </w:t>
      </w:r>
      <w:r w:rsidRPr="00E6662D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::abs(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 L -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 * S_l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_H = H /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60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X = C * (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1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- </w:t>
      </w:r>
      <w:r w:rsidRPr="00E6662D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::abs(((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int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_H) %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+ (_H - (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int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_H) -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_R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_G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_B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if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E6662D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::ceil(_H) -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1.0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&lt;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0.001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_R = C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_G = X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_B =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E6662D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::ceil(_H) -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2.0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&lt;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0.001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_R = X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_G = C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_B =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E6662D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::ceil(_H) -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3.0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&lt;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0.001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_R =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_G = C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_B = X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E6662D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::ceil(_H) -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4.0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&lt;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0.001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_R =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_G = X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_B = C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E6662D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::ceil(_H) -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5.0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&lt;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0.001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_R = X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_G =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_B = C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E6662D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::ceil(_H) -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6.0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&lt;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0.001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_R = C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_G =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_B = X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{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_R =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_G =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_B =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lastRenderedPageBreak/>
        <w:t xml:space="preserve">        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double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m = L - C /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2.0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E6662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>// To RGB:</w:t>
      </w:r>
      <w:r w:rsidRPr="00E6662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// R:</w:t>
      </w:r>
      <w:r w:rsidRPr="00E6662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*(pix_data + i)     = (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unsigned char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limit_brightness(</w:t>
      </w:r>
      <w:r w:rsidRPr="00E6662D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::round((_R + m) *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E6662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>// G</w:t>
      </w:r>
      <w:r w:rsidRPr="00E6662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*(pix_data + i +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= (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unsigned char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limit_brightness(</w:t>
      </w:r>
      <w:r w:rsidRPr="00E6662D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::round((_G + m) *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E6662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>// B</w:t>
      </w:r>
      <w:r w:rsidRPr="00E6662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*(pix_data + i +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= (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unsigned char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limit_brightness(</w:t>
      </w:r>
      <w:r w:rsidRPr="00E6662D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::round((_B + m) *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>}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void </w:t>
      </w:r>
      <w:r w:rsidRPr="00E6662D">
        <w:rPr>
          <w:rFonts w:ascii="Consolas" w:eastAsia="Times New Roman" w:hAnsi="Consolas" w:cs="Courier New"/>
          <w:color w:val="FFC66D"/>
          <w:sz w:val="20"/>
          <w:szCs w:val="20"/>
          <w:lang w:val="en-GB" w:eastAsia="ru-RU"/>
        </w:rPr>
        <w:t>rgb_2_YCbCr_601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unsigned char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*pix_data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int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all_bytes) {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double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K_b =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0.299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double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K_r =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0.587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double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K_g =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0.114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for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i =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 &lt; all_bytes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i +=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3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double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R = pix_data[i] /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255.0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G = pix_data[i +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] /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255.0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B = pix_data[i +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] /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255.0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Y =   K_r * R + K_g * G + K_b * B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C_b = (B - Y) / (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 (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1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- K_b))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C_r = (R - Y) / (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 (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1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- K_r))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E6662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>// To YCbCr_601:</w:t>
      </w:r>
      <w:r w:rsidRPr="00E6662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*(pix_data + i)     = (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unsigned char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limit_brightness(</w:t>
      </w:r>
      <w:r w:rsidRPr="00E6662D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::round(Y *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*(pix_data + i +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= (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unsigned char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limit_brightness(</w:t>
      </w:r>
      <w:r w:rsidRPr="00E6662D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::round((C_b +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0.5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*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*(pix_data + i +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= (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unsigned char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limit_brightness(</w:t>
      </w:r>
      <w:r w:rsidRPr="00E6662D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::round((C_r +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0.5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*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>}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void </w:t>
      </w:r>
      <w:r w:rsidRPr="00E6662D">
        <w:rPr>
          <w:rFonts w:ascii="Consolas" w:eastAsia="Times New Roman" w:hAnsi="Consolas" w:cs="Courier New"/>
          <w:color w:val="FFC66D"/>
          <w:sz w:val="20"/>
          <w:szCs w:val="20"/>
          <w:lang w:val="en-GB" w:eastAsia="ru-RU"/>
        </w:rPr>
        <w:t>YCbCr_601_2_rgb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unsigned char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*pix_data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int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all_bytes) {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double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K_b =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0.299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double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K_r =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0.587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double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K_g =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0.114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for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i =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 &lt; all_bytes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i +=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3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double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Y =   pix_data[i]     /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255.0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C_b = pix_data[i +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] /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255.0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-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0.5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C_r = pix_data[i +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] /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255.0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-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0.5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R = Y + (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-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 K_r) * C_r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G = Y - K_b * (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-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 K_b) * C_b / K_g - K_r * (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-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 K_r) * C_r / K_g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B = Y + (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-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 K_b) * C_b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E6662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>// To RGB:</w:t>
      </w:r>
      <w:r w:rsidRPr="00E6662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*(pix_data + i)     = (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unsigned char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limit_brightness(</w:t>
      </w:r>
      <w:r w:rsidRPr="00E6662D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::round(R *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*(pix_data + i +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= (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unsigned char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limit_brightness(</w:t>
      </w:r>
      <w:r w:rsidRPr="00E6662D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::round(G *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*(pix_data + i +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= (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unsigned char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limit_brightness(</w:t>
      </w:r>
      <w:r w:rsidRPr="00E6662D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::round(B *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>}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void </w:t>
      </w:r>
      <w:r w:rsidRPr="00E6662D">
        <w:rPr>
          <w:rFonts w:ascii="Consolas" w:eastAsia="Times New Roman" w:hAnsi="Consolas" w:cs="Courier New"/>
          <w:color w:val="FFC66D"/>
          <w:sz w:val="20"/>
          <w:szCs w:val="20"/>
          <w:lang w:val="en-GB" w:eastAsia="ru-RU"/>
        </w:rPr>
        <w:t>rgb_2_YCbCr_709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unsigned char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*pix_data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int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all_bytes) {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double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K_b =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0.0722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double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K_r =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0.2126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double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K_g =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0.7152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for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i =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 &lt; all_bytes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i +=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3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lastRenderedPageBreak/>
        <w:t xml:space="preserve">        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double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R = pix_data[i] /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255.0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G = pix_data[i +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] /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255.0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B = pix_data[i +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] /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255.0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Y =   K_r * R + K_g * G + K_b * B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C_b = (B - Y) / (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 (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1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- K_b))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C_r = (R - Y) / (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 (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1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- K_r))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E6662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>// To YCbCr_709:</w:t>
      </w:r>
      <w:r w:rsidRPr="00E6662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*(pix_data + i)     = (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unsigned char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limit_brightness(</w:t>
      </w:r>
      <w:r w:rsidRPr="00E6662D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::round(Y *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*(pix_data + i +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= (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unsigned char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limit_brightness(</w:t>
      </w:r>
      <w:r w:rsidRPr="00E6662D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::round((C_b +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0.5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*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*(pix_data + i +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= (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unsigned char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limit_brightness(</w:t>
      </w:r>
      <w:r w:rsidRPr="00E6662D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::round((C_r +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0.5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*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>}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void </w:t>
      </w:r>
      <w:r w:rsidRPr="00E6662D">
        <w:rPr>
          <w:rFonts w:ascii="Consolas" w:eastAsia="Times New Roman" w:hAnsi="Consolas" w:cs="Courier New"/>
          <w:color w:val="FFC66D"/>
          <w:sz w:val="20"/>
          <w:szCs w:val="20"/>
          <w:lang w:val="en-GB" w:eastAsia="ru-RU"/>
        </w:rPr>
        <w:t>YCbCr_709_2_rgb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unsigned char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*pix_data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int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all_bytes) {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double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K_b =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0.0722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double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K_r =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0.2126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double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K_g =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0.7152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for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i =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 &lt; all_bytes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i +=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3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double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Y =   pix_data[i]     /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255.0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C_b = pix_data[i +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] /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255.0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-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0.5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C_r = pix_data[i +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] /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255.0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-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0.5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R = Y + (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-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 K_r) * C_r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G = Y - K_b * (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-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 K_b) * C_b / K_g - K_r * (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-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 K_r) * C_r / K_g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B = Y + (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-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 K_b) * C_b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E6662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>// To RGB:</w:t>
      </w:r>
      <w:r w:rsidRPr="00E6662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*(pix_data + i)     = (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unsigned char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limit_brightness(</w:t>
      </w:r>
      <w:r w:rsidRPr="00E6662D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::round(R *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*(pix_data + i +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= (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unsigned char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limit_brightness(</w:t>
      </w:r>
      <w:r w:rsidRPr="00E6662D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::round(G *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*(pix_data + i +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= (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unsigned char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limit_brightness(</w:t>
      </w:r>
      <w:r w:rsidRPr="00E6662D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::round(B *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>}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void </w:t>
      </w:r>
      <w:r w:rsidRPr="00E6662D">
        <w:rPr>
          <w:rFonts w:ascii="Consolas" w:eastAsia="Times New Roman" w:hAnsi="Consolas" w:cs="Courier New"/>
          <w:color w:val="FFC66D"/>
          <w:sz w:val="20"/>
          <w:szCs w:val="20"/>
          <w:lang w:val="en-GB" w:eastAsia="ru-RU"/>
        </w:rPr>
        <w:t>rgb_2_YCoCg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unsigned char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*pix_data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int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all_bytes) {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for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i =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 &lt; all_bytes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i +=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3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double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R = pix_data[i] /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255.0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G = pix_data[i +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] /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255.0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B = pix_data[i +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] /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255.0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E6662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>// Y</w:t>
      </w:r>
      <w:r w:rsidRPr="00E6662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*(pix_data + i)     = (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unsigned char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limit_brightness(</w:t>
      </w:r>
      <w:r w:rsidRPr="00E6662D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::round(((R + B) /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4.0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+ G /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2.0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*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E6662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>// Co</w:t>
      </w:r>
      <w:r w:rsidRPr="00E6662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*(pix_data + i +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= (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unsigned char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limit_brightness(</w:t>
      </w:r>
      <w:r w:rsidRPr="00E6662D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::round(((R - B) /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2.0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+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0.5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*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E6662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>// Cg</w:t>
      </w:r>
      <w:r w:rsidRPr="00E6662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*(pix_data + i +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= (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unsigned char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limit_brightness(</w:t>
      </w:r>
      <w:r w:rsidRPr="00E6662D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::round((G /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2.0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- (B + R) /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4.0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+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0.5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*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>}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void </w:t>
      </w:r>
      <w:r w:rsidRPr="00E6662D">
        <w:rPr>
          <w:rFonts w:ascii="Consolas" w:eastAsia="Times New Roman" w:hAnsi="Consolas" w:cs="Courier New"/>
          <w:color w:val="FFC66D"/>
          <w:sz w:val="20"/>
          <w:szCs w:val="20"/>
          <w:lang w:val="en-GB" w:eastAsia="ru-RU"/>
        </w:rPr>
        <w:t>YCoCg_2_rgb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unsigned char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*pix_data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int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all_bytes) {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for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i =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 &lt; all_bytes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i +=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3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double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Y = pix_data[i] /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255.0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Co = pix_data[i +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] /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255.0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-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0.5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double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Cg = pix_data[i +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] /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255.0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-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0.5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lastRenderedPageBreak/>
        <w:t xml:space="preserve">        </w:t>
      </w:r>
      <w:r w:rsidRPr="00E6662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>// To RGB:</w:t>
      </w:r>
      <w:r w:rsidRPr="00E6662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*(pix_data + i)     = (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unsigned char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limit_brightness(</w:t>
      </w:r>
      <w:r w:rsidRPr="00E6662D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::round((Y - Cg + Co) *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*(pix_data + i +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= (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unsigned char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limit_brightness(</w:t>
      </w:r>
      <w:r w:rsidRPr="00E6662D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::round((Y + Cg) *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*(pix_data + i +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= (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unsigned char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limit_brightness(</w:t>
      </w:r>
      <w:r w:rsidRPr="00E6662D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::round((Y - Cg - Co) *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>}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void </w:t>
      </w:r>
      <w:r w:rsidRPr="00E6662D">
        <w:rPr>
          <w:rFonts w:ascii="Consolas" w:eastAsia="Times New Roman" w:hAnsi="Consolas" w:cs="Courier New"/>
          <w:color w:val="FFC66D"/>
          <w:sz w:val="20"/>
          <w:szCs w:val="20"/>
          <w:lang w:val="en-GB" w:eastAsia="ru-RU"/>
        </w:rPr>
        <w:t>rgb_2_cmy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unsigned char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*pix_data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int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all_bytes) {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for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i =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 &lt; all_bytes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++i) {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*(pix_data + i) =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255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- *(pix_data + i)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>}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void </w:t>
      </w:r>
      <w:r w:rsidRPr="00E6662D">
        <w:rPr>
          <w:rFonts w:ascii="Consolas" w:eastAsia="Times New Roman" w:hAnsi="Consolas" w:cs="Courier New"/>
          <w:color w:val="FFC66D"/>
          <w:sz w:val="20"/>
          <w:szCs w:val="20"/>
          <w:lang w:val="en-GB" w:eastAsia="ru-RU"/>
        </w:rPr>
        <w:t>cmy_2_rgb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unsigned char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*pix_data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int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all_bytes) {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rgb_2_cmy(pix_data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all_bytes)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r w:rsidRPr="00E6662D">
        <w:rPr>
          <w:rFonts w:ascii="Consolas" w:eastAsia="Times New Roman" w:hAnsi="Consolas" w:cs="Courier New"/>
          <w:color w:val="FFC66D"/>
          <w:sz w:val="20"/>
          <w:szCs w:val="20"/>
          <w:lang w:val="en-GB" w:eastAsia="ru-RU"/>
        </w:rPr>
        <w:t>main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argc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char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*argv[]) {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E6662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// </w:t>
      </w:r>
      <w:r w:rsidRPr="00E6662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Часть</w:t>
      </w:r>
      <w:r w:rsidRPr="00E6662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1: </w:t>
      </w:r>
      <w:r w:rsidRPr="00E6662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разбор</w:t>
      </w:r>
      <w:r w:rsidRPr="00E6662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E6662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аргументов</w:t>
      </w:r>
      <w:r w:rsidRPr="00E6662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E6662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командной</w:t>
      </w:r>
      <w:r w:rsidRPr="00E6662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E6662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строки</w:t>
      </w:r>
      <w:r w:rsidRPr="00E6662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</w:r>
      <w:r w:rsidRPr="00E6662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if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(argc !=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11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E6662D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::cerr </w:t>
      </w:r>
      <w:r w:rsidRPr="00E6662D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r w:rsidRPr="00E6662D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"Wrong number of arguments. Syntax: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\n</w:t>
      </w:r>
      <w:r w:rsidRPr="00E6662D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&lt;lab4&gt;.exe -f &lt;from_color_space&gt; -t &lt;to_color_space&gt; -i &lt;count&gt; &lt;input_file_name&gt; -o &lt;count&gt; &lt;output_file_name&gt;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\n</w:t>
      </w:r>
      <w:r w:rsidRPr="00E6662D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return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char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_f =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_t =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_i =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_o =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char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*from_color_space = 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nullptr,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*to_color_space = 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nullptr;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char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*file_in_name = 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nullptr,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*file_out_name = 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nullptr;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int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i_count =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o_count =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for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i =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 &lt; argc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++i) {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if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(strlen(argv[i]) ==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if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(strncmp(argv[i]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E6662D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"-f"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==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_f =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from_color_space = argv[++i]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(strncmp(argv[i]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E6662D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"-t"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==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_t =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to_color_space = argv[++i]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(strncmp(argv[i]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E6662D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"-i"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==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_i =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i_count = </w:t>
      </w:r>
      <w:r w:rsidRPr="00E6662D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::stoi(argv[++i])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file_in_name = argv[++i]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(strncmp(argv[i]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E6662D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"-o"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==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_o =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o_count = </w:t>
      </w:r>
      <w:r w:rsidRPr="00E6662D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::stoi(argv[++i])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file_out_name = argv[++i]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{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fprintf(</w:t>
      </w:r>
      <w:r w:rsidRPr="00E6662D">
        <w:rPr>
          <w:rFonts w:ascii="Consolas" w:eastAsia="Times New Roman" w:hAnsi="Consolas" w:cs="Courier New"/>
          <w:color w:val="908B25"/>
          <w:sz w:val="20"/>
          <w:szCs w:val="20"/>
          <w:lang w:val="en-GB" w:eastAsia="ru-RU"/>
        </w:rPr>
        <w:t>stderr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E6662D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"Invalid argument: %s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\n</w:t>
      </w:r>
      <w:r w:rsidRPr="00E6662D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argv[i])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return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} 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{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fprintf(</w:t>
      </w:r>
      <w:r w:rsidRPr="00E6662D">
        <w:rPr>
          <w:rFonts w:ascii="Consolas" w:eastAsia="Times New Roman" w:hAnsi="Consolas" w:cs="Courier New"/>
          <w:color w:val="908B25"/>
          <w:sz w:val="20"/>
          <w:szCs w:val="20"/>
          <w:lang w:val="en-GB" w:eastAsia="ru-RU"/>
        </w:rPr>
        <w:t>stderr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E6662D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"Invalid argument: %s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\n</w:t>
      </w:r>
      <w:r w:rsidRPr="00E6662D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argv[i])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return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}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if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(_f + _t + _i + _o &lt;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4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|| (i_count !=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1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&amp;&amp; i_count !=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3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|| (o_count !=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1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&amp;&amp; o_count !=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3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lastRenderedPageBreak/>
        <w:t xml:space="preserve">            || !check_color_space(from_color_space) || !check_color_space(to_color_space)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|| file_in_name == 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nullptr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|| file_out_name == 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nullptr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E6662D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::cerr </w:t>
      </w:r>
      <w:r w:rsidRPr="00E6662D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r w:rsidRPr="00E6662D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"Wrong arguments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\n</w:t>
      </w:r>
      <w:r w:rsidRPr="00E6662D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return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E6662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// </w:t>
      </w:r>
      <w:r w:rsidRPr="00E6662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Часть</w:t>
      </w:r>
      <w:r w:rsidRPr="00E6662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2: </w:t>
      </w:r>
      <w:r w:rsidRPr="00E6662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проверка</w:t>
      </w:r>
      <w:r w:rsidRPr="00E6662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E6662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на</w:t>
      </w:r>
      <w:r w:rsidRPr="00E6662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E6662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существование</w:t>
      </w:r>
      <w:r w:rsidRPr="00E6662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E6662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файла</w:t>
      </w:r>
      <w:r w:rsidRPr="00E6662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E6662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и</w:t>
      </w:r>
      <w:r w:rsidRPr="00E6662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E6662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чтение</w:t>
      </w:r>
      <w:r w:rsidRPr="00E6662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E6662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файла</w:t>
      </w:r>
      <w:r w:rsidRPr="00E6662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E6662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на</w:t>
      </w:r>
      <w:r w:rsidRPr="00E6662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E6662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ввод</w:t>
      </w:r>
      <w:r w:rsidRPr="00E6662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</w:r>
      <w:r w:rsidRPr="00E6662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unsigned char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*pix_data = 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nullptr;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E6662D">
        <w:rPr>
          <w:rFonts w:ascii="Consolas" w:eastAsia="Times New Roman" w:hAnsi="Consolas" w:cs="Courier New"/>
          <w:color w:val="B9BCD1"/>
          <w:sz w:val="20"/>
          <w:szCs w:val="20"/>
          <w:lang w:val="en-GB" w:eastAsia="ru-RU"/>
        </w:rPr>
        <w:t xml:space="preserve">FILE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*file_in = 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nullptr,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*file_out = 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nullptr;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char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char_header =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int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width =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height =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unsigned int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max_value =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int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k_bytes =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if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(i_count ==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file_in = fopen(file_in_name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E6662D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"rb"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if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(file_in == 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nullptr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r w:rsidRPr="00E6662D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::cerr </w:t>
      </w:r>
      <w:r w:rsidRPr="00E6662D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r w:rsidRPr="00E6662D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 xml:space="preserve">"Cannot open file to read: " </w:t>
      </w:r>
      <w:r w:rsidRPr="00E6662D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file_in_name </w:t>
      </w:r>
      <w:r w:rsidRPr="00E6662D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r w:rsidRPr="00E6662D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\n</w:t>
      </w:r>
      <w:r w:rsidRPr="00E6662D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return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read_header(char_header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width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height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max_value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file_in)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if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(char_header != </w:t>
      </w:r>
      <w:r w:rsidRPr="00E6662D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'6'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r w:rsidRPr="00E6662D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::cerr </w:t>
      </w:r>
      <w:r w:rsidRPr="00E6662D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r w:rsidRPr="00E6662D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"Expected PPM file format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\n</w:t>
      </w:r>
      <w:r w:rsidRPr="00E6662D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free_data(file_in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file_out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pix_data)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return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k_bytes =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3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 width * height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 = (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unsigned char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*) calloc(k_bytes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if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(!pix_data) {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r w:rsidRPr="00E6662D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::cerr </w:t>
      </w:r>
      <w:r w:rsidRPr="00E6662D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r w:rsidRPr="00E6662D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 xml:space="preserve">"Cannot allocate " </w:t>
      </w:r>
      <w:r w:rsidRPr="00E6662D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k_bytes </w:t>
      </w:r>
      <w:r w:rsidRPr="00E6662D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r w:rsidRPr="00E6662D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 bytes of memory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\n</w:t>
      </w:r>
      <w:r w:rsidRPr="00E6662D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free_data(file_in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file_out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pix_data)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return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read_data(file_in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pix_data)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fclose(file_in)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file_in = 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nullptr;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{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unsigned char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*tmp_pix_data = 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nullptr;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int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prev_k_bytes = -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for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i =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i &lt;=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3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++i) {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r w:rsidRPr="00E6662D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</w:t>
      </w:r>
      <w:r w:rsidRPr="00E6662D">
        <w:rPr>
          <w:rFonts w:ascii="Consolas" w:eastAsia="Times New Roman" w:hAnsi="Consolas" w:cs="Courier New"/>
          <w:color w:val="B9BCD1"/>
          <w:sz w:val="20"/>
          <w:szCs w:val="20"/>
          <w:lang w:val="en-GB" w:eastAsia="ru-RU"/>
        </w:rPr>
        <w:t xml:space="preserve">string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tmp_file_name(file_in_name)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E6662D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</w:t>
      </w:r>
      <w:r w:rsidRPr="00E6662D">
        <w:rPr>
          <w:rFonts w:ascii="Consolas" w:eastAsia="Times New Roman" w:hAnsi="Consolas" w:cs="Courier New"/>
          <w:color w:val="B9BCD1"/>
          <w:sz w:val="20"/>
          <w:szCs w:val="20"/>
          <w:lang w:val="en-GB" w:eastAsia="ru-RU"/>
        </w:rPr>
        <w:t xml:space="preserve">string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idx(</w:t>
      </w:r>
      <w:r w:rsidRPr="00E6662D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"_"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idx.append(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E6662D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 xml:space="preserve">'0'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+ i)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tmp_file_name.insert(tmp_file_name.begin() </w:t>
      </w:r>
      <w:r w:rsidRPr="00E6662D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+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tmp_file_name.find_last_of(</w:t>
      </w:r>
      <w:r w:rsidRPr="00E6662D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'.'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idx.begin()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idx.end())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file_in = fopen(tmp_file_name.data()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E6662D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"rb"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if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(file_in == 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nullptr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</w:t>
      </w:r>
      <w:r w:rsidRPr="00E6662D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::cerr </w:t>
      </w:r>
      <w:r w:rsidRPr="00E6662D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r w:rsidRPr="00E6662D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 xml:space="preserve">"Cannot open file to read: " </w:t>
      </w:r>
      <w:r w:rsidRPr="00E6662D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tmp_file_name </w:t>
      </w:r>
      <w:r w:rsidRPr="00E6662D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r w:rsidRPr="00E6662D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\n</w:t>
      </w:r>
      <w:r w:rsidRPr="00E6662D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return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lastRenderedPageBreak/>
        <w:br/>
        <w:t xml:space="preserve">            read_header(char_header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width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height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max_value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file_in)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if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(char_header != </w:t>
      </w:r>
      <w:r w:rsidRPr="00E6662D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'5'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</w:t>
      </w:r>
      <w:r w:rsidRPr="00E6662D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::cerr </w:t>
      </w:r>
      <w:r w:rsidRPr="00E6662D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r w:rsidRPr="00E6662D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"Expected PGM file format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\n</w:t>
      </w:r>
      <w:r w:rsidRPr="00E6662D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free_data(file_in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file_out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pix_data)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return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k_bytes = width * height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if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(k_bytes != prev_k_bytes &amp;&amp; prev_k_bytes != -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</w:t>
      </w:r>
      <w:r w:rsidRPr="00E6662D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::cerr </w:t>
      </w:r>
      <w:r w:rsidRPr="00E6662D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r w:rsidRPr="00E6662D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"Different amount of data in files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\n</w:t>
      </w:r>
      <w:r w:rsidRPr="00E6662D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free_data(file_in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file_out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pix_data)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if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(tmp_pix_data)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    free(tmp_pix_data)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return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{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prev_k_bytes = k_bytes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if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(i ==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pix_data = (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unsigned char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*) calloc(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3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 k_bytes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if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(!pix_data) {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    </w:t>
      </w:r>
      <w:r w:rsidRPr="00E6662D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::cerr </w:t>
      </w:r>
      <w:r w:rsidRPr="00E6662D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r w:rsidRPr="00E6662D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 xml:space="preserve">"Cannot allocate " </w:t>
      </w:r>
      <w:r w:rsidRPr="00E6662D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3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 k_bytes </w:t>
      </w:r>
      <w:r w:rsidRPr="00E6662D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r w:rsidRPr="00E6662D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 bytes of memory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\n</w:t>
      </w:r>
      <w:r w:rsidRPr="00E6662D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free_data(file_in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file_out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pix_data)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    return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</w:t>
      </w:r>
      <w:r w:rsidRPr="00E6662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>// Initialization</w:t>
      </w:r>
      <w:r w:rsidRPr="00E6662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        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for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__i =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__i &lt; k_bytes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++__i) {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    pix_data[__i] =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tmp_pix_data = (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unsigned char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*) calloc(k_bytes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if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(!tmp_pix_data) {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    </w:t>
      </w:r>
      <w:r w:rsidRPr="00E6662D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::cerr </w:t>
      </w:r>
      <w:r w:rsidRPr="00E6662D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r w:rsidRPr="00E6662D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 xml:space="preserve">"Cannot allocate " </w:t>
      </w:r>
      <w:r w:rsidRPr="00E6662D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k_bytes </w:t>
      </w:r>
      <w:r w:rsidRPr="00E6662D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r w:rsidRPr="00E6662D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 bytes of memory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\n</w:t>
      </w:r>
      <w:r w:rsidRPr="00E6662D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free_data(file_in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file_out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pix_data)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    return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}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for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__i =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__i &lt; k_bytes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++__i) {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*(tmp_pix_data + i) =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read_data(file_in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tmp_pix_data)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add_channel(pix_data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i -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tmp_pix_data)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fclose(file_in)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file_in = 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nullptr;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if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(tmp_pix_data)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free(tmp_pix_data)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k_bytes *=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3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E6662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// </w:t>
      </w:r>
      <w:r w:rsidRPr="00E6662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Часть</w:t>
      </w:r>
      <w:r w:rsidRPr="00E6662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3: </w:t>
      </w:r>
      <w:r w:rsidRPr="00E6662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преобразования</w:t>
      </w:r>
      <w:r w:rsidRPr="00E6662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</w:r>
      <w:r w:rsidRPr="00E6662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// Conversions:</w:t>
      </w:r>
      <w:r w:rsidRPr="00E6662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// RGB &lt;=&gt; any</w:t>
      </w:r>
      <w:r w:rsidRPr="00E6662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</w:r>
      <w:r w:rsidRPr="00E6662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lastRenderedPageBreak/>
        <w:br/>
        <w:t xml:space="preserve">    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if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(strcmp(from_color_space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to_color_space) !=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E6662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// </w:t>
      </w:r>
      <w:r w:rsidRPr="00E6662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Изначально</w:t>
      </w:r>
      <w:r w:rsidRPr="00E6662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E6662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преобразуем</w:t>
      </w:r>
      <w:r w:rsidRPr="00E6662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E6662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</w:t>
      </w:r>
      <w:r w:rsidRPr="00E6662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RGB</w:t>
      </w:r>
      <w:r w:rsidRPr="00E6662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</w:t>
      </w:r>
      <w:r w:rsidRPr="00E6662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if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(strcmp(from_color_space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E6662D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"HSL"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==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hsl_2_rgb(pix_data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k_bytes)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(strcmp(from_color_space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E6662D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"HSV"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==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hsv_2_rgb(pix_data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k_bytes)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(strcmp(from_color_space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E6662D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"YCbCr.601"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==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YCbCr_601_2_rgb(pix_data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k_bytes)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(strcmp(from_color_space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E6662D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"YCbCr.709"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==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YCbCr_709_2_rgb(pix_data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k_bytes)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(strcmp(from_color_space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E6662D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"YCoCg"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==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YCoCg_2_rgb(pix_data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k_bytes)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(strcmp(from_color_space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E6662D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"CMY"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==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cmy_2_rgb(pix_data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k_bytes)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E6662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// </w:t>
      </w:r>
      <w:r w:rsidRPr="00E6662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Затем</w:t>
      </w:r>
      <w:r w:rsidRPr="00E6662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E6662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</w:t>
      </w:r>
      <w:r w:rsidRPr="00E6662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E6662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нужное</w:t>
      </w:r>
      <w:r w:rsidRPr="00E6662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E6662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пространство</w:t>
      </w:r>
      <w:r w:rsidRPr="00E6662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</w:r>
      <w:r w:rsidRPr="00E6662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if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(strcmp(to_color_space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E6662D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"HSL"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==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rgb_2_hsl(pix_data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k_bytes)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(strcmp(to_color_space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E6662D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"HSV"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==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rgb_2_hsv(pix_data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k_bytes)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(strcmp(to_color_space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E6662D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"YCbCr.601"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==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rgb_2_YCbCr_601(pix_data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k_bytes)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(strcmp(to_color_space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E6662D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"YCbCr.709"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==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rgb_2_YCbCr_709(pix_data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k_bytes)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(strcmp(to_color_space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E6662D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"YCoCg"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==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rgb_2_YCoCg(pix_data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k_bytes)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(strcmp(to_color_space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E6662D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"CMY"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==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rgb_2_cmy(pix_data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k_bytes)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}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E6662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// </w:t>
      </w:r>
      <w:r w:rsidRPr="00E6662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Часть</w:t>
      </w:r>
      <w:r w:rsidRPr="00E6662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4: </w:t>
      </w:r>
      <w:r w:rsidRPr="00E6662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вывод</w:t>
      </w:r>
      <w:r w:rsidRPr="00E6662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E6662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</w:t>
      </w:r>
      <w:r w:rsidRPr="00E6662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E6662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файл</w:t>
      </w:r>
      <w:r w:rsidRPr="00E6662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>(-</w:t>
      </w:r>
      <w:r w:rsidRPr="00E6662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ы</w:t>
      </w:r>
      <w:r w:rsidRPr="00E6662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>)</w:t>
      </w:r>
      <w:r w:rsidRPr="00E6662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</w:r>
      <w:r w:rsidRPr="00E6662D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if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(o_count ==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file_out = fopen(file_out_name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E6662D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"wb"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if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(file_out == 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nullptr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r w:rsidRPr="00E6662D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::cerr </w:t>
      </w:r>
      <w:r w:rsidRPr="00E6662D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r w:rsidRPr="00E6662D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 xml:space="preserve">"Cannot open file to write: " </w:t>
      </w:r>
      <w:r w:rsidRPr="00E6662D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file_out_name </w:t>
      </w:r>
      <w:r w:rsidRPr="00E6662D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r w:rsidRPr="00E6662D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\n</w:t>
      </w:r>
      <w:r w:rsidRPr="00E6662D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free_data(file_in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file_out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pix_data)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return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E6662D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color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::write_to_file(file_out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width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height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max_value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pix_data)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fclose(file_out)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{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unsigned char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*tmp_channel_data = 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nullptr;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for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i =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i &lt;=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3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++i) {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r w:rsidRPr="00E6662D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</w:t>
      </w:r>
      <w:r w:rsidRPr="00E6662D">
        <w:rPr>
          <w:rFonts w:ascii="Consolas" w:eastAsia="Times New Roman" w:hAnsi="Consolas" w:cs="Courier New"/>
          <w:color w:val="B9BCD1"/>
          <w:sz w:val="20"/>
          <w:szCs w:val="20"/>
          <w:lang w:val="en-GB" w:eastAsia="ru-RU"/>
        </w:rPr>
        <w:t xml:space="preserve">string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tmp_file_name(file_out_name)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E6662D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</w:t>
      </w:r>
      <w:r w:rsidRPr="00E6662D">
        <w:rPr>
          <w:rFonts w:ascii="Consolas" w:eastAsia="Times New Roman" w:hAnsi="Consolas" w:cs="Courier New"/>
          <w:color w:val="B9BCD1"/>
          <w:sz w:val="20"/>
          <w:szCs w:val="20"/>
          <w:lang w:val="en-GB" w:eastAsia="ru-RU"/>
        </w:rPr>
        <w:t xml:space="preserve">string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idx(</w:t>
      </w:r>
      <w:r w:rsidRPr="00E6662D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"_"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idx.append(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E6662D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 xml:space="preserve">'0'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+ i)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tmp_file_name.insert(tmp_file_name.begin() </w:t>
      </w:r>
      <w:r w:rsidRPr="00E6662D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+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tmp_file_name.find_last_of(</w:t>
      </w:r>
      <w:r w:rsidRPr="00E6662D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'.'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idx.begin()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idx.end())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file_out = fopen(tmp_file_name.data()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E6662D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"wb"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if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(file_out == 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nullptr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lastRenderedPageBreak/>
        <w:t xml:space="preserve">                </w:t>
      </w:r>
      <w:r w:rsidRPr="00E6662D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::cerr </w:t>
      </w:r>
      <w:r w:rsidRPr="00E6662D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r w:rsidRPr="00E6662D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 xml:space="preserve">"Cannot open file to write: " </w:t>
      </w:r>
      <w:r w:rsidRPr="00E6662D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tmp_file_name </w:t>
      </w:r>
      <w:r w:rsidRPr="00E6662D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r w:rsidRPr="00E6662D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\n</w:t>
      </w:r>
      <w:r w:rsidRPr="00E6662D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free_data(file_in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file_out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pix_data)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return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if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(tmp_channel_data == 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nullptr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tmp_channel_data = (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unsigned char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*) calloc(k_bytes /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3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if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(tmp_channel_data == 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nullptr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    </w:t>
      </w:r>
      <w:r w:rsidRPr="00E6662D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::cerr </w:t>
      </w:r>
      <w:r w:rsidRPr="00E6662D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r w:rsidRPr="00E6662D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 xml:space="preserve">"Cannot allocate " </w:t>
      </w:r>
      <w:r w:rsidRPr="00E6662D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k_bytes /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3 </w:t>
      </w:r>
      <w:r w:rsidRPr="00E6662D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r w:rsidRPr="00E6662D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 bytes of memory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\n</w:t>
      </w:r>
      <w:r w:rsidRPr="00E6662D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free_data(file_in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file_out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pix_data)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    return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}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for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j =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j &lt; k_bytes /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3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++j) {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*(tmp_channel_data + i) =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get_separate_channel(pix_data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i -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tmp_channel_data)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E6662D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gray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::writ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e_to_file(file_out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width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height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max_value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tmp_channel_data)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fclose(file_out)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file_out = 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nullptr;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(tmp_channel_data)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free(tmp_channel_data)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free_data(file_in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file_out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pix_data)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return </w:t>
      </w:r>
      <w:r w:rsidRPr="00E6662D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E6662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E6662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</w:p>
    <w:p w14:paraId="1EA07D21" w14:textId="77777777" w:rsidR="000D7218" w:rsidRDefault="000D7218">
      <w:pPr>
        <w:spacing w:after="160" w:line="259" w:lineRule="auto"/>
        <w:ind w:firstLine="0"/>
        <w:jc w:val="left"/>
        <w:rPr>
          <w:lang w:val="en-GB"/>
        </w:rPr>
      </w:pPr>
    </w:p>
    <w:p w14:paraId="76644352" w14:textId="1519ECDC" w:rsidR="00250C68" w:rsidRDefault="00250C68">
      <w:pPr>
        <w:spacing w:after="160" w:line="259" w:lineRule="auto"/>
        <w:ind w:firstLine="0"/>
        <w:jc w:val="left"/>
        <w:rPr>
          <w:lang w:val="en-GB"/>
        </w:rPr>
      </w:pPr>
      <w:r>
        <w:rPr>
          <w:lang w:val="en-GB"/>
        </w:rPr>
        <w:br w:type="page"/>
      </w:r>
    </w:p>
    <w:p w14:paraId="05B491ED" w14:textId="26358214" w:rsidR="00E70F82" w:rsidRPr="00556842" w:rsidRDefault="00E70F82" w:rsidP="00E70F82">
      <w:pPr>
        <w:rPr>
          <w:lang w:val="en-US"/>
        </w:rPr>
      </w:pPr>
      <w:r>
        <w:lastRenderedPageBreak/>
        <w:t>Название</w:t>
      </w:r>
      <w:r w:rsidRPr="00556842">
        <w:rPr>
          <w:lang w:val="en-US"/>
        </w:rPr>
        <w:t xml:space="preserve"> </w:t>
      </w:r>
      <w:r>
        <w:t>файла</w:t>
      </w:r>
      <w:r w:rsidRPr="00556842">
        <w:rPr>
          <w:lang w:val="en-US"/>
        </w:rPr>
        <w:t>: ./</w:t>
      </w:r>
      <w:r w:rsidRPr="00E9307F">
        <w:rPr>
          <w:lang w:val="en-US"/>
        </w:rPr>
        <w:t>GeometryAndGraphics</w:t>
      </w:r>
      <w:r w:rsidRPr="00556842">
        <w:rPr>
          <w:lang w:val="en-US"/>
        </w:rPr>
        <w:t>/</w:t>
      </w:r>
      <w:r w:rsidRPr="00E9307F">
        <w:rPr>
          <w:lang w:val="en-US"/>
        </w:rPr>
        <w:t>Lab</w:t>
      </w:r>
      <w:r w:rsidRPr="00556842">
        <w:rPr>
          <w:lang w:val="en-US"/>
        </w:rPr>
        <w:t>_0</w:t>
      </w:r>
      <w:r w:rsidR="006E5F1C">
        <w:rPr>
          <w:lang w:val="en-US"/>
        </w:rPr>
        <w:t>4</w:t>
      </w:r>
      <w:r w:rsidRPr="00556842">
        <w:rPr>
          <w:lang w:val="en-US"/>
        </w:rPr>
        <w:t>/</w:t>
      </w:r>
      <w:r w:rsidRPr="00E70F82">
        <w:rPr>
          <w:lang w:val="en-US"/>
        </w:rPr>
        <w:t>write_data_pnm</w:t>
      </w:r>
      <w:r w:rsidR="006E5F1C">
        <w:rPr>
          <w:lang w:val="en-US"/>
        </w:rPr>
        <w:t>_v2</w:t>
      </w:r>
      <w:r w:rsidRPr="00E70F82">
        <w:rPr>
          <w:lang w:val="en-US"/>
        </w:rPr>
        <w:t>.cpp</w:t>
      </w:r>
    </w:p>
    <w:p w14:paraId="7B4EF641" w14:textId="77777777" w:rsidR="00E70F82" w:rsidRDefault="00E70F82" w:rsidP="00E70F82">
      <w:pPr>
        <w:rPr>
          <w:lang w:val="en-US"/>
        </w:rPr>
      </w:pPr>
      <w:r>
        <w:t>Исходный</w:t>
      </w:r>
      <w:r w:rsidRPr="000A4FAE">
        <w:rPr>
          <w:lang w:val="en-GB"/>
        </w:rPr>
        <w:t xml:space="preserve"> </w:t>
      </w:r>
      <w:r>
        <w:t>код</w:t>
      </w:r>
      <w:r>
        <w:rPr>
          <w:lang w:val="en-US"/>
        </w:rPr>
        <w:t>:</w:t>
      </w:r>
    </w:p>
    <w:p w14:paraId="3A40EAB4" w14:textId="77777777" w:rsidR="00F25C98" w:rsidRPr="00F25C98" w:rsidRDefault="00F25C98" w:rsidP="00F25C98">
      <w:pPr>
        <w:pStyle w:val="HTML"/>
        <w:shd w:val="clear" w:color="auto" w:fill="2B2B2B"/>
        <w:rPr>
          <w:rFonts w:ascii="Consolas" w:hAnsi="Consolas"/>
          <w:color w:val="A9B7C6"/>
          <w:lang w:val="en-GB"/>
        </w:rPr>
      </w:pPr>
      <w:r w:rsidRPr="00F25C98">
        <w:rPr>
          <w:rFonts w:ascii="Consolas" w:hAnsi="Consolas"/>
          <w:color w:val="808080"/>
          <w:lang w:val="en-GB"/>
        </w:rPr>
        <w:t>//</w:t>
      </w:r>
      <w:r w:rsidRPr="00F25C98">
        <w:rPr>
          <w:rFonts w:ascii="Consolas" w:hAnsi="Consolas"/>
          <w:color w:val="808080"/>
          <w:lang w:val="en-GB"/>
        </w:rPr>
        <w:br/>
        <w:t>// Created by dudko on 11.03.2020.</w:t>
      </w:r>
      <w:r w:rsidRPr="00F25C98">
        <w:rPr>
          <w:rFonts w:ascii="Consolas" w:hAnsi="Consolas"/>
          <w:color w:val="808080"/>
          <w:lang w:val="en-GB"/>
        </w:rPr>
        <w:br/>
        <w:t>//</w:t>
      </w:r>
      <w:r w:rsidRPr="00F25C98">
        <w:rPr>
          <w:rFonts w:ascii="Consolas" w:hAnsi="Consolas"/>
          <w:color w:val="808080"/>
          <w:lang w:val="en-GB"/>
        </w:rPr>
        <w:br/>
      </w:r>
      <w:r w:rsidRPr="00F25C98">
        <w:rPr>
          <w:rFonts w:ascii="Consolas" w:hAnsi="Consolas"/>
          <w:color w:val="808080"/>
          <w:lang w:val="en-GB"/>
        </w:rPr>
        <w:br/>
      </w:r>
      <w:r w:rsidRPr="00F25C98">
        <w:rPr>
          <w:rFonts w:ascii="Consolas" w:hAnsi="Consolas"/>
          <w:color w:val="BBB529"/>
          <w:lang w:val="en-GB"/>
        </w:rPr>
        <w:t xml:space="preserve">#include </w:t>
      </w:r>
      <w:r w:rsidRPr="00F25C98">
        <w:rPr>
          <w:rFonts w:ascii="Consolas" w:hAnsi="Consolas"/>
          <w:color w:val="6A8759"/>
          <w:lang w:val="en-GB"/>
        </w:rPr>
        <w:t>"write_data_pnm_v2.h"</w:t>
      </w:r>
      <w:r w:rsidRPr="00F25C98">
        <w:rPr>
          <w:rFonts w:ascii="Consolas" w:hAnsi="Consolas"/>
          <w:color w:val="6A8759"/>
          <w:lang w:val="en-GB"/>
        </w:rPr>
        <w:br/>
      </w:r>
      <w:r w:rsidRPr="00F25C98">
        <w:rPr>
          <w:rFonts w:ascii="Consolas" w:hAnsi="Consolas"/>
          <w:color w:val="BBB529"/>
          <w:lang w:val="en-GB"/>
        </w:rPr>
        <w:t xml:space="preserve">#include </w:t>
      </w:r>
      <w:r w:rsidRPr="00F25C98">
        <w:rPr>
          <w:rFonts w:ascii="Consolas" w:hAnsi="Consolas"/>
          <w:color w:val="6A8759"/>
          <w:lang w:val="en-GB"/>
        </w:rPr>
        <w:t>&lt;cmath&gt;</w:t>
      </w:r>
      <w:r w:rsidRPr="00F25C98">
        <w:rPr>
          <w:rFonts w:ascii="Consolas" w:hAnsi="Consolas"/>
          <w:color w:val="6A8759"/>
          <w:lang w:val="en-GB"/>
        </w:rPr>
        <w:br/>
      </w:r>
      <w:r w:rsidRPr="00F25C98">
        <w:rPr>
          <w:rFonts w:ascii="Consolas" w:hAnsi="Consolas"/>
          <w:color w:val="6A8759"/>
          <w:lang w:val="en-GB"/>
        </w:rPr>
        <w:br/>
      </w:r>
      <w:r w:rsidRPr="00F25C98">
        <w:rPr>
          <w:rFonts w:ascii="Consolas" w:hAnsi="Consolas"/>
          <w:color w:val="CC7832"/>
          <w:lang w:val="en-GB"/>
        </w:rPr>
        <w:t xml:space="preserve">void </w:t>
      </w:r>
      <w:r w:rsidRPr="00F25C98">
        <w:rPr>
          <w:rFonts w:ascii="Consolas" w:hAnsi="Consolas"/>
          <w:color w:val="FFC66D"/>
          <w:lang w:val="en-GB"/>
        </w:rPr>
        <w:t>write_header</w:t>
      </w:r>
      <w:r w:rsidRPr="00F25C98">
        <w:rPr>
          <w:rFonts w:ascii="Consolas" w:hAnsi="Consolas"/>
          <w:color w:val="A9B7C6"/>
          <w:lang w:val="en-GB"/>
        </w:rPr>
        <w:t>(</w:t>
      </w:r>
      <w:r w:rsidRPr="00F25C98">
        <w:rPr>
          <w:rFonts w:ascii="Consolas" w:hAnsi="Consolas"/>
          <w:color w:val="B9BCD1"/>
          <w:lang w:val="en-GB"/>
        </w:rPr>
        <w:t xml:space="preserve">FILE </w:t>
      </w:r>
      <w:r w:rsidRPr="00F25C98">
        <w:rPr>
          <w:rFonts w:ascii="Consolas" w:hAnsi="Consolas"/>
          <w:color w:val="A9B7C6"/>
          <w:lang w:val="en-GB"/>
        </w:rPr>
        <w:t>*file_out</w:t>
      </w:r>
      <w:r w:rsidRPr="00F25C98">
        <w:rPr>
          <w:rFonts w:ascii="Consolas" w:hAnsi="Consolas"/>
          <w:color w:val="CC7832"/>
          <w:lang w:val="en-GB"/>
        </w:rPr>
        <w:t xml:space="preserve">, char </w:t>
      </w:r>
      <w:r w:rsidRPr="00F25C98">
        <w:rPr>
          <w:rFonts w:ascii="Consolas" w:hAnsi="Consolas"/>
          <w:color w:val="A9B7C6"/>
          <w:lang w:val="en-GB"/>
        </w:rPr>
        <w:t>char_header</w:t>
      </w:r>
      <w:r w:rsidRPr="00F25C98">
        <w:rPr>
          <w:rFonts w:ascii="Consolas" w:hAnsi="Consolas"/>
          <w:color w:val="CC7832"/>
          <w:lang w:val="en-GB"/>
        </w:rPr>
        <w:t xml:space="preserve">, int </w:t>
      </w:r>
      <w:r w:rsidRPr="00F25C98">
        <w:rPr>
          <w:rFonts w:ascii="Consolas" w:hAnsi="Consolas"/>
          <w:color w:val="A9B7C6"/>
          <w:lang w:val="en-GB"/>
        </w:rPr>
        <w:t>width</w:t>
      </w:r>
      <w:r w:rsidRPr="00F25C98">
        <w:rPr>
          <w:rFonts w:ascii="Consolas" w:hAnsi="Consolas"/>
          <w:color w:val="CC7832"/>
          <w:lang w:val="en-GB"/>
        </w:rPr>
        <w:t xml:space="preserve">, int </w:t>
      </w:r>
      <w:r w:rsidRPr="00F25C98">
        <w:rPr>
          <w:rFonts w:ascii="Consolas" w:hAnsi="Consolas"/>
          <w:color w:val="A9B7C6"/>
          <w:lang w:val="en-GB"/>
        </w:rPr>
        <w:t>height</w:t>
      </w:r>
      <w:r w:rsidRPr="00F25C98">
        <w:rPr>
          <w:rFonts w:ascii="Consolas" w:hAnsi="Consolas"/>
          <w:color w:val="CC7832"/>
          <w:lang w:val="en-GB"/>
        </w:rPr>
        <w:t xml:space="preserve">, unsigned int </w:t>
      </w:r>
      <w:r w:rsidRPr="00F25C98">
        <w:rPr>
          <w:rFonts w:ascii="Consolas" w:hAnsi="Consolas"/>
          <w:color w:val="A9B7C6"/>
          <w:lang w:val="en-GB"/>
        </w:rPr>
        <w:t>max_value) {</w:t>
      </w:r>
      <w:r w:rsidRPr="00F25C98">
        <w:rPr>
          <w:rFonts w:ascii="Consolas" w:hAnsi="Consolas"/>
          <w:color w:val="A9B7C6"/>
          <w:lang w:val="en-GB"/>
        </w:rPr>
        <w:br/>
        <w:t xml:space="preserve">    fseek(file_out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6897BB"/>
          <w:lang w:val="en-GB"/>
        </w:rPr>
        <w:t>0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908B25"/>
          <w:lang w:val="en-GB"/>
        </w:rPr>
        <w:t>SEEK_SET</w:t>
      </w:r>
      <w:r w:rsidRPr="00F25C98">
        <w:rPr>
          <w:rFonts w:ascii="Consolas" w:hAnsi="Consolas"/>
          <w:color w:val="A9B7C6"/>
          <w:lang w:val="en-GB"/>
        </w:rPr>
        <w:t>)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  <w:t xml:space="preserve">    </w:t>
      </w:r>
      <w:r w:rsidRPr="00F25C98">
        <w:rPr>
          <w:rFonts w:ascii="Consolas" w:hAnsi="Consolas"/>
          <w:color w:val="A9B7C6"/>
          <w:lang w:val="en-GB"/>
        </w:rPr>
        <w:t>fprintf(file_out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6A8759"/>
          <w:lang w:val="en-GB"/>
        </w:rPr>
        <w:t>"P%c</w:t>
      </w:r>
      <w:r w:rsidRPr="00F25C98">
        <w:rPr>
          <w:rFonts w:ascii="Consolas" w:hAnsi="Consolas"/>
          <w:color w:val="CC7832"/>
          <w:lang w:val="en-GB"/>
        </w:rPr>
        <w:t>\n</w:t>
      </w:r>
      <w:r w:rsidRPr="00F25C98">
        <w:rPr>
          <w:rFonts w:ascii="Consolas" w:hAnsi="Consolas"/>
          <w:color w:val="6A8759"/>
          <w:lang w:val="en-GB"/>
        </w:rPr>
        <w:t>%i %i</w:t>
      </w:r>
      <w:r w:rsidRPr="00F25C98">
        <w:rPr>
          <w:rFonts w:ascii="Consolas" w:hAnsi="Consolas"/>
          <w:color w:val="CC7832"/>
          <w:lang w:val="en-GB"/>
        </w:rPr>
        <w:t>\n</w:t>
      </w:r>
      <w:r w:rsidRPr="00F25C98">
        <w:rPr>
          <w:rFonts w:ascii="Consolas" w:hAnsi="Consolas"/>
          <w:color w:val="6A8759"/>
          <w:lang w:val="en-GB"/>
        </w:rPr>
        <w:t>%i</w:t>
      </w:r>
      <w:r w:rsidRPr="00F25C98">
        <w:rPr>
          <w:rFonts w:ascii="Consolas" w:hAnsi="Consolas"/>
          <w:color w:val="CC7832"/>
          <w:lang w:val="en-GB"/>
        </w:rPr>
        <w:t>\n</w:t>
      </w:r>
      <w:r w:rsidRPr="00F25C98">
        <w:rPr>
          <w:rFonts w:ascii="Consolas" w:hAnsi="Consolas"/>
          <w:color w:val="6A8759"/>
          <w:lang w:val="en-GB"/>
        </w:rPr>
        <w:t>"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A9B7C6"/>
          <w:lang w:val="en-GB"/>
        </w:rPr>
        <w:t>char_header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A9B7C6"/>
          <w:lang w:val="en-GB"/>
        </w:rPr>
        <w:t>width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A9B7C6"/>
          <w:lang w:val="en-GB"/>
        </w:rPr>
        <w:t>height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A9B7C6"/>
          <w:lang w:val="en-GB"/>
        </w:rPr>
        <w:t>max_value)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t>}</w:t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CC7832"/>
          <w:lang w:val="en-GB"/>
        </w:rPr>
        <w:t xml:space="preserve">void </w:t>
      </w:r>
      <w:r w:rsidRPr="00F25C98">
        <w:rPr>
          <w:rFonts w:ascii="Consolas" w:hAnsi="Consolas"/>
          <w:color w:val="FFC66D"/>
          <w:lang w:val="en-GB"/>
        </w:rPr>
        <w:t>write_data</w:t>
      </w:r>
      <w:r w:rsidRPr="00F25C98">
        <w:rPr>
          <w:rFonts w:ascii="Consolas" w:hAnsi="Consolas"/>
          <w:color w:val="A9B7C6"/>
          <w:lang w:val="en-GB"/>
        </w:rPr>
        <w:t>(</w:t>
      </w:r>
      <w:r w:rsidRPr="00F25C98">
        <w:rPr>
          <w:rFonts w:ascii="Consolas" w:hAnsi="Consolas"/>
          <w:color w:val="B9BCD1"/>
          <w:lang w:val="en-GB"/>
        </w:rPr>
        <w:t xml:space="preserve">FILE </w:t>
      </w:r>
      <w:r w:rsidRPr="00F25C98">
        <w:rPr>
          <w:rFonts w:ascii="Consolas" w:hAnsi="Consolas"/>
          <w:color w:val="A9B7C6"/>
          <w:lang w:val="en-GB"/>
        </w:rPr>
        <w:t>*file_out</w:t>
      </w:r>
      <w:r w:rsidRPr="00F25C98">
        <w:rPr>
          <w:rFonts w:ascii="Consolas" w:hAnsi="Consolas"/>
          <w:color w:val="CC7832"/>
          <w:lang w:val="en-GB"/>
        </w:rPr>
        <w:t xml:space="preserve">, int </w:t>
      </w:r>
      <w:r w:rsidRPr="00F25C98">
        <w:rPr>
          <w:rFonts w:ascii="Consolas" w:hAnsi="Consolas"/>
          <w:color w:val="A9B7C6"/>
          <w:lang w:val="en-GB"/>
        </w:rPr>
        <w:t>k_bytes</w:t>
      </w:r>
      <w:r w:rsidRPr="00F25C98">
        <w:rPr>
          <w:rFonts w:ascii="Consolas" w:hAnsi="Consolas"/>
          <w:color w:val="CC7832"/>
          <w:lang w:val="en-GB"/>
        </w:rPr>
        <w:t xml:space="preserve">, unsigned char </w:t>
      </w:r>
      <w:r w:rsidRPr="00F25C98">
        <w:rPr>
          <w:rFonts w:ascii="Consolas" w:hAnsi="Consolas"/>
          <w:color w:val="A9B7C6"/>
          <w:lang w:val="en-GB"/>
        </w:rPr>
        <w:t>*pix_data) {</w:t>
      </w:r>
      <w:r w:rsidRPr="00F25C98">
        <w:rPr>
          <w:rFonts w:ascii="Consolas" w:hAnsi="Consolas"/>
          <w:color w:val="A9B7C6"/>
          <w:lang w:val="en-GB"/>
        </w:rPr>
        <w:br/>
        <w:t xml:space="preserve">    fwrite(pix_data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A9B7C6"/>
          <w:lang w:val="en-GB"/>
        </w:rPr>
        <w:t>k_bytes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6897BB"/>
          <w:lang w:val="en-GB"/>
        </w:rPr>
        <w:t>1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A9B7C6"/>
          <w:lang w:val="en-GB"/>
        </w:rPr>
        <w:t>file_out)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t>}</w:t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CC7832"/>
          <w:lang w:val="en-GB"/>
        </w:rPr>
        <w:t xml:space="preserve">int </w:t>
      </w:r>
      <w:r w:rsidRPr="00F25C98">
        <w:rPr>
          <w:rFonts w:ascii="Consolas" w:hAnsi="Consolas"/>
          <w:color w:val="FFC66D"/>
          <w:lang w:val="en-GB"/>
        </w:rPr>
        <w:t>read_header</w:t>
      </w:r>
      <w:r w:rsidRPr="00F25C98">
        <w:rPr>
          <w:rFonts w:ascii="Consolas" w:hAnsi="Consolas"/>
          <w:color w:val="A9B7C6"/>
          <w:lang w:val="en-GB"/>
        </w:rPr>
        <w:t>(</w:t>
      </w:r>
      <w:r w:rsidRPr="00F25C98">
        <w:rPr>
          <w:rFonts w:ascii="Consolas" w:hAnsi="Consolas"/>
          <w:color w:val="CC7832"/>
          <w:lang w:val="en-GB"/>
        </w:rPr>
        <w:t xml:space="preserve">char </w:t>
      </w:r>
      <w:r w:rsidRPr="00F25C98">
        <w:rPr>
          <w:rFonts w:ascii="Consolas" w:hAnsi="Consolas"/>
          <w:color w:val="A9B7C6"/>
          <w:lang w:val="en-GB"/>
        </w:rPr>
        <w:t>&amp;char_header</w:t>
      </w:r>
      <w:r w:rsidRPr="00F25C98">
        <w:rPr>
          <w:rFonts w:ascii="Consolas" w:hAnsi="Consolas"/>
          <w:color w:val="CC7832"/>
          <w:lang w:val="en-GB"/>
        </w:rPr>
        <w:t xml:space="preserve">, int </w:t>
      </w:r>
      <w:r w:rsidRPr="00F25C98">
        <w:rPr>
          <w:rFonts w:ascii="Consolas" w:hAnsi="Consolas"/>
          <w:color w:val="A9B7C6"/>
          <w:lang w:val="en-GB"/>
        </w:rPr>
        <w:t>&amp;width</w:t>
      </w:r>
      <w:r w:rsidRPr="00F25C98">
        <w:rPr>
          <w:rFonts w:ascii="Consolas" w:hAnsi="Consolas"/>
          <w:color w:val="CC7832"/>
          <w:lang w:val="en-GB"/>
        </w:rPr>
        <w:t xml:space="preserve">, int </w:t>
      </w:r>
      <w:r w:rsidRPr="00F25C98">
        <w:rPr>
          <w:rFonts w:ascii="Consolas" w:hAnsi="Consolas"/>
          <w:color w:val="A9B7C6"/>
          <w:lang w:val="en-GB"/>
        </w:rPr>
        <w:t>&amp;height</w:t>
      </w:r>
      <w:r w:rsidRPr="00F25C98">
        <w:rPr>
          <w:rFonts w:ascii="Consolas" w:hAnsi="Consolas"/>
          <w:color w:val="CC7832"/>
          <w:lang w:val="en-GB"/>
        </w:rPr>
        <w:t xml:space="preserve">, unsigned int </w:t>
      </w:r>
      <w:r w:rsidRPr="00F25C98">
        <w:rPr>
          <w:rFonts w:ascii="Consolas" w:hAnsi="Consolas"/>
          <w:color w:val="A9B7C6"/>
          <w:lang w:val="en-GB"/>
        </w:rPr>
        <w:t>&amp;max_value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B9BCD1"/>
          <w:lang w:val="en-GB"/>
        </w:rPr>
        <w:t xml:space="preserve">FILE </w:t>
      </w:r>
      <w:r w:rsidRPr="00F25C98">
        <w:rPr>
          <w:rFonts w:ascii="Consolas" w:hAnsi="Consolas"/>
          <w:color w:val="A9B7C6"/>
          <w:lang w:val="en-GB"/>
        </w:rPr>
        <w:t>*file_in) {</w:t>
      </w:r>
      <w:r w:rsidRPr="00F25C98">
        <w:rPr>
          <w:rFonts w:ascii="Consolas" w:hAnsi="Consolas"/>
          <w:color w:val="A9B7C6"/>
          <w:lang w:val="en-GB"/>
        </w:rPr>
        <w:br/>
        <w:t xml:space="preserve">    </w:t>
      </w:r>
      <w:r w:rsidRPr="00F25C98">
        <w:rPr>
          <w:rFonts w:ascii="Consolas" w:hAnsi="Consolas"/>
          <w:color w:val="CC7832"/>
          <w:lang w:val="en-GB"/>
        </w:rPr>
        <w:t xml:space="preserve">int </w:t>
      </w:r>
      <w:r w:rsidRPr="00F25C98">
        <w:rPr>
          <w:rFonts w:ascii="Consolas" w:hAnsi="Consolas"/>
          <w:color w:val="A9B7C6"/>
          <w:lang w:val="en-GB"/>
        </w:rPr>
        <w:t>scanned = fscanf(file_in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6A8759"/>
          <w:lang w:val="en-GB"/>
        </w:rPr>
        <w:t>"P%c</w:t>
      </w:r>
      <w:r w:rsidRPr="00F25C98">
        <w:rPr>
          <w:rFonts w:ascii="Consolas" w:hAnsi="Consolas"/>
          <w:color w:val="CC7832"/>
          <w:lang w:val="en-GB"/>
        </w:rPr>
        <w:t>\n</w:t>
      </w:r>
      <w:r w:rsidRPr="00F25C98">
        <w:rPr>
          <w:rFonts w:ascii="Consolas" w:hAnsi="Consolas"/>
          <w:color w:val="6A8759"/>
          <w:lang w:val="en-GB"/>
        </w:rPr>
        <w:t>%i %i</w:t>
      </w:r>
      <w:r w:rsidRPr="00F25C98">
        <w:rPr>
          <w:rFonts w:ascii="Consolas" w:hAnsi="Consolas"/>
          <w:color w:val="CC7832"/>
          <w:lang w:val="en-GB"/>
        </w:rPr>
        <w:t>\n</w:t>
      </w:r>
      <w:r w:rsidRPr="00F25C98">
        <w:rPr>
          <w:rFonts w:ascii="Consolas" w:hAnsi="Consolas"/>
          <w:color w:val="6A8759"/>
          <w:lang w:val="en-GB"/>
        </w:rPr>
        <w:t>%i</w:t>
      </w:r>
      <w:r w:rsidRPr="00F25C98">
        <w:rPr>
          <w:rFonts w:ascii="Consolas" w:hAnsi="Consolas"/>
          <w:color w:val="CC7832"/>
          <w:lang w:val="en-GB"/>
        </w:rPr>
        <w:t>\n</w:t>
      </w:r>
      <w:r w:rsidRPr="00F25C98">
        <w:rPr>
          <w:rFonts w:ascii="Consolas" w:hAnsi="Consolas"/>
          <w:color w:val="6A8759"/>
          <w:lang w:val="en-GB"/>
        </w:rPr>
        <w:t>"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A9B7C6"/>
          <w:lang w:val="en-GB"/>
        </w:rPr>
        <w:t>&amp;char_header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A9B7C6"/>
          <w:lang w:val="en-GB"/>
        </w:rPr>
        <w:t>&amp;width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A9B7C6"/>
          <w:lang w:val="en-GB"/>
        </w:rPr>
        <w:t>&amp;height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A9B7C6"/>
          <w:lang w:val="en-GB"/>
        </w:rPr>
        <w:t>&amp;max_value)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  <w:t xml:space="preserve">    if </w:t>
      </w:r>
      <w:r w:rsidRPr="00F25C98">
        <w:rPr>
          <w:rFonts w:ascii="Consolas" w:hAnsi="Consolas"/>
          <w:color w:val="A9B7C6"/>
          <w:lang w:val="en-GB"/>
        </w:rPr>
        <w:t xml:space="preserve">(scanned != </w:t>
      </w:r>
      <w:r w:rsidRPr="00F25C98">
        <w:rPr>
          <w:rFonts w:ascii="Consolas" w:hAnsi="Consolas"/>
          <w:color w:val="6897BB"/>
          <w:lang w:val="en-GB"/>
        </w:rPr>
        <w:t>4</w:t>
      </w:r>
      <w:r w:rsidRPr="00F25C98">
        <w:rPr>
          <w:rFonts w:ascii="Consolas" w:hAnsi="Consolas"/>
          <w:color w:val="A9B7C6"/>
          <w:lang w:val="en-GB"/>
        </w:rPr>
        <w:t>)</w:t>
      </w:r>
      <w:r w:rsidRPr="00F25C98">
        <w:rPr>
          <w:rFonts w:ascii="Consolas" w:hAnsi="Consolas"/>
          <w:color w:val="A9B7C6"/>
          <w:lang w:val="en-GB"/>
        </w:rPr>
        <w:br/>
        <w:t xml:space="preserve">        </w:t>
      </w:r>
      <w:r w:rsidRPr="00F25C98">
        <w:rPr>
          <w:rFonts w:ascii="Consolas" w:hAnsi="Consolas"/>
          <w:color w:val="CC7832"/>
          <w:lang w:val="en-GB"/>
        </w:rPr>
        <w:t xml:space="preserve">return </w:t>
      </w:r>
      <w:r w:rsidRPr="00F25C98">
        <w:rPr>
          <w:rFonts w:ascii="Consolas" w:hAnsi="Consolas"/>
          <w:color w:val="6897BB"/>
          <w:lang w:val="en-GB"/>
        </w:rPr>
        <w:t>1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  <w:t xml:space="preserve">    if </w:t>
      </w:r>
      <w:r w:rsidRPr="00F25C98">
        <w:rPr>
          <w:rFonts w:ascii="Consolas" w:hAnsi="Consolas"/>
          <w:color w:val="A9B7C6"/>
          <w:lang w:val="en-GB"/>
        </w:rPr>
        <w:t xml:space="preserve">(width &lt;= </w:t>
      </w:r>
      <w:r w:rsidRPr="00F25C98">
        <w:rPr>
          <w:rFonts w:ascii="Consolas" w:hAnsi="Consolas"/>
          <w:color w:val="6897BB"/>
          <w:lang w:val="en-GB"/>
        </w:rPr>
        <w:t xml:space="preserve">0 </w:t>
      </w:r>
      <w:r w:rsidRPr="00F25C98">
        <w:rPr>
          <w:rFonts w:ascii="Consolas" w:hAnsi="Consolas"/>
          <w:color w:val="A9B7C6"/>
          <w:lang w:val="en-GB"/>
        </w:rPr>
        <w:t xml:space="preserve">|| height &lt;= </w:t>
      </w:r>
      <w:r w:rsidRPr="00F25C98">
        <w:rPr>
          <w:rFonts w:ascii="Consolas" w:hAnsi="Consolas"/>
          <w:color w:val="6897BB"/>
          <w:lang w:val="en-GB"/>
        </w:rPr>
        <w:t xml:space="preserve">0 </w:t>
      </w:r>
      <w:r w:rsidRPr="00F25C98">
        <w:rPr>
          <w:rFonts w:ascii="Consolas" w:hAnsi="Consolas"/>
          <w:color w:val="A9B7C6"/>
          <w:lang w:val="en-GB"/>
        </w:rPr>
        <w:t xml:space="preserve">|| max_value &lt;= </w:t>
      </w:r>
      <w:r w:rsidRPr="00F25C98">
        <w:rPr>
          <w:rFonts w:ascii="Consolas" w:hAnsi="Consolas"/>
          <w:color w:val="6897BB"/>
          <w:lang w:val="en-GB"/>
        </w:rPr>
        <w:t xml:space="preserve">0 </w:t>
      </w:r>
      <w:r w:rsidRPr="00F25C98">
        <w:rPr>
          <w:rFonts w:ascii="Consolas" w:hAnsi="Consolas"/>
          <w:color w:val="A9B7C6"/>
          <w:lang w:val="en-GB"/>
        </w:rPr>
        <w:t xml:space="preserve">|| max_value &gt; </w:t>
      </w:r>
      <w:r w:rsidRPr="00F25C98">
        <w:rPr>
          <w:rFonts w:ascii="Consolas" w:hAnsi="Consolas"/>
          <w:color w:val="6897BB"/>
          <w:lang w:val="en-GB"/>
        </w:rPr>
        <w:t xml:space="preserve">255 </w:t>
      </w:r>
      <w:r w:rsidRPr="00F25C98">
        <w:rPr>
          <w:rFonts w:ascii="Consolas" w:hAnsi="Consolas"/>
          <w:color w:val="A9B7C6"/>
          <w:lang w:val="en-GB"/>
        </w:rPr>
        <w:t xml:space="preserve">|| (char_header != </w:t>
      </w:r>
      <w:r w:rsidRPr="00F25C98">
        <w:rPr>
          <w:rFonts w:ascii="Consolas" w:hAnsi="Consolas"/>
          <w:color w:val="6A8759"/>
          <w:lang w:val="en-GB"/>
        </w:rPr>
        <w:t xml:space="preserve">'5' </w:t>
      </w:r>
      <w:r w:rsidRPr="00F25C98">
        <w:rPr>
          <w:rFonts w:ascii="Consolas" w:hAnsi="Consolas"/>
          <w:color w:val="A9B7C6"/>
          <w:lang w:val="en-GB"/>
        </w:rPr>
        <w:t xml:space="preserve">&amp;&amp; char_header != </w:t>
      </w:r>
      <w:r w:rsidRPr="00F25C98">
        <w:rPr>
          <w:rFonts w:ascii="Consolas" w:hAnsi="Consolas"/>
          <w:color w:val="6A8759"/>
          <w:lang w:val="en-GB"/>
        </w:rPr>
        <w:t>'6'</w:t>
      </w:r>
      <w:r w:rsidRPr="00F25C98">
        <w:rPr>
          <w:rFonts w:ascii="Consolas" w:hAnsi="Consolas"/>
          <w:color w:val="A9B7C6"/>
          <w:lang w:val="en-GB"/>
        </w:rPr>
        <w:t>))</w:t>
      </w:r>
      <w:r w:rsidRPr="00F25C98">
        <w:rPr>
          <w:rFonts w:ascii="Consolas" w:hAnsi="Consolas"/>
          <w:color w:val="A9B7C6"/>
          <w:lang w:val="en-GB"/>
        </w:rPr>
        <w:br/>
        <w:t xml:space="preserve">        </w:t>
      </w:r>
      <w:r w:rsidRPr="00F25C98">
        <w:rPr>
          <w:rFonts w:ascii="Consolas" w:hAnsi="Consolas"/>
          <w:color w:val="CC7832"/>
          <w:lang w:val="en-GB"/>
        </w:rPr>
        <w:t xml:space="preserve">return </w:t>
      </w:r>
      <w:r w:rsidRPr="00F25C98">
        <w:rPr>
          <w:rFonts w:ascii="Consolas" w:hAnsi="Consolas"/>
          <w:color w:val="6897BB"/>
          <w:lang w:val="en-GB"/>
        </w:rPr>
        <w:t>2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  <w:t xml:space="preserve">    return </w:t>
      </w:r>
      <w:r w:rsidRPr="00F25C98">
        <w:rPr>
          <w:rFonts w:ascii="Consolas" w:hAnsi="Consolas"/>
          <w:color w:val="6897BB"/>
          <w:lang w:val="en-GB"/>
        </w:rPr>
        <w:t>0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t>}</w:t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CC7832"/>
          <w:lang w:val="en-GB"/>
        </w:rPr>
        <w:t xml:space="preserve">void </w:t>
      </w:r>
      <w:r w:rsidRPr="00F25C98">
        <w:rPr>
          <w:rFonts w:ascii="Consolas" w:hAnsi="Consolas"/>
          <w:color w:val="FFC66D"/>
          <w:lang w:val="en-GB"/>
        </w:rPr>
        <w:t>read_data</w:t>
      </w:r>
      <w:r w:rsidRPr="00F25C98">
        <w:rPr>
          <w:rFonts w:ascii="Consolas" w:hAnsi="Consolas"/>
          <w:color w:val="A9B7C6"/>
          <w:lang w:val="en-GB"/>
        </w:rPr>
        <w:t>(</w:t>
      </w:r>
      <w:r w:rsidRPr="00F25C98">
        <w:rPr>
          <w:rFonts w:ascii="Consolas" w:hAnsi="Consolas"/>
          <w:color w:val="B9BCD1"/>
          <w:lang w:val="en-GB"/>
        </w:rPr>
        <w:t xml:space="preserve">FILE </w:t>
      </w:r>
      <w:r w:rsidRPr="00F25C98">
        <w:rPr>
          <w:rFonts w:ascii="Consolas" w:hAnsi="Consolas"/>
          <w:color w:val="A9B7C6"/>
          <w:lang w:val="en-GB"/>
        </w:rPr>
        <w:t>*file_in</w:t>
      </w:r>
      <w:r w:rsidRPr="00F25C98">
        <w:rPr>
          <w:rFonts w:ascii="Consolas" w:hAnsi="Consolas"/>
          <w:color w:val="CC7832"/>
          <w:lang w:val="en-GB"/>
        </w:rPr>
        <w:t xml:space="preserve">, int </w:t>
      </w:r>
      <w:r w:rsidRPr="00F25C98">
        <w:rPr>
          <w:rFonts w:ascii="Consolas" w:hAnsi="Consolas"/>
          <w:color w:val="A9B7C6"/>
          <w:lang w:val="en-GB"/>
        </w:rPr>
        <w:t>k_bytes</w:t>
      </w:r>
      <w:r w:rsidRPr="00F25C98">
        <w:rPr>
          <w:rFonts w:ascii="Consolas" w:hAnsi="Consolas"/>
          <w:color w:val="CC7832"/>
          <w:lang w:val="en-GB"/>
        </w:rPr>
        <w:t xml:space="preserve">, unsigned char </w:t>
      </w:r>
      <w:r w:rsidRPr="00F25C98">
        <w:rPr>
          <w:rFonts w:ascii="Consolas" w:hAnsi="Consolas"/>
          <w:color w:val="A9B7C6"/>
          <w:lang w:val="en-GB"/>
        </w:rPr>
        <w:t>*pix_data) {</w:t>
      </w:r>
      <w:r w:rsidRPr="00F25C98">
        <w:rPr>
          <w:rFonts w:ascii="Consolas" w:hAnsi="Consolas"/>
          <w:color w:val="A9B7C6"/>
          <w:lang w:val="en-GB"/>
        </w:rPr>
        <w:br/>
        <w:t xml:space="preserve">    </w:t>
      </w:r>
      <w:r w:rsidRPr="00F25C98">
        <w:rPr>
          <w:rFonts w:ascii="Consolas" w:hAnsi="Consolas"/>
          <w:color w:val="CC7832"/>
          <w:lang w:val="en-GB"/>
        </w:rPr>
        <w:t xml:space="preserve">if </w:t>
      </w:r>
      <w:r w:rsidRPr="00F25C98">
        <w:rPr>
          <w:rFonts w:ascii="Consolas" w:hAnsi="Consolas"/>
          <w:color w:val="A9B7C6"/>
          <w:lang w:val="en-GB"/>
        </w:rPr>
        <w:t>(!pix_data)</w:t>
      </w:r>
      <w:r w:rsidRPr="00F25C98">
        <w:rPr>
          <w:rFonts w:ascii="Consolas" w:hAnsi="Consolas"/>
          <w:color w:val="A9B7C6"/>
          <w:lang w:val="en-GB"/>
        </w:rPr>
        <w:br/>
        <w:t xml:space="preserve">        </w:t>
      </w:r>
      <w:r w:rsidRPr="00F25C98">
        <w:rPr>
          <w:rFonts w:ascii="Consolas" w:hAnsi="Consolas"/>
          <w:color w:val="CC7832"/>
          <w:lang w:val="en-GB"/>
        </w:rPr>
        <w:t>return;</w:t>
      </w:r>
      <w:r w:rsidRPr="00F25C98">
        <w:rPr>
          <w:rFonts w:ascii="Consolas" w:hAnsi="Consolas"/>
          <w:color w:val="CC7832"/>
          <w:lang w:val="en-GB"/>
        </w:rPr>
        <w:br/>
        <w:t xml:space="preserve">    </w:t>
      </w:r>
      <w:r w:rsidRPr="00F25C98">
        <w:rPr>
          <w:rFonts w:ascii="Consolas" w:hAnsi="Consolas"/>
          <w:color w:val="A9B7C6"/>
          <w:lang w:val="en-GB"/>
        </w:rPr>
        <w:t>fread(pix_data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6897BB"/>
          <w:lang w:val="en-GB"/>
        </w:rPr>
        <w:t>1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A9B7C6"/>
          <w:lang w:val="en-GB"/>
        </w:rPr>
        <w:t>k_bytes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A9B7C6"/>
          <w:lang w:val="en-GB"/>
        </w:rPr>
        <w:t>file_in)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t>}</w:t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CC7832"/>
          <w:lang w:val="en-GB"/>
        </w:rPr>
        <w:t xml:space="preserve">void </w:t>
      </w:r>
      <w:r w:rsidRPr="00F25C98">
        <w:rPr>
          <w:rFonts w:ascii="Consolas" w:hAnsi="Consolas"/>
          <w:color w:val="FFC66D"/>
          <w:lang w:val="en-GB"/>
        </w:rPr>
        <w:t>free_data</w:t>
      </w:r>
      <w:r w:rsidRPr="00F25C98">
        <w:rPr>
          <w:rFonts w:ascii="Consolas" w:hAnsi="Consolas"/>
          <w:color w:val="A9B7C6"/>
          <w:lang w:val="en-GB"/>
        </w:rPr>
        <w:t>(</w:t>
      </w:r>
      <w:r w:rsidRPr="00F25C98">
        <w:rPr>
          <w:rFonts w:ascii="Consolas" w:hAnsi="Consolas"/>
          <w:color w:val="B9BCD1"/>
          <w:lang w:val="en-GB"/>
        </w:rPr>
        <w:t xml:space="preserve">FILE </w:t>
      </w:r>
      <w:r w:rsidRPr="00F25C98">
        <w:rPr>
          <w:rFonts w:ascii="Consolas" w:hAnsi="Consolas"/>
          <w:color w:val="A9B7C6"/>
          <w:lang w:val="en-GB"/>
        </w:rPr>
        <w:t>*file_in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B9BCD1"/>
          <w:lang w:val="en-GB"/>
        </w:rPr>
        <w:t xml:space="preserve">FILE </w:t>
      </w:r>
      <w:r w:rsidRPr="00F25C98">
        <w:rPr>
          <w:rFonts w:ascii="Consolas" w:hAnsi="Consolas"/>
          <w:color w:val="A9B7C6"/>
          <w:lang w:val="en-GB"/>
        </w:rPr>
        <w:t>*file_out</w:t>
      </w:r>
      <w:r w:rsidRPr="00F25C98">
        <w:rPr>
          <w:rFonts w:ascii="Consolas" w:hAnsi="Consolas"/>
          <w:color w:val="CC7832"/>
          <w:lang w:val="en-GB"/>
        </w:rPr>
        <w:t xml:space="preserve">, unsigned char </w:t>
      </w:r>
      <w:r w:rsidRPr="00F25C98">
        <w:rPr>
          <w:rFonts w:ascii="Consolas" w:hAnsi="Consolas"/>
          <w:color w:val="A9B7C6"/>
          <w:lang w:val="en-GB"/>
        </w:rPr>
        <w:t>*pix_data) {</w:t>
      </w:r>
      <w:r w:rsidRPr="00F25C98">
        <w:rPr>
          <w:rFonts w:ascii="Consolas" w:hAnsi="Consolas"/>
          <w:color w:val="A9B7C6"/>
          <w:lang w:val="en-GB"/>
        </w:rPr>
        <w:br/>
        <w:t xml:space="preserve">    </w:t>
      </w:r>
      <w:r w:rsidRPr="00F25C98">
        <w:rPr>
          <w:rFonts w:ascii="Consolas" w:hAnsi="Consolas"/>
          <w:color w:val="CC7832"/>
          <w:lang w:val="en-GB"/>
        </w:rPr>
        <w:t xml:space="preserve">if </w:t>
      </w:r>
      <w:r w:rsidRPr="00F25C98">
        <w:rPr>
          <w:rFonts w:ascii="Consolas" w:hAnsi="Consolas"/>
          <w:color w:val="A9B7C6"/>
          <w:lang w:val="en-GB"/>
        </w:rPr>
        <w:t>(file_in) fclose(file_in)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  <w:t xml:space="preserve">    if </w:t>
      </w:r>
      <w:r w:rsidRPr="00F25C98">
        <w:rPr>
          <w:rFonts w:ascii="Consolas" w:hAnsi="Consolas"/>
          <w:color w:val="A9B7C6"/>
          <w:lang w:val="en-GB"/>
        </w:rPr>
        <w:t>(file_out) fclose(file_out)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  <w:t xml:space="preserve">    if </w:t>
      </w:r>
      <w:r w:rsidRPr="00F25C98">
        <w:rPr>
          <w:rFonts w:ascii="Consolas" w:hAnsi="Consolas"/>
          <w:color w:val="A9B7C6"/>
          <w:lang w:val="en-GB"/>
        </w:rPr>
        <w:t>(pix_data) free(pix_data)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t>}</w:t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CC7832"/>
          <w:lang w:val="en-GB"/>
        </w:rPr>
        <w:t xml:space="preserve">void </w:t>
      </w:r>
      <w:r w:rsidRPr="00F25C98">
        <w:rPr>
          <w:rFonts w:ascii="Consolas" w:hAnsi="Consolas"/>
          <w:color w:val="FFC66D"/>
          <w:lang w:val="en-GB"/>
        </w:rPr>
        <w:t>free_data</w:t>
      </w:r>
      <w:r w:rsidRPr="00F25C98">
        <w:rPr>
          <w:rFonts w:ascii="Consolas" w:hAnsi="Consolas"/>
          <w:color w:val="A9B7C6"/>
          <w:lang w:val="en-GB"/>
        </w:rPr>
        <w:t>(</w:t>
      </w:r>
      <w:r w:rsidRPr="00F25C98">
        <w:rPr>
          <w:rFonts w:ascii="Consolas" w:hAnsi="Consolas"/>
          <w:color w:val="B9BCD1"/>
          <w:lang w:val="en-GB"/>
        </w:rPr>
        <w:t xml:space="preserve">FILE </w:t>
      </w:r>
      <w:r w:rsidRPr="00F25C98">
        <w:rPr>
          <w:rFonts w:ascii="Consolas" w:hAnsi="Consolas"/>
          <w:color w:val="A9B7C6"/>
          <w:lang w:val="en-GB"/>
        </w:rPr>
        <w:t>*file</w:t>
      </w:r>
      <w:r w:rsidRPr="00F25C98">
        <w:rPr>
          <w:rFonts w:ascii="Consolas" w:hAnsi="Consolas"/>
          <w:color w:val="CC7832"/>
          <w:lang w:val="en-GB"/>
        </w:rPr>
        <w:t xml:space="preserve">, unsigned char </w:t>
      </w:r>
      <w:r w:rsidRPr="00F25C98">
        <w:rPr>
          <w:rFonts w:ascii="Consolas" w:hAnsi="Consolas"/>
          <w:color w:val="A9B7C6"/>
          <w:lang w:val="en-GB"/>
        </w:rPr>
        <w:t>*pix_data) {</w:t>
      </w:r>
      <w:r w:rsidRPr="00F25C98">
        <w:rPr>
          <w:rFonts w:ascii="Consolas" w:hAnsi="Consolas"/>
          <w:color w:val="A9B7C6"/>
          <w:lang w:val="en-GB"/>
        </w:rPr>
        <w:br/>
        <w:t xml:space="preserve">    free_data(</w:t>
      </w:r>
      <w:r w:rsidRPr="00F25C98">
        <w:rPr>
          <w:rFonts w:ascii="Consolas" w:hAnsi="Consolas"/>
          <w:color w:val="CC7832"/>
          <w:lang w:val="en-GB"/>
        </w:rPr>
        <w:t xml:space="preserve">nullptr, </w:t>
      </w:r>
      <w:r w:rsidRPr="00F25C98">
        <w:rPr>
          <w:rFonts w:ascii="Consolas" w:hAnsi="Consolas"/>
          <w:color w:val="A9B7C6"/>
          <w:lang w:val="en-GB"/>
        </w:rPr>
        <w:t>file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A9B7C6"/>
          <w:lang w:val="en-GB"/>
        </w:rPr>
        <w:t>pix_data)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t>}</w:t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CC7832"/>
          <w:lang w:val="en-GB"/>
        </w:rPr>
        <w:t xml:space="preserve">void </w:t>
      </w:r>
      <w:r w:rsidRPr="00F25C98">
        <w:rPr>
          <w:rFonts w:ascii="Consolas" w:hAnsi="Consolas"/>
          <w:color w:val="FFC66D"/>
          <w:lang w:val="en-GB"/>
        </w:rPr>
        <w:t>free_data</w:t>
      </w:r>
      <w:r w:rsidRPr="00F25C98">
        <w:rPr>
          <w:rFonts w:ascii="Consolas" w:hAnsi="Consolas"/>
          <w:color w:val="A9B7C6"/>
          <w:lang w:val="en-GB"/>
        </w:rPr>
        <w:t>(</w:t>
      </w:r>
      <w:r w:rsidRPr="00F25C98">
        <w:rPr>
          <w:rFonts w:ascii="Consolas" w:hAnsi="Consolas"/>
          <w:color w:val="B9BCD1"/>
          <w:lang w:val="en-GB"/>
        </w:rPr>
        <w:t xml:space="preserve">FILE </w:t>
      </w:r>
      <w:r w:rsidRPr="00F25C98">
        <w:rPr>
          <w:rFonts w:ascii="Consolas" w:hAnsi="Consolas"/>
          <w:color w:val="A9B7C6"/>
          <w:lang w:val="en-GB"/>
        </w:rPr>
        <w:t>*file) {</w:t>
      </w:r>
      <w:r w:rsidRPr="00F25C98">
        <w:rPr>
          <w:rFonts w:ascii="Consolas" w:hAnsi="Consolas"/>
          <w:color w:val="A9B7C6"/>
          <w:lang w:val="en-GB"/>
        </w:rPr>
        <w:br/>
        <w:t xml:space="preserve">    free_data(file</w:t>
      </w:r>
      <w:r w:rsidRPr="00F25C98">
        <w:rPr>
          <w:rFonts w:ascii="Consolas" w:hAnsi="Consolas"/>
          <w:color w:val="CC7832"/>
          <w:lang w:val="en-GB"/>
        </w:rPr>
        <w:t>, nullptr</w:t>
      </w:r>
      <w:r w:rsidRPr="00F25C98">
        <w:rPr>
          <w:rFonts w:ascii="Consolas" w:hAnsi="Consolas"/>
          <w:color w:val="A9B7C6"/>
          <w:lang w:val="en-GB"/>
        </w:rPr>
        <w:t>)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t>}</w:t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CC7832"/>
          <w:lang w:val="en-GB"/>
        </w:rPr>
        <w:t xml:space="preserve">void </w:t>
      </w:r>
      <w:r w:rsidRPr="00F25C98">
        <w:rPr>
          <w:rFonts w:ascii="Consolas" w:hAnsi="Consolas"/>
          <w:color w:val="FFC66D"/>
          <w:lang w:val="en-GB"/>
        </w:rPr>
        <w:t>free_data</w:t>
      </w:r>
      <w:r w:rsidRPr="00F25C98">
        <w:rPr>
          <w:rFonts w:ascii="Consolas" w:hAnsi="Consolas"/>
          <w:color w:val="A9B7C6"/>
          <w:lang w:val="en-GB"/>
        </w:rPr>
        <w:t>(</w:t>
      </w:r>
      <w:r w:rsidRPr="00F25C98">
        <w:rPr>
          <w:rFonts w:ascii="Consolas" w:hAnsi="Consolas"/>
          <w:color w:val="CC7832"/>
          <w:lang w:val="en-GB"/>
        </w:rPr>
        <w:t xml:space="preserve">unsigned char </w:t>
      </w:r>
      <w:r w:rsidRPr="00F25C98">
        <w:rPr>
          <w:rFonts w:ascii="Consolas" w:hAnsi="Consolas"/>
          <w:color w:val="A9B7C6"/>
          <w:lang w:val="en-GB"/>
        </w:rPr>
        <w:t>*pix_data) {</w:t>
      </w:r>
      <w:r w:rsidRPr="00F25C98">
        <w:rPr>
          <w:rFonts w:ascii="Consolas" w:hAnsi="Consolas"/>
          <w:color w:val="A9B7C6"/>
          <w:lang w:val="en-GB"/>
        </w:rPr>
        <w:br/>
        <w:t xml:space="preserve">    free_data(</w:t>
      </w:r>
      <w:r w:rsidRPr="00F25C98">
        <w:rPr>
          <w:rFonts w:ascii="Consolas" w:hAnsi="Consolas"/>
          <w:color w:val="CC7832"/>
          <w:lang w:val="en-GB"/>
        </w:rPr>
        <w:t xml:space="preserve">nullptr, </w:t>
      </w:r>
      <w:r w:rsidRPr="00F25C98">
        <w:rPr>
          <w:rFonts w:ascii="Consolas" w:hAnsi="Consolas"/>
          <w:color w:val="A9B7C6"/>
          <w:lang w:val="en-GB"/>
        </w:rPr>
        <w:t>pix_data)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t>}</w:t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CC7832"/>
          <w:lang w:val="en-GB"/>
        </w:rPr>
        <w:t xml:space="preserve">namespace </w:t>
      </w:r>
      <w:r w:rsidRPr="00F25C98">
        <w:rPr>
          <w:rFonts w:ascii="Consolas" w:hAnsi="Consolas"/>
          <w:color w:val="B5B6E3"/>
          <w:lang w:val="en-GB"/>
        </w:rPr>
        <w:t xml:space="preserve">color </w:t>
      </w:r>
      <w:r w:rsidRPr="00F25C98">
        <w:rPr>
          <w:rFonts w:ascii="Consolas" w:hAnsi="Consolas"/>
          <w:color w:val="A9B7C6"/>
          <w:lang w:val="en-GB"/>
        </w:rPr>
        <w:t>{</w:t>
      </w:r>
      <w:r w:rsidRPr="00F25C98">
        <w:rPr>
          <w:rFonts w:ascii="Consolas" w:hAnsi="Consolas"/>
          <w:color w:val="A9B7C6"/>
          <w:lang w:val="en-GB"/>
        </w:rPr>
        <w:br/>
        <w:t xml:space="preserve">    </w:t>
      </w:r>
      <w:r w:rsidRPr="00F25C98">
        <w:rPr>
          <w:rFonts w:ascii="Consolas" w:hAnsi="Consolas"/>
          <w:color w:val="CC7832"/>
          <w:lang w:val="en-GB"/>
        </w:rPr>
        <w:t xml:space="preserve">void </w:t>
      </w:r>
      <w:r w:rsidRPr="00F25C98">
        <w:rPr>
          <w:rFonts w:ascii="Consolas" w:hAnsi="Consolas"/>
          <w:color w:val="FFC66D"/>
          <w:lang w:val="en-GB"/>
        </w:rPr>
        <w:t>write_header</w:t>
      </w:r>
      <w:r w:rsidRPr="00F25C98">
        <w:rPr>
          <w:rFonts w:ascii="Consolas" w:hAnsi="Consolas"/>
          <w:color w:val="A9B7C6"/>
          <w:lang w:val="en-GB"/>
        </w:rPr>
        <w:t>(</w:t>
      </w:r>
      <w:r w:rsidRPr="00F25C98">
        <w:rPr>
          <w:rFonts w:ascii="Consolas" w:hAnsi="Consolas"/>
          <w:color w:val="B9BCD1"/>
          <w:lang w:val="en-GB"/>
        </w:rPr>
        <w:t xml:space="preserve">FILE </w:t>
      </w:r>
      <w:r w:rsidRPr="00F25C98">
        <w:rPr>
          <w:rFonts w:ascii="Consolas" w:hAnsi="Consolas"/>
          <w:color w:val="A9B7C6"/>
          <w:lang w:val="en-GB"/>
        </w:rPr>
        <w:t>*file_out</w:t>
      </w:r>
      <w:r w:rsidRPr="00F25C98">
        <w:rPr>
          <w:rFonts w:ascii="Consolas" w:hAnsi="Consolas"/>
          <w:color w:val="CC7832"/>
          <w:lang w:val="en-GB"/>
        </w:rPr>
        <w:t xml:space="preserve">, int </w:t>
      </w:r>
      <w:r w:rsidRPr="00F25C98">
        <w:rPr>
          <w:rFonts w:ascii="Consolas" w:hAnsi="Consolas"/>
          <w:color w:val="A9B7C6"/>
          <w:lang w:val="en-GB"/>
        </w:rPr>
        <w:t>width</w:t>
      </w:r>
      <w:r w:rsidRPr="00F25C98">
        <w:rPr>
          <w:rFonts w:ascii="Consolas" w:hAnsi="Consolas"/>
          <w:color w:val="CC7832"/>
          <w:lang w:val="en-GB"/>
        </w:rPr>
        <w:t xml:space="preserve">, int </w:t>
      </w:r>
      <w:r w:rsidRPr="00F25C98">
        <w:rPr>
          <w:rFonts w:ascii="Consolas" w:hAnsi="Consolas"/>
          <w:color w:val="A9B7C6"/>
          <w:lang w:val="en-GB"/>
        </w:rPr>
        <w:t>height</w:t>
      </w:r>
      <w:r w:rsidRPr="00F25C98">
        <w:rPr>
          <w:rFonts w:ascii="Consolas" w:hAnsi="Consolas"/>
          <w:color w:val="CC7832"/>
          <w:lang w:val="en-GB"/>
        </w:rPr>
        <w:t xml:space="preserve">, unsigned int </w:t>
      </w:r>
      <w:r w:rsidRPr="00F25C98">
        <w:rPr>
          <w:rFonts w:ascii="Consolas" w:hAnsi="Consolas"/>
          <w:color w:val="A9B7C6"/>
          <w:lang w:val="en-GB"/>
        </w:rPr>
        <w:t>max_value) {</w:t>
      </w:r>
      <w:r w:rsidRPr="00F25C98">
        <w:rPr>
          <w:rFonts w:ascii="Consolas" w:hAnsi="Consolas"/>
          <w:color w:val="A9B7C6"/>
          <w:lang w:val="en-GB"/>
        </w:rPr>
        <w:br/>
        <w:t xml:space="preserve">        fseek(file_out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6897BB"/>
          <w:lang w:val="en-GB"/>
        </w:rPr>
        <w:t>0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908B25"/>
          <w:lang w:val="en-GB"/>
        </w:rPr>
        <w:t>SEEK_SET</w:t>
      </w:r>
      <w:r w:rsidRPr="00F25C98">
        <w:rPr>
          <w:rFonts w:ascii="Consolas" w:hAnsi="Consolas"/>
          <w:color w:val="A9B7C6"/>
          <w:lang w:val="en-GB"/>
        </w:rPr>
        <w:t>)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  <w:t xml:space="preserve">        </w:t>
      </w:r>
      <w:r w:rsidRPr="00F25C98">
        <w:rPr>
          <w:rFonts w:ascii="Consolas" w:hAnsi="Consolas"/>
          <w:color w:val="A9B7C6"/>
          <w:lang w:val="en-GB"/>
        </w:rPr>
        <w:t>fprintf(file_out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6A8759"/>
          <w:lang w:val="en-GB"/>
        </w:rPr>
        <w:t>"P%c</w:t>
      </w:r>
      <w:r w:rsidRPr="00F25C98">
        <w:rPr>
          <w:rFonts w:ascii="Consolas" w:hAnsi="Consolas"/>
          <w:color w:val="CC7832"/>
          <w:lang w:val="en-GB"/>
        </w:rPr>
        <w:t>\n</w:t>
      </w:r>
      <w:r w:rsidRPr="00F25C98">
        <w:rPr>
          <w:rFonts w:ascii="Consolas" w:hAnsi="Consolas"/>
          <w:color w:val="6A8759"/>
          <w:lang w:val="en-GB"/>
        </w:rPr>
        <w:t>%i %i</w:t>
      </w:r>
      <w:r w:rsidRPr="00F25C98">
        <w:rPr>
          <w:rFonts w:ascii="Consolas" w:hAnsi="Consolas"/>
          <w:color w:val="CC7832"/>
          <w:lang w:val="en-GB"/>
        </w:rPr>
        <w:t>\n</w:t>
      </w:r>
      <w:r w:rsidRPr="00F25C98">
        <w:rPr>
          <w:rFonts w:ascii="Consolas" w:hAnsi="Consolas"/>
          <w:color w:val="6A8759"/>
          <w:lang w:val="en-GB"/>
        </w:rPr>
        <w:t>%i</w:t>
      </w:r>
      <w:r w:rsidRPr="00F25C98">
        <w:rPr>
          <w:rFonts w:ascii="Consolas" w:hAnsi="Consolas"/>
          <w:color w:val="CC7832"/>
          <w:lang w:val="en-GB"/>
        </w:rPr>
        <w:t>\n</w:t>
      </w:r>
      <w:r w:rsidRPr="00F25C98">
        <w:rPr>
          <w:rFonts w:ascii="Consolas" w:hAnsi="Consolas"/>
          <w:color w:val="6A8759"/>
          <w:lang w:val="en-GB"/>
        </w:rPr>
        <w:t>"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6A8759"/>
          <w:lang w:val="en-GB"/>
        </w:rPr>
        <w:t>'6'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A9B7C6"/>
          <w:lang w:val="en-GB"/>
        </w:rPr>
        <w:t>width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A9B7C6"/>
          <w:lang w:val="en-GB"/>
        </w:rPr>
        <w:t>height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A9B7C6"/>
          <w:lang w:val="en-GB"/>
        </w:rPr>
        <w:t>max_value)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</w:r>
      <w:r w:rsidRPr="00F25C98">
        <w:rPr>
          <w:rFonts w:ascii="Consolas" w:hAnsi="Consolas"/>
          <w:color w:val="CC7832"/>
          <w:lang w:val="en-GB"/>
        </w:rPr>
        <w:lastRenderedPageBreak/>
        <w:t xml:space="preserve">    </w:t>
      </w:r>
      <w:r w:rsidRPr="00F25C98">
        <w:rPr>
          <w:rFonts w:ascii="Consolas" w:hAnsi="Consolas"/>
          <w:color w:val="A9B7C6"/>
          <w:lang w:val="en-GB"/>
        </w:rPr>
        <w:t>}</w:t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br/>
        <w:t xml:space="preserve">    </w:t>
      </w:r>
      <w:r w:rsidRPr="00F25C98">
        <w:rPr>
          <w:rFonts w:ascii="Consolas" w:hAnsi="Consolas"/>
          <w:color w:val="CC7832"/>
          <w:lang w:val="en-GB"/>
        </w:rPr>
        <w:t xml:space="preserve">void </w:t>
      </w:r>
      <w:r w:rsidRPr="00F25C98">
        <w:rPr>
          <w:rFonts w:ascii="Consolas" w:hAnsi="Consolas"/>
          <w:color w:val="FFC66D"/>
          <w:lang w:val="en-GB"/>
        </w:rPr>
        <w:t>write_to_file</w:t>
      </w:r>
      <w:r w:rsidRPr="00F25C98">
        <w:rPr>
          <w:rFonts w:ascii="Consolas" w:hAnsi="Consolas"/>
          <w:color w:val="A9B7C6"/>
          <w:lang w:val="en-GB"/>
        </w:rPr>
        <w:t>(</w:t>
      </w:r>
      <w:r w:rsidRPr="00F25C98">
        <w:rPr>
          <w:rFonts w:ascii="Consolas" w:hAnsi="Consolas"/>
          <w:color w:val="B9BCD1"/>
          <w:lang w:val="en-GB"/>
        </w:rPr>
        <w:t xml:space="preserve">FILE </w:t>
      </w:r>
      <w:r w:rsidRPr="00F25C98">
        <w:rPr>
          <w:rFonts w:ascii="Consolas" w:hAnsi="Consolas"/>
          <w:color w:val="A9B7C6"/>
          <w:lang w:val="en-GB"/>
        </w:rPr>
        <w:t>*file_out</w:t>
      </w:r>
      <w:r w:rsidRPr="00F25C98">
        <w:rPr>
          <w:rFonts w:ascii="Consolas" w:hAnsi="Consolas"/>
          <w:color w:val="CC7832"/>
          <w:lang w:val="en-GB"/>
        </w:rPr>
        <w:t xml:space="preserve">, int </w:t>
      </w:r>
      <w:r w:rsidRPr="00F25C98">
        <w:rPr>
          <w:rFonts w:ascii="Consolas" w:hAnsi="Consolas"/>
          <w:color w:val="A9B7C6"/>
          <w:lang w:val="en-GB"/>
        </w:rPr>
        <w:t>width</w:t>
      </w:r>
      <w:r w:rsidRPr="00F25C98">
        <w:rPr>
          <w:rFonts w:ascii="Consolas" w:hAnsi="Consolas"/>
          <w:color w:val="CC7832"/>
          <w:lang w:val="en-GB"/>
        </w:rPr>
        <w:t xml:space="preserve">, int </w:t>
      </w:r>
      <w:r w:rsidRPr="00F25C98">
        <w:rPr>
          <w:rFonts w:ascii="Consolas" w:hAnsi="Consolas"/>
          <w:color w:val="A9B7C6"/>
          <w:lang w:val="en-GB"/>
        </w:rPr>
        <w:t>height</w:t>
      </w:r>
      <w:r w:rsidRPr="00F25C98">
        <w:rPr>
          <w:rFonts w:ascii="Consolas" w:hAnsi="Consolas"/>
          <w:color w:val="CC7832"/>
          <w:lang w:val="en-GB"/>
        </w:rPr>
        <w:t xml:space="preserve">, unsigned int </w:t>
      </w:r>
      <w:r w:rsidRPr="00F25C98">
        <w:rPr>
          <w:rFonts w:ascii="Consolas" w:hAnsi="Consolas"/>
          <w:color w:val="A9B7C6"/>
          <w:lang w:val="en-GB"/>
        </w:rPr>
        <w:t>max_value</w:t>
      </w:r>
      <w:r w:rsidRPr="00F25C98">
        <w:rPr>
          <w:rFonts w:ascii="Consolas" w:hAnsi="Consolas"/>
          <w:color w:val="CC7832"/>
          <w:lang w:val="en-GB"/>
        </w:rPr>
        <w:t>,</w:t>
      </w:r>
      <w:r w:rsidRPr="00F25C98">
        <w:rPr>
          <w:rFonts w:ascii="Consolas" w:hAnsi="Consolas"/>
          <w:color w:val="CC7832"/>
          <w:lang w:val="en-GB"/>
        </w:rPr>
        <w:br/>
        <w:t xml:space="preserve">                       unsigned char </w:t>
      </w:r>
      <w:r w:rsidRPr="00F25C98">
        <w:rPr>
          <w:rFonts w:ascii="Consolas" w:hAnsi="Consolas"/>
          <w:color w:val="A9B7C6"/>
          <w:lang w:val="en-GB"/>
        </w:rPr>
        <w:t>*pix_data) {</w:t>
      </w:r>
      <w:r w:rsidRPr="00F25C98">
        <w:rPr>
          <w:rFonts w:ascii="Consolas" w:hAnsi="Consolas"/>
          <w:color w:val="A9B7C6"/>
          <w:lang w:val="en-GB"/>
        </w:rPr>
        <w:br/>
        <w:t xml:space="preserve">        </w:t>
      </w:r>
      <w:r w:rsidRPr="00F25C98">
        <w:rPr>
          <w:rFonts w:ascii="Consolas" w:hAnsi="Consolas"/>
          <w:color w:val="B5B6E3"/>
          <w:lang w:val="en-GB"/>
        </w:rPr>
        <w:t>color</w:t>
      </w:r>
      <w:r w:rsidRPr="00F25C98">
        <w:rPr>
          <w:rFonts w:ascii="Consolas" w:hAnsi="Consolas"/>
          <w:color w:val="A9B7C6"/>
          <w:lang w:val="en-GB"/>
        </w:rPr>
        <w:t>::write_header(file_out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A9B7C6"/>
          <w:lang w:val="en-GB"/>
        </w:rPr>
        <w:t>width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A9B7C6"/>
          <w:lang w:val="en-GB"/>
        </w:rPr>
        <w:t>height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A9B7C6"/>
          <w:lang w:val="en-GB"/>
        </w:rPr>
        <w:t>max_value)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  <w:t xml:space="preserve">        </w:t>
      </w:r>
      <w:r w:rsidRPr="00F25C98">
        <w:rPr>
          <w:rFonts w:ascii="Consolas" w:hAnsi="Consolas"/>
          <w:color w:val="A9B7C6"/>
          <w:lang w:val="en-GB"/>
        </w:rPr>
        <w:t>write_data(file_out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6897BB"/>
          <w:lang w:val="en-GB"/>
        </w:rPr>
        <w:t xml:space="preserve">3 </w:t>
      </w:r>
      <w:r w:rsidRPr="00F25C98">
        <w:rPr>
          <w:rFonts w:ascii="Consolas" w:hAnsi="Consolas"/>
          <w:color w:val="A9B7C6"/>
          <w:lang w:val="en-GB"/>
        </w:rPr>
        <w:t>* width * height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A9B7C6"/>
          <w:lang w:val="en-GB"/>
        </w:rPr>
        <w:t>pix_data)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  <w:t xml:space="preserve">    </w:t>
      </w:r>
      <w:r w:rsidRPr="00F25C98">
        <w:rPr>
          <w:rFonts w:ascii="Consolas" w:hAnsi="Consolas"/>
          <w:color w:val="A9B7C6"/>
          <w:lang w:val="en-GB"/>
        </w:rPr>
        <w:t>}</w:t>
      </w:r>
      <w:r w:rsidRPr="00F25C98">
        <w:rPr>
          <w:rFonts w:ascii="Consolas" w:hAnsi="Consolas"/>
          <w:color w:val="A9B7C6"/>
          <w:lang w:val="en-GB"/>
        </w:rPr>
        <w:br/>
        <w:t>}</w:t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CC7832"/>
          <w:lang w:val="en-GB"/>
        </w:rPr>
        <w:t xml:space="preserve">namespace </w:t>
      </w:r>
      <w:r w:rsidRPr="00F25C98">
        <w:rPr>
          <w:rFonts w:ascii="Consolas" w:hAnsi="Consolas"/>
          <w:color w:val="B5B6E3"/>
          <w:lang w:val="en-GB"/>
        </w:rPr>
        <w:t xml:space="preserve">gray </w:t>
      </w:r>
      <w:r w:rsidRPr="00F25C98">
        <w:rPr>
          <w:rFonts w:ascii="Consolas" w:hAnsi="Consolas"/>
          <w:color w:val="A9B7C6"/>
          <w:lang w:val="en-GB"/>
        </w:rPr>
        <w:t>{</w:t>
      </w:r>
      <w:r w:rsidRPr="00F25C98">
        <w:rPr>
          <w:rFonts w:ascii="Consolas" w:hAnsi="Consolas"/>
          <w:color w:val="A9B7C6"/>
          <w:lang w:val="en-GB"/>
        </w:rPr>
        <w:br/>
        <w:t xml:space="preserve">    </w:t>
      </w:r>
      <w:r w:rsidRPr="00F25C98">
        <w:rPr>
          <w:rFonts w:ascii="Consolas" w:hAnsi="Consolas"/>
          <w:color w:val="CC7832"/>
          <w:lang w:val="en-GB"/>
        </w:rPr>
        <w:t xml:space="preserve">void </w:t>
      </w:r>
      <w:r w:rsidRPr="00F25C98">
        <w:rPr>
          <w:rFonts w:ascii="Consolas" w:hAnsi="Consolas"/>
          <w:color w:val="FFC66D"/>
          <w:lang w:val="en-GB"/>
        </w:rPr>
        <w:t>write_header</w:t>
      </w:r>
      <w:r w:rsidRPr="00F25C98">
        <w:rPr>
          <w:rFonts w:ascii="Consolas" w:hAnsi="Consolas"/>
          <w:color w:val="A9B7C6"/>
          <w:lang w:val="en-GB"/>
        </w:rPr>
        <w:t>(</w:t>
      </w:r>
      <w:r w:rsidRPr="00F25C98">
        <w:rPr>
          <w:rFonts w:ascii="Consolas" w:hAnsi="Consolas"/>
          <w:color w:val="B9BCD1"/>
          <w:lang w:val="en-GB"/>
        </w:rPr>
        <w:t xml:space="preserve">FILE </w:t>
      </w:r>
      <w:r w:rsidRPr="00F25C98">
        <w:rPr>
          <w:rFonts w:ascii="Consolas" w:hAnsi="Consolas"/>
          <w:color w:val="A9B7C6"/>
          <w:lang w:val="en-GB"/>
        </w:rPr>
        <w:t>*file_out</w:t>
      </w:r>
      <w:r w:rsidRPr="00F25C98">
        <w:rPr>
          <w:rFonts w:ascii="Consolas" w:hAnsi="Consolas"/>
          <w:color w:val="CC7832"/>
          <w:lang w:val="en-GB"/>
        </w:rPr>
        <w:t xml:space="preserve">, int </w:t>
      </w:r>
      <w:r w:rsidRPr="00F25C98">
        <w:rPr>
          <w:rFonts w:ascii="Consolas" w:hAnsi="Consolas"/>
          <w:color w:val="A9B7C6"/>
          <w:lang w:val="en-GB"/>
        </w:rPr>
        <w:t>width</w:t>
      </w:r>
      <w:r w:rsidRPr="00F25C98">
        <w:rPr>
          <w:rFonts w:ascii="Consolas" w:hAnsi="Consolas"/>
          <w:color w:val="CC7832"/>
          <w:lang w:val="en-GB"/>
        </w:rPr>
        <w:t xml:space="preserve">, int </w:t>
      </w:r>
      <w:r w:rsidRPr="00F25C98">
        <w:rPr>
          <w:rFonts w:ascii="Consolas" w:hAnsi="Consolas"/>
          <w:color w:val="A9B7C6"/>
          <w:lang w:val="en-GB"/>
        </w:rPr>
        <w:t>height</w:t>
      </w:r>
      <w:r w:rsidRPr="00F25C98">
        <w:rPr>
          <w:rFonts w:ascii="Consolas" w:hAnsi="Consolas"/>
          <w:color w:val="CC7832"/>
          <w:lang w:val="en-GB"/>
        </w:rPr>
        <w:t xml:space="preserve">, unsigned int </w:t>
      </w:r>
      <w:r w:rsidRPr="00F25C98">
        <w:rPr>
          <w:rFonts w:ascii="Consolas" w:hAnsi="Consolas"/>
          <w:color w:val="A9B7C6"/>
          <w:lang w:val="en-GB"/>
        </w:rPr>
        <w:t>max_value) {</w:t>
      </w:r>
      <w:r w:rsidRPr="00F25C98">
        <w:rPr>
          <w:rFonts w:ascii="Consolas" w:hAnsi="Consolas"/>
          <w:color w:val="A9B7C6"/>
          <w:lang w:val="en-GB"/>
        </w:rPr>
        <w:br/>
        <w:t xml:space="preserve">        fseek(file_out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6897BB"/>
          <w:lang w:val="en-GB"/>
        </w:rPr>
        <w:t>0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908B25"/>
          <w:lang w:val="en-GB"/>
        </w:rPr>
        <w:t>SEEK_SET</w:t>
      </w:r>
      <w:r w:rsidRPr="00F25C98">
        <w:rPr>
          <w:rFonts w:ascii="Consolas" w:hAnsi="Consolas"/>
          <w:color w:val="A9B7C6"/>
          <w:lang w:val="en-GB"/>
        </w:rPr>
        <w:t>)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  <w:t xml:space="preserve">        </w:t>
      </w:r>
      <w:r w:rsidRPr="00F25C98">
        <w:rPr>
          <w:rFonts w:ascii="Consolas" w:hAnsi="Consolas"/>
          <w:color w:val="A9B7C6"/>
          <w:lang w:val="en-GB"/>
        </w:rPr>
        <w:t>fprintf(file_out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6A8759"/>
          <w:lang w:val="en-GB"/>
        </w:rPr>
        <w:t>"P%c</w:t>
      </w:r>
      <w:r w:rsidRPr="00F25C98">
        <w:rPr>
          <w:rFonts w:ascii="Consolas" w:hAnsi="Consolas"/>
          <w:color w:val="CC7832"/>
          <w:lang w:val="en-GB"/>
        </w:rPr>
        <w:t>\n</w:t>
      </w:r>
      <w:r w:rsidRPr="00F25C98">
        <w:rPr>
          <w:rFonts w:ascii="Consolas" w:hAnsi="Consolas"/>
          <w:color w:val="6A8759"/>
          <w:lang w:val="en-GB"/>
        </w:rPr>
        <w:t>%i %i</w:t>
      </w:r>
      <w:r w:rsidRPr="00F25C98">
        <w:rPr>
          <w:rFonts w:ascii="Consolas" w:hAnsi="Consolas"/>
          <w:color w:val="CC7832"/>
          <w:lang w:val="en-GB"/>
        </w:rPr>
        <w:t>\n</w:t>
      </w:r>
      <w:r w:rsidRPr="00F25C98">
        <w:rPr>
          <w:rFonts w:ascii="Consolas" w:hAnsi="Consolas"/>
          <w:color w:val="6A8759"/>
          <w:lang w:val="en-GB"/>
        </w:rPr>
        <w:t>%i</w:t>
      </w:r>
      <w:r w:rsidRPr="00F25C98">
        <w:rPr>
          <w:rFonts w:ascii="Consolas" w:hAnsi="Consolas"/>
          <w:color w:val="CC7832"/>
          <w:lang w:val="en-GB"/>
        </w:rPr>
        <w:t>\n</w:t>
      </w:r>
      <w:r w:rsidRPr="00F25C98">
        <w:rPr>
          <w:rFonts w:ascii="Consolas" w:hAnsi="Consolas"/>
          <w:color w:val="6A8759"/>
          <w:lang w:val="en-GB"/>
        </w:rPr>
        <w:t>"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6A8759"/>
          <w:lang w:val="en-GB"/>
        </w:rPr>
        <w:t>'5'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A9B7C6"/>
          <w:lang w:val="en-GB"/>
        </w:rPr>
        <w:t>width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A9B7C6"/>
          <w:lang w:val="en-GB"/>
        </w:rPr>
        <w:t>height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A9B7C6"/>
          <w:lang w:val="en-GB"/>
        </w:rPr>
        <w:t>max_value)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  <w:t xml:space="preserve">    </w:t>
      </w:r>
      <w:r w:rsidRPr="00F25C98">
        <w:rPr>
          <w:rFonts w:ascii="Consolas" w:hAnsi="Consolas"/>
          <w:color w:val="A9B7C6"/>
          <w:lang w:val="en-GB"/>
        </w:rPr>
        <w:t>}</w:t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br/>
        <w:t xml:space="preserve">    </w:t>
      </w:r>
      <w:r w:rsidRPr="00F25C98">
        <w:rPr>
          <w:rFonts w:ascii="Consolas" w:hAnsi="Consolas"/>
          <w:color w:val="CC7832"/>
          <w:lang w:val="en-GB"/>
        </w:rPr>
        <w:t xml:space="preserve">void </w:t>
      </w:r>
      <w:r w:rsidRPr="00F25C98">
        <w:rPr>
          <w:rFonts w:ascii="Consolas" w:hAnsi="Consolas"/>
          <w:color w:val="FFC66D"/>
          <w:lang w:val="en-GB"/>
        </w:rPr>
        <w:t>write_to_file</w:t>
      </w:r>
      <w:r w:rsidRPr="00F25C98">
        <w:rPr>
          <w:rFonts w:ascii="Consolas" w:hAnsi="Consolas"/>
          <w:color w:val="A9B7C6"/>
          <w:lang w:val="en-GB"/>
        </w:rPr>
        <w:t>(</w:t>
      </w:r>
      <w:r w:rsidRPr="00F25C98">
        <w:rPr>
          <w:rFonts w:ascii="Consolas" w:hAnsi="Consolas"/>
          <w:color w:val="B9BCD1"/>
          <w:lang w:val="en-GB"/>
        </w:rPr>
        <w:t xml:space="preserve">FILE </w:t>
      </w:r>
      <w:r w:rsidRPr="00F25C98">
        <w:rPr>
          <w:rFonts w:ascii="Consolas" w:hAnsi="Consolas"/>
          <w:color w:val="A9B7C6"/>
          <w:lang w:val="en-GB"/>
        </w:rPr>
        <w:t>*file_out</w:t>
      </w:r>
      <w:r w:rsidRPr="00F25C98">
        <w:rPr>
          <w:rFonts w:ascii="Consolas" w:hAnsi="Consolas"/>
          <w:color w:val="CC7832"/>
          <w:lang w:val="en-GB"/>
        </w:rPr>
        <w:t xml:space="preserve">, int </w:t>
      </w:r>
      <w:r w:rsidRPr="00F25C98">
        <w:rPr>
          <w:rFonts w:ascii="Consolas" w:hAnsi="Consolas"/>
          <w:color w:val="A9B7C6"/>
          <w:lang w:val="en-GB"/>
        </w:rPr>
        <w:t>width</w:t>
      </w:r>
      <w:r w:rsidRPr="00F25C98">
        <w:rPr>
          <w:rFonts w:ascii="Consolas" w:hAnsi="Consolas"/>
          <w:color w:val="CC7832"/>
          <w:lang w:val="en-GB"/>
        </w:rPr>
        <w:t xml:space="preserve">, int </w:t>
      </w:r>
      <w:r w:rsidRPr="00F25C98">
        <w:rPr>
          <w:rFonts w:ascii="Consolas" w:hAnsi="Consolas"/>
          <w:color w:val="A9B7C6"/>
          <w:lang w:val="en-GB"/>
        </w:rPr>
        <w:t>height</w:t>
      </w:r>
      <w:r w:rsidRPr="00F25C98">
        <w:rPr>
          <w:rFonts w:ascii="Consolas" w:hAnsi="Consolas"/>
          <w:color w:val="CC7832"/>
          <w:lang w:val="en-GB"/>
        </w:rPr>
        <w:t xml:space="preserve">, unsigned int </w:t>
      </w:r>
      <w:r w:rsidRPr="00F25C98">
        <w:rPr>
          <w:rFonts w:ascii="Consolas" w:hAnsi="Consolas"/>
          <w:color w:val="A9B7C6"/>
          <w:lang w:val="en-GB"/>
        </w:rPr>
        <w:t>max_value</w:t>
      </w:r>
      <w:r w:rsidRPr="00F25C98">
        <w:rPr>
          <w:rFonts w:ascii="Consolas" w:hAnsi="Consolas"/>
          <w:color w:val="CC7832"/>
          <w:lang w:val="en-GB"/>
        </w:rPr>
        <w:t>,</w:t>
      </w:r>
      <w:r w:rsidRPr="00F25C98">
        <w:rPr>
          <w:rFonts w:ascii="Consolas" w:hAnsi="Consolas"/>
          <w:color w:val="CC7832"/>
          <w:lang w:val="en-GB"/>
        </w:rPr>
        <w:br/>
        <w:t xml:space="preserve">                       unsigned char </w:t>
      </w:r>
      <w:r w:rsidRPr="00F25C98">
        <w:rPr>
          <w:rFonts w:ascii="Consolas" w:hAnsi="Consolas"/>
          <w:color w:val="A9B7C6"/>
          <w:lang w:val="en-GB"/>
        </w:rPr>
        <w:t>*pix_data) {</w:t>
      </w:r>
      <w:r w:rsidRPr="00F25C98">
        <w:rPr>
          <w:rFonts w:ascii="Consolas" w:hAnsi="Consolas"/>
          <w:color w:val="A9B7C6"/>
          <w:lang w:val="en-GB"/>
        </w:rPr>
        <w:br/>
        <w:t xml:space="preserve">        </w:t>
      </w:r>
      <w:r w:rsidRPr="00F25C98">
        <w:rPr>
          <w:rFonts w:ascii="Consolas" w:hAnsi="Consolas"/>
          <w:color w:val="B5B6E3"/>
          <w:lang w:val="en-GB"/>
        </w:rPr>
        <w:t>gray</w:t>
      </w:r>
      <w:r w:rsidRPr="00F25C98">
        <w:rPr>
          <w:rFonts w:ascii="Consolas" w:hAnsi="Consolas"/>
          <w:color w:val="A9B7C6"/>
          <w:lang w:val="en-GB"/>
        </w:rPr>
        <w:t>::write_header(file_out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A9B7C6"/>
          <w:lang w:val="en-GB"/>
        </w:rPr>
        <w:t>width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A9B7C6"/>
          <w:lang w:val="en-GB"/>
        </w:rPr>
        <w:t>height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A9B7C6"/>
          <w:lang w:val="en-GB"/>
        </w:rPr>
        <w:t>max_value)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  <w:t xml:space="preserve">        </w:t>
      </w:r>
      <w:r w:rsidRPr="00F25C98">
        <w:rPr>
          <w:rFonts w:ascii="Consolas" w:hAnsi="Consolas"/>
          <w:color w:val="A9B7C6"/>
          <w:lang w:val="en-GB"/>
        </w:rPr>
        <w:t>write_data(file_out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A9B7C6"/>
          <w:lang w:val="en-GB"/>
        </w:rPr>
        <w:t>width * height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A9B7C6"/>
          <w:lang w:val="en-GB"/>
        </w:rPr>
        <w:t>pix_data)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  <w:t xml:space="preserve">    </w:t>
      </w:r>
      <w:r w:rsidRPr="00F25C98">
        <w:rPr>
          <w:rFonts w:ascii="Consolas" w:hAnsi="Consolas"/>
          <w:color w:val="A9B7C6"/>
          <w:lang w:val="en-GB"/>
        </w:rPr>
        <w:t>}</w:t>
      </w:r>
      <w:r w:rsidRPr="00F25C98">
        <w:rPr>
          <w:rFonts w:ascii="Consolas" w:hAnsi="Consolas"/>
          <w:color w:val="A9B7C6"/>
          <w:lang w:val="en-GB"/>
        </w:rPr>
        <w:br/>
        <w:t>}</w:t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CC7832"/>
          <w:lang w:val="en-GB"/>
        </w:rPr>
        <w:t xml:space="preserve">void </w:t>
      </w:r>
      <w:r w:rsidRPr="00F25C98">
        <w:rPr>
          <w:rFonts w:ascii="Consolas" w:hAnsi="Consolas"/>
          <w:color w:val="FFC66D"/>
          <w:lang w:val="en-GB"/>
        </w:rPr>
        <w:t>write_to_file</w:t>
      </w:r>
      <w:r w:rsidRPr="00F25C98">
        <w:rPr>
          <w:rFonts w:ascii="Consolas" w:hAnsi="Consolas"/>
          <w:color w:val="A9B7C6"/>
          <w:lang w:val="en-GB"/>
        </w:rPr>
        <w:t>(</w:t>
      </w:r>
      <w:r w:rsidRPr="00F25C98">
        <w:rPr>
          <w:rFonts w:ascii="Consolas" w:hAnsi="Consolas"/>
          <w:color w:val="B9BCD1"/>
          <w:lang w:val="en-GB"/>
        </w:rPr>
        <w:t xml:space="preserve">FILE </w:t>
      </w:r>
      <w:r w:rsidRPr="00F25C98">
        <w:rPr>
          <w:rFonts w:ascii="Consolas" w:hAnsi="Consolas"/>
          <w:color w:val="A9B7C6"/>
          <w:lang w:val="en-GB"/>
        </w:rPr>
        <w:t>*file_out</w:t>
      </w:r>
      <w:r w:rsidRPr="00F25C98">
        <w:rPr>
          <w:rFonts w:ascii="Consolas" w:hAnsi="Consolas"/>
          <w:color w:val="CC7832"/>
          <w:lang w:val="en-GB"/>
        </w:rPr>
        <w:t xml:space="preserve">, char </w:t>
      </w:r>
      <w:r w:rsidRPr="00F25C98">
        <w:rPr>
          <w:rFonts w:ascii="Consolas" w:hAnsi="Consolas"/>
          <w:color w:val="A9B7C6"/>
          <w:lang w:val="en-GB"/>
        </w:rPr>
        <w:t>char_header</w:t>
      </w:r>
      <w:r w:rsidRPr="00F25C98">
        <w:rPr>
          <w:rFonts w:ascii="Consolas" w:hAnsi="Consolas"/>
          <w:color w:val="CC7832"/>
          <w:lang w:val="en-GB"/>
        </w:rPr>
        <w:t xml:space="preserve">, int </w:t>
      </w:r>
      <w:r w:rsidRPr="00F25C98">
        <w:rPr>
          <w:rFonts w:ascii="Consolas" w:hAnsi="Consolas"/>
          <w:color w:val="A9B7C6"/>
          <w:lang w:val="en-GB"/>
        </w:rPr>
        <w:t>width</w:t>
      </w:r>
      <w:r w:rsidRPr="00F25C98">
        <w:rPr>
          <w:rFonts w:ascii="Consolas" w:hAnsi="Consolas"/>
          <w:color w:val="CC7832"/>
          <w:lang w:val="en-GB"/>
        </w:rPr>
        <w:t xml:space="preserve">, int </w:t>
      </w:r>
      <w:r w:rsidRPr="00F25C98">
        <w:rPr>
          <w:rFonts w:ascii="Consolas" w:hAnsi="Consolas"/>
          <w:color w:val="A9B7C6"/>
          <w:lang w:val="en-GB"/>
        </w:rPr>
        <w:t>height</w:t>
      </w:r>
      <w:r w:rsidRPr="00F25C98">
        <w:rPr>
          <w:rFonts w:ascii="Consolas" w:hAnsi="Consolas"/>
          <w:color w:val="CC7832"/>
          <w:lang w:val="en-GB"/>
        </w:rPr>
        <w:t xml:space="preserve">, unsigned int </w:t>
      </w:r>
      <w:r w:rsidRPr="00F25C98">
        <w:rPr>
          <w:rFonts w:ascii="Consolas" w:hAnsi="Consolas"/>
          <w:color w:val="A9B7C6"/>
          <w:lang w:val="en-GB"/>
        </w:rPr>
        <w:t>max_value</w:t>
      </w:r>
      <w:r w:rsidRPr="00F25C98">
        <w:rPr>
          <w:rFonts w:ascii="Consolas" w:hAnsi="Consolas"/>
          <w:color w:val="CC7832"/>
          <w:lang w:val="en-GB"/>
        </w:rPr>
        <w:t>,</w:t>
      </w:r>
      <w:r w:rsidRPr="00F25C98">
        <w:rPr>
          <w:rFonts w:ascii="Consolas" w:hAnsi="Consolas"/>
          <w:color w:val="CC7832"/>
          <w:lang w:val="en-GB"/>
        </w:rPr>
        <w:br/>
        <w:t xml:space="preserve">                   unsigned char </w:t>
      </w:r>
      <w:r w:rsidRPr="00F25C98">
        <w:rPr>
          <w:rFonts w:ascii="Consolas" w:hAnsi="Consolas"/>
          <w:color w:val="A9B7C6"/>
          <w:lang w:val="en-GB"/>
        </w:rPr>
        <w:t>*pix_data) {</w:t>
      </w:r>
      <w:r w:rsidRPr="00F25C98">
        <w:rPr>
          <w:rFonts w:ascii="Consolas" w:hAnsi="Consolas"/>
          <w:color w:val="A9B7C6"/>
          <w:lang w:val="en-GB"/>
        </w:rPr>
        <w:br/>
        <w:t xml:space="preserve">    write_header(file_out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A9B7C6"/>
          <w:lang w:val="en-GB"/>
        </w:rPr>
        <w:t>char_header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A9B7C6"/>
          <w:lang w:val="en-GB"/>
        </w:rPr>
        <w:t>width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A9B7C6"/>
          <w:lang w:val="en-GB"/>
        </w:rPr>
        <w:t>height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A9B7C6"/>
          <w:lang w:val="en-GB"/>
        </w:rPr>
        <w:t>max_value)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  <w:t xml:space="preserve">    </w:t>
      </w:r>
      <w:r w:rsidRPr="00F25C98">
        <w:rPr>
          <w:rFonts w:ascii="Consolas" w:hAnsi="Consolas"/>
          <w:color w:val="A9B7C6"/>
          <w:lang w:val="en-GB"/>
        </w:rPr>
        <w:t>write_data(file_out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A9B7C6"/>
          <w:lang w:val="en-GB"/>
        </w:rPr>
        <w:t>width * height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A9B7C6"/>
          <w:lang w:val="en-GB"/>
        </w:rPr>
        <w:t>pix_data)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t>}</w:t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808080"/>
          <w:lang w:val="en-GB"/>
        </w:rPr>
        <w:t>// brightness in [0..255] scale</w:t>
      </w:r>
      <w:r w:rsidRPr="00F25C98">
        <w:rPr>
          <w:rFonts w:ascii="Consolas" w:hAnsi="Consolas"/>
          <w:color w:val="808080"/>
          <w:lang w:val="en-GB"/>
        </w:rPr>
        <w:br/>
      </w:r>
      <w:r w:rsidRPr="00F25C98">
        <w:rPr>
          <w:rFonts w:ascii="Consolas" w:hAnsi="Consolas"/>
          <w:color w:val="CC7832"/>
          <w:lang w:val="en-GB"/>
        </w:rPr>
        <w:t xml:space="preserve">unsigned char </w:t>
      </w:r>
      <w:r w:rsidRPr="00F25C98">
        <w:rPr>
          <w:rFonts w:ascii="Consolas" w:hAnsi="Consolas"/>
          <w:color w:val="FFC66D"/>
          <w:lang w:val="en-GB"/>
        </w:rPr>
        <w:t>limit_brightness</w:t>
      </w:r>
      <w:r w:rsidRPr="00F25C98">
        <w:rPr>
          <w:rFonts w:ascii="Consolas" w:hAnsi="Consolas"/>
          <w:color w:val="A9B7C6"/>
          <w:lang w:val="en-GB"/>
        </w:rPr>
        <w:t>(</w:t>
      </w:r>
      <w:r w:rsidRPr="00F25C98">
        <w:rPr>
          <w:rFonts w:ascii="Consolas" w:hAnsi="Consolas"/>
          <w:color w:val="CC7832"/>
          <w:lang w:val="en-GB"/>
        </w:rPr>
        <w:t xml:space="preserve">double </w:t>
      </w:r>
      <w:r w:rsidRPr="00F25C98">
        <w:rPr>
          <w:rFonts w:ascii="Consolas" w:hAnsi="Consolas"/>
          <w:color w:val="A9B7C6"/>
          <w:lang w:val="en-GB"/>
        </w:rPr>
        <w:t>brightness) {</w:t>
      </w:r>
      <w:r w:rsidRPr="00F25C98">
        <w:rPr>
          <w:rFonts w:ascii="Consolas" w:hAnsi="Consolas"/>
          <w:color w:val="A9B7C6"/>
          <w:lang w:val="en-GB"/>
        </w:rPr>
        <w:br/>
        <w:t xml:space="preserve">    </w:t>
      </w:r>
      <w:r w:rsidRPr="00F25C98">
        <w:rPr>
          <w:rFonts w:ascii="Consolas" w:hAnsi="Consolas"/>
          <w:color w:val="CC7832"/>
          <w:lang w:val="en-GB"/>
        </w:rPr>
        <w:t xml:space="preserve">return </w:t>
      </w:r>
      <w:r w:rsidRPr="00F25C98">
        <w:rPr>
          <w:rFonts w:ascii="Consolas" w:hAnsi="Consolas"/>
          <w:color w:val="A9B7C6"/>
          <w:lang w:val="en-GB"/>
        </w:rPr>
        <w:t>(</w:t>
      </w:r>
      <w:r w:rsidRPr="00F25C98">
        <w:rPr>
          <w:rFonts w:ascii="Consolas" w:hAnsi="Consolas"/>
          <w:color w:val="CC7832"/>
          <w:lang w:val="en-GB"/>
        </w:rPr>
        <w:t>unsigned char</w:t>
      </w:r>
      <w:r w:rsidRPr="00F25C98">
        <w:rPr>
          <w:rFonts w:ascii="Consolas" w:hAnsi="Consolas"/>
          <w:color w:val="A9B7C6"/>
          <w:lang w:val="en-GB"/>
        </w:rPr>
        <w:t xml:space="preserve">) </w:t>
      </w:r>
      <w:r w:rsidRPr="00F25C98">
        <w:rPr>
          <w:rFonts w:ascii="Consolas" w:hAnsi="Consolas"/>
          <w:color w:val="B5B6E3"/>
          <w:lang w:val="en-GB"/>
        </w:rPr>
        <w:t>std</w:t>
      </w:r>
      <w:r w:rsidRPr="00F25C98">
        <w:rPr>
          <w:rFonts w:ascii="Consolas" w:hAnsi="Consolas"/>
          <w:color w:val="A9B7C6"/>
          <w:lang w:val="en-GB"/>
        </w:rPr>
        <w:t>::min(</w:t>
      </w:r>
      <w:r w:rsidRPr="00F25C98">
        <w:rPr>
          <w:rFonts w:ascii="Consolas" w:hAnsi="Consolas"/>
          <w:color w:val="6897BB"/>
          <w:lang w:val="en-GB"/>
        </w:rPr>
        <w:t>255.0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B5B6E3"/>
          <w:lang w:val="en-GB"/>
        </w:rPr>
        <w:t>std</w:t>
      </w:r>
      <w:r w:rsidRPr="00F25C98">
        <w:rPr>
          <w:rFonts w:ascii="Consolas" w:hAnsi="Consolas"/>
          <w:color w:val="A9B7C6"/>
          <w:lang w:val="en-GB"/>
        </w:rPr>
        <w:t>::max(</w:t>
      </w:r>
      <w:r w:rsidRPr="00F25C98">
        <w:rPr>
          <w:rFonts w:ascii="Consolas" w:hAnsi="Consolas"/>
          <w:color w:val="6897BB"/>
          <w:lang w:val="en-GB"/>
        </w:rPr>
        <w:t>0.0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A9B7C6"/>
          <w:lang w:val="en-GB"/>
        </w:rPr>
        <w:t>brightness))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t>}</w:t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CC7832"/>
          <w:lang w:val="en-GB"/>
        </w:rPr>
        <w:t xml:space="preserve">double </w:t>
      </w:r>
      <w:r w:rsidRPr="00F25C98">
        <w:rPr>
          <w:rFonts w:ascii="Consolas" w:hAnsi="Consolas"/>
          <w:color w:val="FFC66D"/>
          <w:lang w:val="en-GB"/>
        </w:rPr>
        <w:t>from_sRGB</w:t>
      </w:r>
      <w:r w:rsidRPr="00F25C98">
        <w:rPr>
          <w:rFonts w:ascii="Consolas" w:hAnsi="Consolas"/>
          <w:color w:val="A9B7C6"/>
          <w:lang w:val="en-GB"/>
        </w:rPr>
        <w:t>(</w:t>
      </w:r>
      <w:r w:rsidRPr="00F25C98">
        <w:rPr>
          <w:rFonts w:ascii="Consolas" w:hAnsi="Consolas"/>
          <w:color w:val="CC7832"/>
          <w:lang w:val="en-GB"/>
        </w:rPr>
        <w:t xml:space="preserve">double </w:t>
      </w:r>
      <w:r w:rsidRPr="00F25C98">
        <w:rPr>
          <w:rFonts w:ascii="Consolas" w:hAnsi="Consolas"/>
          <w:color w:val="A9B7C6"/>
          <w:lang w:val="en-GB"/>
        </w:rPr>
        <w:t>_brightness) {</w:t>
      </w:r>
      <w:r w:rsidRPr="00F25C98">
        <w:rPr>
          <w:rFonts w:ascii="Consolas" w:hAnsi="Consolas"/>
          <w:color w:val="A9B7C6"/>
          <w:lang w:val="en-GB"/>
        </w:rPr>
        <w:br/>
        <w:t xml:space="preserve">    </w:t>
      </w:r>
      <w:r w:rsidRPr="00F25C98">
        <w:rPr>
          <w:rFonts w:ascii="Consolas" w:hAnsi="Consolas"/>
          <w:color w:val="CC7832"/>
          <w:lang w:val="en-GB"/>
        </w:rPr>
        <w:t xml:space="preserve">if </w:t>
      </w:r>
      <w:r w:rsidRPr="00F25C98">
        <w:rPr>
          <w:rFonts w:ascii="Consolas" w:hAnsi="Consolas"/>
          <w:color w:val="A9B7C6"/>
          <w:lang w:val="en-GB"/>
        </w:rPr>
        <w:t xml:space="preserve">(_brightness &lt;= </w:t>
      </w:r>
      <w:r w:rsidRPr="00F25C98">
        <w:rPr>
          <w:rFonts w:ascii="Consolas" w:hAnsi="Consolas"/>
          <w:color w:val="6897BB"/>
          <w:lang w:val="en-GB"/>
        </w:rPr>
        <w:t>0.0031308</w:t>
      </w:r>
      <w:r w:rsidRPr="00F25C98">
        <w:rPr>
          <w:rFonts w:ascii="Consolas" w:hAnsi="Consolas"/>
          <w:color w:val="A9B7C6"/>
          <w:lang w:val="en-GB"/>
        </w:rPr>
        <w:t>) {</w:t>
      </w:r>
      <w:r w:rsidRPr="00F25C98">
        <w:rPr>
          <w:rFonts w:ascii="Consolas" w:hAnsi="Consolas"/>
          <w:color w:val="A9B7C6"/>
          <w:lang w:val="en-GB"/>
        </w:rPr>
        <w:br/>
        <w:t xml:space="preserve">        </w:t>
      </w:r>
      <w:r w:rsidRPr="00F25C98">
        <w:rPr>
          <w:rFonts w:ascii="Consolas" w:hAnsi="Consolas"/>
          <w:color w:val="CC7832"/>
          <w:lang w:val="en-GB"/>
        </w:rPr>
        <w:t xml:space="preserve">return </w:t>
      </w:r>
      <w:r w:rsidRPr="00F25C98">
        <w:rPr>
          <w:rFonts w:ascii="Consolas" w:hAnsi="Consolas"/>
          <w:color w:val="6897BB"/>
          <w:lang w:val="en-GB"/>
        </w:rPr>
        <w:t xml:space="preserve">323.0 </w:t>
      </w:r>
      <w:r w:rsidRPr="00F25C98">
        <w:rPr>
          <w:rFonts w:ascii="Consolas" w:hAnsi="Consolas"/>
          <w:color w:val="A9B7C6"/>
          <w:lang w:val="en-GB"/>
        </w:rPr>
        <w:t xml:space="preserve">* _brightness / </w:t>
      </w:r>
      <w:r w:rsidRPr="00F25C98">
        <w:rPr>
          <w:rFonts w:ascii="Consolas" w:hAnsi="Consolas"/>
          <w:color w:val="6897BB"/>
          <w:lang w:val="en-GB"/>
        </w:rPr>
        <w:t>25.0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  <w:t xml:space="preserve">    </w:t>
      </w:r>
      <w:r w:rsidRPr="00F25C98">
        <w:rPr>
          <w:rFonts w:ascii="Consolas" w:hAnsi="Consolas"/>
          <w:color w:val="A9B7C6"/>
          <w:lang w:val="en-GB"/>
        </w:rPr>
        <w:t xml:space="preserve">} </w:t>
      </w:r>
      <w:r w:rsidRPr="00F25C98">
        <w:rPr>
          <w:rFonts w:ascii="Consolas" w:hAnsi="Consolas"/>
          <w:color w:val="CC7832"/>
          <w:lang w:val="en-GB"/>
        </w:rPr>
        <w:t xml:space="preserve">else </w:t>
      </w:r>
      <w:r w:rsidRPr="00F25C98">
        <w:rPr>
          <w:rFonts w:ascii="Consolas" w:hAnsi="Consolas"/>
          <w:color w:val="A9B7C6"/>
          <w:lang w:val="en-GB"/>
        </w:rPr>
        <w:t>{</w:t>
      </w:r>
      <w:r w:rsidRPr="00F25C98">
        <w:rPr>
          <w:rFonts w:ascii="Consolas" w:hAnsi="Consolas"/>
          <w:color w:val="A9B7C6"/>
          <w:lang w:val="en-GB"/>
        </w:rPr>
        <w:br/>
        <w:t xml:space="preserve">        </w:t>
      </w:r>
      <w:r w:rsidRPr="00F25C98">
        <w:rPr>
          <w:rFonts w:ascii="Consolas" w:hAnsi="Consolas"/>
          <w:color w:val="CC7832"/>
          <w:lang w:val="en-GB"/>
        </w:rPr>
        <w:t xml:space="preserve">return </w:t>
      </w:r>
      <w:r w:rsidRPr="00F25C98">
        <w:rPr>
          <w:rFonts w:ascii="Consolas" w:hAnsi="Consolas"/>
          <w:color w:val="A9B7C6"/>
          <w:lang w:val="en-GB"/>
        </w:rPr>
        <w:t>(</w:t>
      </w:r>
      <w:r w:rsidRPr="00F25C98">
        <w:rPr>
          <w:rFonts w:ascii="Consolas" w:hAnsi="Consolas"/>
          <w:color w:val="6897BB"/>
          <w:lang w:val="en-GB"/>
        </w:rPr>
        <w:t xml:space="preserve">211 </w:t>
      </w:r>
      <w:r w:rsidRPr="00F25C98">
        <w:rPr>
          <w:rFonts w:ascii="Consolas" w:hAnsi="Consolas"/>
          <w:color w:val="A9B7C6"/>
          <w:lang w:val="en-GB"/>
        </w:rPr>
        <w:t>* pow(_brightness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6897BB"/>
          <w:lang w:val="en-GB"/>
        </w:rPr>
        <w:t xml:space="preserve">5.0 </w:t>
      </w:r>
      <w:r w:rsidRPr="00F25C98">
        <w:rPr>
          <w:rFonts w:ascii="Consolas" w:hAnsi="Consolas"/>
          <w:color w:val="A9B7C6"/>
          <w:lang w:val="en-GB"/>
        </w:rPr>
        <w:t xml:space="preserve">/ </w:t>
      </w:r>
      <w:r w:rsidRPr="00F25C98">
        <w:rPr>
          <w:rFonts w:ascii="Consolas" w:hAnsi="Consolas"/>
          <w:color w:val="6897BB"/>
          <w:lang w:val="en-GB"/>
        </w:rPr>
        <w:t>12.0</w:t>
      </w:r>
      <w:r w:rsidRPr="00F25C98">
        <w:rPr>
          <w:rFonts w:ascii="Consolas" w:hAnsi="Consolas"/>
          <w:color w:val="A9B7C6"/>
          <w:lang w:val="en-GB"/>
        </w:rPr>
        <w:t xml:space="preserve">) - </w:t>
      </w:r>
      <w:r w:rsidRPr="00F25C98">
        <w:rPr>
          <w:rFonts w:ascii="Consolas" w:hAnsi="Consolas"/>
          <w:color w:val="6897BB"/>
          <w:lang w:val="en-GB"/>
        </w:rPr>
        <w:t>11</w:t>
      </w:r>
      <w:r w:rsidRPr="00F25C98">
        <w:rPr>
          <w:rFonts w:ascii="Consolas" w:hAnsi="Consolas"/>
          <w:color w:val="A9B7C6"/>
          <w:lang w:val="en-GB"/>
        </w:rPr>
        <w:t xml:space="preserve">) / </w:t>
      </w:r>
      <w:r w:rsidRPr="00F25C98">
        <w:rPr>
          <w:rFonts w:ascii="Consolas" w:hAnsi="Consolas"/>
          <w:color w:val="6897BB"/>
          <w:lang w:val="en-GB"/>
        </w:rPr>
        <w:t>200.0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  <w:t xml:space="preserve">    </w:t>
      </w:r>
      <w:r w:rsidRPr="00F25C98">
        <w:rPr>
          <w:rFonts w:ascii="Consolas" w:hAnsi="Consolas"/>
          <w:color w:val="A9B7C6"/>
          <w:lang w:val="en-GB"/>
        </w:rPr>
        <w:t>}</w:t>
      </w:r>
      <w:r w:rsidRPr="00F25C98">
        <w:rPr>
          <w:rFonts w:ascii="Consolas" w:hAnsi="Consolas"/>
          <w:color w:val="A9B7C6"/>
          <w:lang w:val="en-GB"/>
        </w:rPr>
        <w:br/>
        <w:t>}</w:t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CC7832"/>
          <w:lang w:val="en-GB"/>
        </w:rPr>
        <w:t xml:space="preserve">double </w:t>
      </w:r>
      <w:r w:rsidRPr="00F25C98">
        <w:rPr>
          <w:rFonts w:ascii="Consolas" w:hAnsi="Consolas"/>
          <w:color w:val="FFC66D"/>
          <w:lang w:val="en-GB"/>
        </w:rPr>
        <w:t>from_sRGB</w:t>
      </w:r>
      <w:r w:rsidRPr="00F25C98">
        <w:rPr>
          <w:rFonts w:ascii="Consolas" w:hAnsi="Consolas"/>
          <w:color w:val="A9B7C6"/>
          <w:lang w:val="en-GB"/>
        </w:rPr>
        <w:t>(</w:t>
      </w:r>
      <w:r w:rsidRPr="00F25C98">
        <w:rPr>
          <w:rFonts w:ascii="Consolas" w:hAnsi="Consolas"/>
          <w:color w:val="CC7832"/>
          <w:lang w:val="en-GB"/>
        </w:rPr>
        <w:t xml:space="preserve">int </w:t>
      </w:r>
      <w:r w:rsidRPr="00F25C98">
        <w:rPr>
          <w:rFonts w:ascii="Consolas" w:hAnsi="Consolas"/>
          <w:color w:val="A9B7C6"/>
          <w:lang w:val="en-GB"/>
        </w:rPr>
        <w:t>brightness) {</w:t>
      </w:r>
      <w:r w:rsidRPr="00F25C98">
        <w:rPr>
          <w:rFonts w:ascii="Consolas" w:hAnsi="Consolas"/>
          <w:color w:val="A9B7C6"/>
          <w:lang w:val="en-GB"/>
        </w:rPr>
        <w:br/>
        <w:t xml:space="preserve">    </w:t>
      </w:r>
      <w:r w:rsidRPr="00F25C98">
        <w:rPr>
          <w:rFonts w:ascii="Consolas" w:hAnsi="Consolas"/>
          <w:color w:val="CC7832"/>
          <w:lang w:val="en-GB"/>
        </w:rPr>
        <w:t xml:space="preserve">double </w:t>
      </w:r>
      <w:r w:rsidRPr="00F25C98">
        <w:rPr>
          <w:rFonts w:ascii="Consolas" w:hAnsi="Consolas"/>
          <w:color w:val="A9B7C6"/>
          <w:lang w:val="en-GB"/>
        </w:rPr>
        <w:t xml:space="preserve">_brightness = brightness / </w:t>
      </w:r>
      <w:r w:rsidRPr="00F25C98">
        <w:rPr>
          <w:rFonts w:ascii="Consolas" w:hAnsi="Consolas"/>
          <w:color w:val="6897BB"/>
          <w:lang w:val="en-GB"/>
        </w:rPr>
        <w:t>255.0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  <w:t xml:space="preserve">    return </w:t>
      </w:r>
      <w:r w:rsidRPr="00F25C98">
        <w:rPr>
          <w:rFonts w:ascii="Consolas" w:hAnsi="Consolas"/>
          <w:color w:val="A9B7C6"/>
          <w:lang w:val="en-GB"/>
        </w:rPr>
        <w:t>from_sRGB(_brightness)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t>}</w:t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CC7832"/>
          <w:lang w:val="en-GB"/>
        </w:rPr>
        <w:t xml:space="preserve">double </w:t>
      </w:r>
      <w:r w:rsidRPr="00F25C98">
        <w:rPr>
          <w:rFonts w:ascii="Consolas" w:hAnsi="Consolas"/>
          <w:color w:val="FFC66D"/>
          <w:lang w:val="en-GB"/>
        </w:rPr>
        <w:t>to_sRGB</w:t>
      </w:r>
      <w:r w:rsidRPr="00F25C98">
        <w:rPr>
          <w:rFonts w:ascii="Consolas" w:hAnsi="Consolas"/>
          <w:color w:val="A9B7C6"/>
          <w:lang w:val="en-GB"/>
        </w:rPr>
        <w:t>(</w:t>
      </w:r>
      <w:r w:rsidRPr="00F25C98">
        <w:rPr>
          <w:rFonts w:ascii="Consolas" w:hAnsi="Consolas"/>
          <w:color w:val="CC7832"/>
          <w:lang w:val="en-GB"/>
        </w:rPr>
        <w:t xml:space="preserve">double </w:t>
      </w:r>
      <w:r w:rsidRPr="00F25C98">
        <w:rPr>
          <w:rFonts w:ascii="Consolas" w:hAnsi="Consolas"/>
          <w:color w:val="A9B7C6"/>
          <w:lang w:val="en-GB"/>
        </w:rPr>
        <w:t>_brightness) {</w:t>
      </w:r>
      <w:r w:rsidRPr="00F25C98">
        <w:rPr>
          <w:rFonts w:ascii="Consolas" w:hAnsi="Consolas"/>
          <w:color w:val="A9B7C6"/>
          <w:lang w:val="en-GB"/>
        </w:rPr>
        <w:br/>
        <w:t xml:space="preserve">    </w:t>
      </w:r>
      <w:r w:rsidRPr="00F25C98">
        <w:rPr>
          <w:rFonts w:ascii="Consolas" w:hAnsi="Consolas"/>
          <w:color w:val="CC7832"/>
          <w:lang w:val="en-GB"/>
        </w:rPr>
        <w:t xml:space="preserve">if </w:t>
      </w:r>
      <w:r w:rsidRPr="00F25C98">
        <w:rPr>
          <w:rFonts w:ascii="Consolas" w:hAnsi="Consolas"/>
          <w:color w:val="A9B7C6"/>
          <w:lang w:val="en-GB"/>
        </w:rPr>
        <w:t xml:space="preserve">(_brightness &lt;= </w:t>
      </w:r>
      <w:r w:rsidRPr="00F25C98">
        <w:rPr>
          <w:rFonts w:ascii="Consolas" w:hAnsi="Consolas"/>
          <w:color w:val="6897BB"/>
          <w:lang w:val="en-GB"/>
        </w:rPr>
        <w:t>0.04045</w:t>
      </w:r>
      <w:r w:rsidRPr="00F25C98">
        <w:rPr>
          <w:rFonts w:ascii="Consolas" w:hAnsi="Consolas"/>
          <w:color w:val="A9B7C6"/>
          <w:lang w:val="en-GB"/>
        </w:rPr>
        <w:t>) {</w:t>
      </w:r>
      <w:r w:rsidRPr="00F25C98">
        <w:rPr>
          <w:rFonts w:ascii="Consolas" w:hAnsi="Consolas"/>
          <w:color w:val="A9B7C6"/>
          <w:lang w:val="en-GB"/>
        </w:rPr>
        <w:br/>
        <w:t xml:space="preserve">        </w:t>
      </w:r>
      <w:r w:rsidRPr="00F25C98">
        <w:rPr>
          <w:rFonts w:ascii="Consolas" w:hAnsi="Consolas"/>
          <w:color w:val="CC7832"/>
          <w:lang w:val="en-GB"/>
        </w:rPr>
        <w:t xml:space="preserve">return </w:t>
      </w:r>
      <w:r w:rsidRPr="00F25C98">
        <w:rPr>
          <w:rFonts w:ascii="Consolas" w:hAnsi="Consolas"/>
          <w:color w:val="6897BB"/>
          <w:lang w:val="en-GB"/>
        </w:rPr>
        <w:t xml:space="preserve">25.0 </w:t>
      </w:r>
      <w:r w:rsidRPr="00F25C98">
        <w:rPr>
          <w:rFonts w:ascii="Consolas" w:hAnsi="Consolas"/>
          <w:color w:val="A9B7C6"/>
          <w:lang w:val="en-GB"/>
        </w:rPr>
        <w:t xml:space="preserve">* _brightness / </w:t>
      </w:r>
      <w:r w:rsidRPr="00F25C98">
        <w:rPr>
          <w:rFonts w:ascii="Consolas" w:hAnsi="Consolas"/>
          <w:color w:val="6897BB"/>
          <w:lang w:val="en-GB"/>
        </w:rPr>
        <w:t>323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  <w:t xml:space="preserve">    </w:t>
      </w:r>
      <w:r w:rsidRPr="00F25C98">
        <w:rPr>
          <w:rFonts w:ascii="Consolas" w:hAnsi="Consolas"/>
          <w:color w:val="A9B7C6"/>
          <w:lang w:val="en-GB"/>
        </w:rPr>
        <w:t xml:space="preserve">} </w:t>
      </w:r>
      <w:r w:rsidRPr="00F25C98">
        <w:rPr>
          <w:rFonts w:ascii="Consolas" w:hAnsi="Consolas"/>
          <w:color w:val="CC7832"/>
          <w:lang w:val="en-GB"/>
        </w:rPr>
        <w:t xml:space="preserve">else </w:t>
      </w:r>
      <w:r w:rsidRPr="00F25C98">
        <w:rPr>
          <w:rFonts w:ascii="Consolas" w:hAnsi="Consolas"/>
          <w:color w:val="A9B7C6"/>
          <w:lang w:val="en-GB"/>
        </w:rPr>
        <w:t>{</w:t>
      </w:r>
      <w:r w:rsidRPr="00F25C98">
        <w:rPr>
          <w:rFonts w:ascii="Consolas" w:hAnsi="Consolas"/>
          <w:color w:val="A9B7C6"/>
          <w:lang w:val="en-GB"/>
        </w:rPr>
        <w:br/>
        <w:t xml:space="preserve">        </w:t>
      </w:r>
      <w:r w:rsidRPr="00F25C98">
        <w:rPr>
          <w:rFonts w:ascii="Consolas" w:hAnsi="Consolas"/>
          <w:color w:val="CC7832"/>
          <w:lang w:val="en-GB"/>
        </w:rPr>
        <w:t xml:space="preserve">return </w:t>
      </w:r>
      <w:r w:rsidRPr="00F25C98">
        <w:rPr>
          <w:rFonts w:ascii="Consolas" w:hAnsi="Consolas"/>
          <w:color w:val="A9B7C6"/>
          <w:lang w:val="en-GB"/>
        </w:rPr>
        <w:t>pow((</w:t>
      </w:r>
      <w:r w:rsidRPr="00F25C98">
        <w:rPr>
          <w:rFonts w:ascii="Consolas" w:hAnsi="Consolas"/>
          <w:color w:val="6897BB"/>
          <w:lang w:val="en-GB"/>
        </w:rPr>
        <w:t xml:space="preserve">200 </w:t>
      </w:r>
      <w:r w:rsidRPr="00F25C98">
        <w:rPr>
          <w:rFonts w:ascii="Consolas" w:hAnsi="Consolas"/>
          <w:color w:val="A9B7C6"/>
          <w:lang w:val="en-GB"/>
        </w:rPr>
        <w:t xml:space="preserve">* _brightness + </w:t>
      </w:r>
      <w:r w:rsidRPr="00F25C98">
        <w:rPr>
          <w:rFonts w:ascii="Consolas" w:hAnsi="Consolas"/>
          <w:color w:val="6897BB"/>
          <w:lang w:val="en-GB"/>
        </w:rPr>
        <w:t>11</w:t>
      </w:r>
      <w:r w:rsidRPr="00F25C98">
        <w:rPr>
          <w:rFonts w:ascii="Consolas" w:hAnsi="Consolas"/>
          <w:color w:val="A9B7C6"/>
          <w:lang w:val="en-GB"/>
        </w:rPr>
        <w:t xml:space="preserve">) / </w:t>
      </w:r>
      <w:r w:rsidRPr="00F25C98">
        <w:rPr>
          <w:rFonts w:ascii="Consolas" w:hAnsi="Consolas"/>
          <w:color w:val="6897BB"/>
          <w:lang w:val="en-GB"/>
        </w:rPr>
        <w:t>211.0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6897BB"/>
          <w:lang w:val="en-GB"/>
        </w:rPr>
        <w:t xml:space="preserve">12.0 </w:t>
      </w:r>
      <w:r w:rsidRPr="00F25C98">
        <w:rPr>
          <w:rFonts w:ascii="Consolas" w:hAnsi="Consolas"/>
          <w:color w:val="A9B7C6"/>
          <w:lang w:val="en-GB"/>
        </w:rPr>
        <w:t xml:space="preserve">/ </w:t>
      </w:r>
      <w:r w:rsidRPr="00F25C98">
        <w:rPr>
          <w:rFonts w:ascii="Consolas" w:hAnsi="Consolas"/>
          <w:color w:val="6897BB"/>
          <w:lang w:val="en-GB"/>
        </w:rPr>
        <w:t>5.0</w:t>
      </w:r>
      <w:r w:rsidRPr="00F25C98">
        <w:rPr>
          <w:rFonts w:ascii="Consolas" w:hAnsi="Consolas"/>
          <w:color w:val="A9B7C6"/>
          <w:lang w:val="en-GB"/>
        </w:rPr>
        <w:t>)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  <w:t xml:space="preserve">    </w:t>
      </w:r>
      <w:r w:rsidRPr="00F25C98">
        <w:rPr>
          <w:rFonts w:ascii="Consolas" w:hAnsi="Consolas"/>
          <w:color w:val="A9B7C6"/>
          <w:lang w:val="en-GB"/>
        </w:rPr>
        <w:t>}</w:t>
      </w:r>
      <w:r w:rsidRPr="00F25C98">
        <w:rPr>
          <w:rFonts w:ascii="Consolas" w:hAnsi="Consolas"/>
          <w:color w:val="A9B7C6"/>
          <w:lang w:val="en-GB"/>
        </w:rPr>
        <w:br/>
        <w:t>}</w:t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CC7832"/>
          <w:lang w:val="en-GB"/>
        </w:rPr>
        <w:t xml:space="preserve">double </w:t>
      </w:r>
      <w:r w:rsidRPr="00F25C98">
        <w:rPr>
          <w:rFonts w:ascii="Consolas" w:hAnsi="Consolas"/>
          <w:color w:val="FFC66D"/>
          <w:lang w:val="en-GB"/>
        </w:rPr>
        <w:t>to_sRGB</w:t>
      </w:r>
      <w:r w:rsidRPr="00F25C98">
        <w:rPr>
          <w:rFonts w:ascii="Consolas" w:hAnsi="Consolas"/>
          <w:color w:val="A9B7C6"/>
          <w:lang w:val="en-GB"/>
        </w:rPr>
        <w:t>(</w:t>
      </w:r>
      <w:r w:rsidRPr="00F25C98">
        <w:rPr>
          <w:rFonts w:ascii="Consolas" w:hAnsi="Consolas"/>
          <w:color w:val="CC7832"/>
          <w:lang w:val="en-GB"/>
        </w:rPr>
        <w:t xml:space="preserve">int </w:t>
      </w:r>
      <w:r w:rsidRPr="00F25C98">
        <w:rPr>
          <w:rFonts w:ascii="Consolas" w:hAnsi="Consolas"/>
          <w:color w:val="A9B7C6"/>
          <w:lang w:val="en-GB"/>
        </w:rPr>
        <w:t>brightness) {</w:t>
      </w:r>
      <w:r w:rsidRPr="00F25C98">
        <w:rPr>
          <w:rFonts w:ascii="Consolas" w:hAnsi="Consolas"/>
          <w:color w:val="A9B7C6"/>
          <w:lang w:val="en-GB"/>
        </w:rPr>
        <w:br/>
        <w:t xml:space="preserve">    </w:t>
      </w:r>
      <w:r w:rsidRPr="00F25C98">
        <w:rPr>
          <w:rFonts w:ascii="Consolas" w:hAnsi="Consolas"/>
          <w:color w:val="CC7832"/>
          <w:lang w:val="en-GB"/>
        </w:rPr>
        <w:t xml:space="preserve">double </w:t>
      </w:r>
      <w:r w:rsidRPr="00F25C98">
        <w:rPr>
          <w:rFonts w:ascii="Consolas" w:hAnsi="Consolas"/>
          <w:color w:val="A9B7C6"/>
          <w:lang w:val="en-GB"/>
        </w:rPr>
        <w:t xml:space="preserve">_brightness = brightness / </w:t>
      </w:r>
      <w:r w:rsidRPr="00F25C98">
        <w:rPr>
          <w:rFonts w:ascii="Consolas" w:hAnsi="Consolas"/>
          <w:color w:val="6897BB"/>
          <w:lang w:val="en-GB"/>
        </w:rPr>
        <w:t>255.0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  <w:t xml:space="preserve">    return </w:t>
      </w:r>
      <w:r w:rsidRPr="00F25C98">
        <w:rPr>
          <w:rFonts w:ascii="Consolas" w:hAnsi="Consolas"/>
          <w:color w:val="A9B7C6"/>
          <w:lang w:val="en-GB"/>
        </w:rPr>
        <w:t>to_sRGB(_brightness)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t>}</w:t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CC7832"/>
          <w:lang w:val="en-GB"/>
        </w:rPr>
        <w:t xml:space="preserve">double </w:t>
      </w:r>
      <w:r w:rsidRPr="00F25C98">
        <w:rPr>
          <w:rFonts w:ascii="Consolas" w:hAnsi="Consolas"/>
          <w:color w:val="FFC66D"/>
          <w:lang w:val="en-GB"/>
        </w:rPr>
        <w:t>change_pix_gamma_to_print</w:t>
      </w:r>
      <w:r w:rsidRPr="00F25C98">
        <w:rPr>
          <w:rFonts w:ascii="Consolas" w:hAnsi="Consolas"/>
          <w:color w:val="A9B7C6"/>
          <w:lang w:val="en-GB"/>
        </w:rPr>
        <w:t>(</w:t>
      </w:r>
      <w:r w:rsidRPr="00F25C98">
        <w:rPr>
          <w:rFonts w:ascii="Consolas" w:hAnsi="Consolas"/>
          <w:color w:val="CC7832"/>
          <w:lang w:val="en-GB"/>
        </w:rPr>
        <w:t xml:space="preserve">double </w:t>
      </w:r>
      <w:r w:rsidRPr="00F25C98">
        <w:rPr>
          <w:rFonts w:ascii="Consolas" w:hAnsi="Consolas"/>
          <w:color w:val="A9B7C6"/>
          <w:lang w:val="en-GB"/>
        </w:rPr>
        <w:t>_brightness</w:t>
      </w:r>
      <w:r w:rsidRPr="00F25C98">
        <w:rPr>
          <w:rFonts w:ascii="Consolas" w:hAnsi="Consolas"/>
          <w:color w:val="CC7832"/>
          <w:lang w:val="en-GB"/>
        </w:rPr>
        <w:t xml:space="preserve">, double </w:t>
      </w:r>
      <w:r w:rsidRPr="00F25C98">
        <w:rPr>
          <w:rFonts w:ascii="Consolas" w:hAnsi="Consolas"/>
          <w:color w:val="A9B7C6"/>
          <w:lang w:val="en-GB"/>
        </w:rPr>
        <w:t>gamma) {</w:t>
      </w:r>
      <w:r w:rsidRPr="00F25C98">
        <w:rPr>
          <w:rFonts w:ascii="Consolas" w:hAnsi="Consolas"/>
          <w:color w:val="A9B7C6"/>
          <w:lang w:val="en-GB"/>
        </w:rPr>
        <w:br/>
        <w:t xml:space="preserve">    </w:t>
      </w:r>
      <w:r w:rsidRPr="00F25C98">
        <w:rPr>
          <w:rFonts w:ascii="Consolas" w:hAnsi="Consolas"/>
          <w:color w:val="808080"/>
          <w:lang w:val="en-GB"/>
        </w:rPr>
        <w:t xml:space="preserve">// </w:t>
      </w:r>
      <w:r>
        <w:rPr>
          <w:rFonts w:ascii="Consolas" w:hAnsi="Consolas"/>
          <w:color w:val="808080"/>
        </w:rPr>
        <w:t>Гамма</w:t>
      </w:r>
      <w:r w:rsidRPr="00F25C98">
        <w:rPr>
          <w:rFonts w:ascii="Consolas" w:hAnsi="Consolas"/>
          <w:color w:val="808080"/>
          <w:lang w:val="en-GB"/>
        </w:rPr>
        <w:t xml:space="preserve"> </w:t>
      </w:r>
      <w:r>
        <w:rPr>
          <w:rFonts w:ascii="Consolas" w:hAnsi="Consolas"/>
          <w:color w:val="808080"/>
        </w:rPr>
        <w:t>коррекция</w:t>
      </w:r>
      <w:r w:rsidRPr="00F25C98">
        <w:rPr>
          <w:rFonts w:ascii="Consolas" w:hAnsi="Consolas"/>
          <w:color w:val="808080"/>
          <w:lang w:val="en-GB"/>
        </w:rPr>
        <w:t>:</w:t>
      </w:r>
      <w:r w:rsidRPr="00F25C98">
        <w:rPr>
          <w:rFonts w:ascii="Consolas" w:hAnsi="Consolas"/>
          <w:color w:val="808080"/>
          <w:lang w:val="en-GB"/>
        </w:rPr>
        <w:br/>
      </w:r>
      <w:r w:rsidRPr="00F25C98">
        <w:rPr>
          <w:rFonts w:ascii="Consolas" w:hAnsi="Consolas"/>
          <w:color w:val="808080"/>
          <w:lang w:val="en-GB"/>
        </w:rPr>
        <w:lastRenderedPageBreak/>
        <w:t xml:space="preserve">    </w:t>
      </w:r>
      <w:r w:rsidRPr="00F25C98">
        <w:rPr>
          <w:rFonts w:ascii="Consolas" w:hAnsi="Consolas"/>
          <w:color w:val="CC7832"/>
          <w:lang w:val="en-GB"/>
        </w:rPr>
        <w:t xml:space="preserve">if </w:t>
      </w:r>
      <w:r w:rsidRPr="00F25C98">
        <w:rPr>
          <w:rFonts w:ascii="Consolas" w:hAnsi="Consolas"/>
          <w:color w:val="A9B7C6"/>
          <w:lang w:val="en-GB"/>
        </w:rPr>
        <w:t xml:space="preserve">(gamma &gt; </w:t>
      </w:r>
      <w:r w:rsidRPr="00F25C98">
        <w:rPr>
          <w:rFonts w:ascii="Consolas" w:hAnsi="Consolas"/>
          <w:color w:val="6897BB"/>
          <w:lang w:val="en-GB"/>
        </w:rPr>
        <w:t>0</w:t>
      </w:r>
      <w:r w:rsidRPr="00F25C98">
        <w:rPr>
          <w:rFonts w:ascii="Consolas" w:hAnsi="Consolas"/>
          <w:color w:val="A9B7C6"/>
          <w:lang w:val="en-GB"/>
        </w:rPr>
        <w:t>) {</w:t>
      </w:r>
      <w:r w:rsidRPr="00F25C98">
        <w:rPr>
          <w:rFonts w:ascii="Consolas" w:hAnsi="Consolas"/>
          <w:color w:val="A9B7C6"/>
          <w:lang w:val="en-GB"/>
        </w:rPr>
        <w:br/>
        <w:t xml:space="preserve">        _brightness = </w:t>
      </w:r>
      <w:r w:rsidRPr="00F25C98">
        <w:rPr>
          <w:rFonts w:ascii="Consolas" w:hAnsi="Consolas"/>
          <w:color w:val="B5B6E3"/>
          <w:lang w:val="en-GB"/>
        </w:rPr>
        <w:t>std</w:t>
      </w:r>
      <w:r w:rsidRPr="00F25C98">
        <w:rPr>
          <w:rFonts w:ascii="Consolas" w:hAnsi="Consolas"/>
          <w:color w:val="A9B7C6"/>
          <w:lang w:val="en-GB"/>
        </w:rPr>
        <w:t>::pow(_brightness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6897BB"/>
          <w:lang w:val="en-GB"/>
        </w:rPr>
        <w:t xml:space="preserve">1.0 </w:t>
      </w:r>
      <w:r w:rsidRPr="00F25C98">
        <w:rPr>
          <w:rFonts w:ascii="Consolas" w:hAnsi="Consolas"/>
          <w:color w:val="A9B7C6"/>
          <w:lang w:val="en-GB"/>
        </w:rPr>
        <w:t>/ gamma)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  <w:t xml:space="preserve">    </w:t>
      </w:r>
      <w:r w:rsidRPr="00F25C98">
        <w:rPr>
          <w:rFonts w:ascii="Consolas" w:hAnsi="Consolas"/>
          <w:color w:val="A9B7C6"/>
          <w:lang w:val="en-GB"/>
        </w:rPr>
        <w:t xml:space="preserve">} </w:t>
      </w:r>
      <w:r w:rsidRPr="00F25C98">
        <w:rPr>
          <w:rFonts w:ascii="Consolas" w:hAnsi="Consolas"/>
          <w:color w:val="CC7832"/>
          <w:lang w:val="en-GB"/>
        </w:rPr>
        <w:t xml:space="preserve">else </w:t>
      </w:r>
      <w:r w:rsidRPr="00F25C98">
        <w:rPr>
          <w:rFonts w:ascii="Consolas" w:hAnsi="Consolas"/>
          <w:color w:val="A9B7C6"/>
          <w:lang w:val="en-GB"/>
        </w:rPr>
        <w:t>{</w:t>
      </w:r>
      <w:r w:rsidRPr="00F25C98">
        <w:rPr>
          <w:rFonts w:ascii="Consolas" w:hAnsi="Consolas"/>
          <w:color w:val="A9B7C6"/>
          <w:lang w:val="en-GB"/>
        </w:rPr>
        <w:br/>
        <w:t xml:space="preserve">        _brightness = from_sRGB(_brightness)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  <w:t xml:space="preserve">    </w:t>
      </w:r>
      <w:r w:rsidRPr="00F25C98">
        <w:rPr>
          <w:rFonts w:ascii="Consolas" w:hAnsi="Consolas"/>
          <w:color w:val="A9B7C6"/>
          <w:lang w:val="en-GB"/>
        </w:rPr>
        <w:t>}</w:t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br/>
        <w:t xml:space="preserve">    </w:t>
      </w:r>
      <w:r w:rsidRPr="00F25C98">
        <w:rPr>
          <w:rFonts w:ascii="Consolas" w:hAnsi="Consolas"/>
          <w:color w:val="CC7832"/>
          <w:lang w:val="en-GB"/>
        </w:rPr>
        <w:t xml:space="preserve">return </w:t>
      </w:r>
      <w:r w:rsidRPr="00F25C98">
        <w:rPr>
          <w:rFonts w:ascii="Consolas" w:hAnsi="Consolas"/>
          <w:color w:val="A9B7C6"/>
          <w:lang w:val="en-GB"/>
        </w:rPr>
        <w:t>_brightness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t>}</w:t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CC7832"/>
          <w:lang w:val="en-GB"/>
        </w:rPr>
        <w:t xml:space="preserve">double </w:t>
      </w:r>
      <w:r w:rsidRPr="00F25C98">
        <w:rPr>
          <w:rFonts w:ascii="Consolas" w:hAnsi="Consolas"/>
          <w:color w:val="FFC66D"/>
          <w:lang w:val="en-GB"/>
        </w:rPr>
        <w:t>change_pix_gamma_to_print</w:t>
      </w:r>
      <w:r w:rsidRPr="00F25C98">
        <w:rPr>
          <w:rFonts w:ascii="Consolas" w:hAnsi="Consolas"/>
          <w:color w:val="A9B7C6"/>
          <w:lang w:val="en-GB"/>
        </w:rPr>
        <w:t>(</w:t>
      </w:r>
      <w:r w:rsidRPr="00F25C98">
        <w:rPr>
          <w:rFonts w:ascii="Consolas" w:hAnsi="Consolas"/>
          <w:color w:val="CC7832"/>
          <w:lang w:val="en-GB"/>
        </w:rPr>
        <w:t xml:space="preserve">unsigned char </w:t>
      </w:r>
      <w:r w:rsidRPr="00F25C98">
        <w:rPr>
          <w:rFonts w:ascii="Consolas" w:hAnsi="Consolas"/>
          <w:color w:val="A9B7C6"/>
          <w:lang w:val="en-GB"/>
        </w:rPr>
        <w:t>pix_data</w:t>
      </w:r>
      <w:r w:rsidRPr="00F25C98">
        <w:rPr>
          <w:rFonts w:ascii="Consolas" w:hAnsi="Consolas"/>
          <w:color w:val="CC7832"/>
          <w:lang w:val="en-GB"/>
        </w:rPr>
        <w:t xml:space="preserve">, double </w:t>
      </w:r>
      <w:r w:rsidRPr="00F25C98">
        <w:rPr>
          <w:rFonts w:ascii="Consolas" w:hAnsi="Consolas"/>
          <w:color w:val="A9B7C6"/>
          <w:lang w:val="en-GB"/>
        </w:rPr>
        <w:t>gamma) {</w:t>
      </w:r>
      <w:r w:rsidRPr="00F25C98">
        <w:rPr>
          <w:rFonts w:ascii="Consolas" w:hAnsi="Consolas"/>
          <w:color w:val="A9B7C6"/>
          <w:lang w:val="en-GB"/>
        </w:rPr>
        <w:br/>
        <w:t xml:space="preserve">    </w:t>
      </w:r>
      <w:r w:rsidRPr="00F25C98">
        <w:rPr>
          <w:rFonts w:ascii="Consolas" w:hAnsi="Consolas"/>
          <w:color w:val="CC7832"/>
          <w:lang w:val="en-GB"/>
        </w:rPr>
        <w:t xml:space="preserve">double </w:t>
      </w:r>
      <w:r w:rsidRPr="00F25C98">
        <w:rPr>
          <w:rFonts w:ascii="Consolas" w:hAnsi="Consolas"/>
          <w:color w:val="A9B7C6"/>
          <w:lang w:val="en-GB"/>
        </w:rPr>
        <w:t xml:space="preserve">_brightness = pix_data / </w:t>
      </w:r>
      <w:r w:rsidRPr="00F25C98">
        <w:rPr>
          <w:rFonts w:ascii="Consolas" w:hAnsi="Consolas"/>
          <w:color w:val="6897BB"/>
          <w:lang w:val="en-GB"/>
        </w:rPr>
        <w:t>255.0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  <w:t xml:space="preserve">    return </w:t>
      </w:r>
      <w:r w:rsidRPr="00F25C98">
        <w:rPr>
          <w:rFonts w:ascii="Consolas" w:hAnsi="Consolas"/>
          <w:color w:val="A9B7C6"/>
          <w:lang w:val="en-GB"/>
        </w:rPr>
        <w:t>change_pix_gamma_to_print(_brightness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A9B7C6"/>
          <w:lang w:val="en-GB"/>
        </w:rPr>
        <w:t>gamma)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t>}</w:t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CC7832"/>
          <w:lang w:val="en-GB"/>
        </w:rPr>
        <w:t xml:space="preserve">double </w:t>
      </w:r>
      <w:r w:rsidRPr="00F25C98">
        <w:rPr>
          <w:rFonts w:ascii="Consolas" w:hAnsi="Consolas"/>
          <w:color w:val="FFC66D"/>
          <w:lang w:val="en-GB"/>
        </w:rPr>
        <w:t>change_pix_gamma_from_file</w:t>
      </w:r>
      <w:r w:rsidRPr="00F25C98">
        <w:rPr>
          <w:rFonts w:ascii="Consolas" w:hAnsi="Consolas"/>
          <w:color w:val="A9B7C6"/>
          <w:lang w:val="en-GB"/>
        </w:rPr>
        <w:t>(</w:t>
      </w:r>
      <w:r w:rsidRPr="00F25C98">
        <w:rPr>
          <w:rFonts w:ascii="Consolas" w:hAnsi="Consolas"/>
          <w:color w:val="CC7832"/>
          <w:lang w:val="en-GB"/>
        </w:rPr>
        <w:t xml:space="preserve">double </w:t>
      </w:r>
      <w:r w:rsidRPr="00F25C98">
        <w:rPr>
          <w:rFonts w:ascii="Consolas" w:hAnsi="Consolas"/>
          <w:color w:val="A9B7C6"/>
          <w:lang w:val="en-GB"/>
        </w:rPr>
        <w:t>_brightness</w:t>
      </w:r>
      <w:r w:rsidRPr="00F25C98">
        <w:rPr>
          <w:rFonts w:ascii="Consolas" w:hAnsi="Consolas"/>
          <w:color w:val="CC7832"/>
          <w:lang w:val="en-GB"/>
        </w:rPr>
        <w:t xml:space="preserve">, double </w:t>
      </w:r>
      <w:r w:rsidRPr="00F25C98">
        <w:rPr>
          <w:rFonts w:ascii="Consolas" w:hAnsi="Consolas"/>
          <w:color w:val="A9B7C6"/>
          <w:lang w:val="en-GB"/>
        </w:rPr>
        <w:t>gamma) {</w:t>
      </w:r>
      <w:r w:rsidRPr="00F25C98">
        <w:rPr>
          <w:rFonts w:ascii="Consolas" w:hAnsi="Consolas"/>
          <w:color w:val="A9B7C6"/>
          <w:lang w:val="en-GB"/>
        </w:rPr>
        <w:br/>
        <w:t xml:space="preserve">    </w:t>
      </w:r>
      <w:r w:rsidRPr="00F25C98">
        <w:rPr>
          <w:rFonts w:ascii="Consolas" w:hAnsi="Consolas"/>
          <w:color w:val="CC7832"/>
          <w:lang w:val="en-GB"/>
        </w:rPr>
        <w:t xml:space="preserve">if </w:t>
      </w:r>
      <w:r w:rsidRPr="00F25C98">
        <w:rPr>
          <w:rFonts w:ascii="Consolas" w:hAnsi="Consolas"/>
          <w:color w:val="A9B7C6"/>
          <w:lang w:val="en-GB"/>
        </w:rPr>
        <w:t xml:space="preserve">(gamma &gt; </w:t>
      </w:r>
      <w:r w:rsidRPr="00F25C98">
        <w:rPr>
          <w:rFonts w:ascii="Consolas" w:hAnsi="Consolas"/>
          <w:color w:val="6897BB"/>
          <w:lang w:val="en-GB"/>
        </w:rPr>
        <w:t>0</w:t>
      </w:r>
      <w:r w:rsidRPr="00F25C98">
        <w:rPr>
          <w:rFonts w:ascii="Consolas" w:hAnsi="Consolas"/>
          <w:color w:val="A9B7C6"/>
          <w:lang w:val="en-GB"/>
        </w:rPr>
        <w:t>) {</w:t>
      </w:r>
      <w:r w:rsidRPr="00F25C98">
        <w:rPr>
          <w:rFonts w:ascii="Consolas" w:hAnsi="Consolas"/>
          <w:color w:val="A9B7C6"/>
          <w:lang w:val="en-GB"/>
        </w:rPr>
        <w:br/>
        <w:t xml:space="preserve">        _brightness = </w:t>
      </w:r>
      <w:r w:rsidRPr="00F25C98">
        <w:rPr>
          <w:rFonts w:ascii="Consolas" w:hAnsi="Consolas"/>
          <w:color w:val="B5B6E3"/>
          <w:lang w:val="en-GB"/>
        </w:rPr>
        <w:t>std</w:t>
      </w:r>
      <w:r w:rsidRPr="00F25C98">
        <w:rPr>
          <w:rFonts w:ascii="Consolas" w:hAnsi="Consolas"/>
          <w:color w:val="A9B7C6"/>
          <w:lang w:val="en-GB"/>
        </w:rPr>
        <w:t>::pow(_brightness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A9B7C6"/>
          <w:lang w:val="en-GB"/>
        </w:rPr>
        <w:t>gamma)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  <w:t xml:space="preserve">    </w:t>
      </w:r>
      <w:r w:rsidRPr="00F25C98">
        <w:rPr>
          <w:rFonts w:ascii="Consolas" w:hAnsi="Consolas"/>
          <w:color w:val="A9B7C6"/>
          <w:lang w:val="en-GB"/>
        </w:rPr>
        <w:t xml:space="preserve">} </w:t>
      </w:r>
      <w:r w:rsidRPr="00F25C98">
        <w:rPr>
          <w:rFonts w:ascii="Consolas" w:hAnsi="Consolas"/>
          <w:color w:val="CC7832"/>
          <w:lang w:val="en-GB"/>
        </w:rPr>
        <w:t xml:space="preserve">else </w:t>
      </w:r>
      <w:r w:rsidRPr="00F25C98">
        <w:rPr>
          <w:rFonts w:ascii="Consolas" w:hAnsi="Consolas"/>
          <w:color w:val="A9B7C6"/>
          <w:lang w:val="en-GB"/>
        </w:rPr>
        <w:t>{</w:t>
      </w:r>
      <w:r w:rsidRPr="00F25C98">
        <w:rPr>
          <w:rFonts w:ascii="Consolas" w:hAnsi="Consolas"/>
          <w:color w:val="A9B7C6"/>
          <w:lang w:val="en-GB"/>
        </w:rPr>
        <w:br/>
        <w:t xml:space="preserve">        _brightness = to_sRGB(_brightness)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  <w:t xml:space="preserve">    </w:t>
      </w:r>
      <w:r w:rsidRPr="00F25C98">
        <w:rPr>
          <w:rFonts w:ascii="Consolas" w:hAnsi="Consolas"/>
          <w:color w:val="A9B7C6"/>
          <w:lang w:val="en-GB"/>
        </w:rPr>
        <w:t>}</w:t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br/>
        <w:t xml:space="preserve">    </w:t>
      </w:r>
      <w:r w:rsidRPr="00F25C98">
        <w:rPr>
          <w:rFonts w:ascii="Consolas" w:hAnsi="Consolas"/>
          <w:color w:val="CC7832"/>
          <w:lang w:val="en-GB"/>
        </w:rPr>
        <w:t xml:space="preserve">return </w:t>
      </w:r>
      <w:r w:rsidRPr="00F25C98">
        <w:rPr>
          <w:rFonts w:ascii="Consolas" w:hAnsi="Consolas"/>
          <w:color w:val="A9B7C6"/>
          <w:lang w:val="en-GB"/>
        </w:rPr>
        <w:t>_brightness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t>}</w:t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CC7832"/>
          <w:lang w:val="en-GB"/>
        </w:rPr>
        <w:t xml:space="preserve">double </w:t>
      </w:r>
      <w:r w:rsidRPr="00F25C98">
        <w:rPr>
          <w:rFonts w:ascii="Consolas" w:hAnsi="Consolas"/>
          <w:color w:val="FFC66D"/>
          <w:lang w:val="en-GB"/>
        </w:rPr>
        <w:t>change_pix_gamma_from_file</w:t>
      </w:r>
      <w:r w:rsidRPr="00F25C98">
        <w:rPr>
          <w:rFonts w:ascii="Consolas" w:hAnsi="Consolas"/>
          <w:color w:val="A9B7C6"/>
          <w:lang w:val="en-GB"/>
        </w:rPr>
        <w:t>(</w:t>
      </w:r>
      <w:r w:rsidRPr="00F25C98">
        <w:rPr>
          <w:rFonts w:ascii="Consolas" w:hAnsi="Consolas"/>
          <w:color w:val="CC7832"/>
          <w:lang w:val="en-GB"/>
        </w:rPr>
        <w:t xml:space="preserve">unsigned char </w:t>
      </w:r>
      <w:r w:rsidRPr="00F25C98">
        <w:rPr>
          <w:rFonts w:ascii="Consolas" w:hAnsi="Consolas"/>
          <w:color w:val="A9B7C6"/>
          <w:lang w:val="en-GB"/>
        </w:rPr>
        <w:t>pix_data</w:t>
      </w:r>
      <w:r w:rsidRPr="00F25C98">
        <w:rPr>
          <w:rFonts w:ascii="Consolas" w:hAnsi="Consolas"/>
          <w:color w:val="CC7832"/>
          <w:lang w:val="en-GB"/>
        </w:rPr>
        <w:t xml:space="preserve">, double </w:t>
      </w:r>
      <w:r w:rsidRPr="00F25C98">
        <w:rPr>
          <w:rFonts w:ascii="Consolas" w:hAnsi="Consolas"/>
          <w:color w:val="A9B7C6"/>
          <w:lang w:val="en-GB"/>
        </w:rPr>
        <w:t>gamma) {</w:t>
      </w:r>
      <w:r w:rsidRPr="00F25C98">
        <w:rPr>
          <w:rFonts w:ascii="Consolas" w:hAnsi="Consolas"/>
          <w:color w:val="A9B7C6"/>
          <w:lang w:val="en-GB"/>
        </w:rPr>
        <w:br/>
        <w:t xml:space="preserve">    </w:t>
      </w:r>
      <w:r w:rsidRPr="00F25C98">
        <w:rPr>
          <w:rFonts w:ascii="Consolas" w:hAnsi="Consolas"/>
          <w:color w:val="CC7832"/>
          <w:lang w:val="en-GB"/>
        </w:rPr>
        <w:t xml:space="preserve">double </w:t>
      </w:r>
      <w:r w:rsidRPr="00F25C98">
        <w:rPr>
          <w:rFonts w:ascii="Consolas" w:hAnsi="Consolas"/>
          <w:color w:val="A9B7C6"/>
          <w:lang w:val="en-GB"/>
        </w:rPr>
        <w:t xml:space="preserve">_brightness = pix_data / </w:t>
      </w:r>
      <w:r w:rsidRPr="00F25C98">
        <w:rPr>
          <w:rFonts w:ascii="Consolas" w:hAnsi="Consolas"/>
          <w:color w:val="6897BB"/>
          <w:lang w:val="en-GB"/>
        </w:rPr>
        <w:t>255.0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  <w:t xml:space="preserve">    return </w:t>
      </w:r>
      <w:r w:rsidRPr="00F25C98">
        <w:rPr>
          <w:rFonts w:ascii="Consolas" w:hAnsi="Consolas"/>
          <w:color w:val="A9B7C6"/>
          <w:lang w:val="en-GB"/>
        </w:rPr>
        <w:t>change_pix_gamma_from_file(_brightness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A9B7C6"/>
          <w:lang w:val="en-GB"/>
        </w:rPr>
        <w:t>gamma)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t>}</w:t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CC7832"/>
          <w:lang w:val="en-GB"/>
        </w:rPr>
        <w:t xml:space="preserve">void </w:t>
      </w:r>
      <w:r w:rsidRPr="00F25C98">
        <w:rPr>
          <w:rFonts w:ascii="Consolas" w:hAnsi="Consolas"/>
          <w:color w:val="FFC66D"/>
          <w:lang w:val="en-GB"/>
        </w:rPr>
        <w:t>draw_pix</w:t>
      </w:r>
      <w:r w:rsidRPr="00F25C98">
        <w:rPr>
          <w:rFonts w:ascii="Consolas" w:hAnsi="Consolas"/>
          <w:color w:val="A9B7C6"/>
          <w:lang w:val="en-GB"/>
        </w:rPr>
        <w:t>(</w:t>
      </w:r>
      <w:r w:rsidRPr="00F25C98">
        <w:rPr>
          <w:rFonts w:ascii="Consolas" w:hAnsi="Consolas"/>
          <w:color w:val="CC7832"/>
          <w:lang w:val="en-GB"/>
        </w:rPr>
        <w:t xml:space="preserve">unsigned char </w:t>
      </w:r>
      <w:r w:rsidRPr="00F25C98">
        <w:rPr>
          <w:rFonts w:ascii="Consolas" w:hAnsi="Consolas"/>
          <w:color w:val="A9B7C6"/>
          <w:lang w:val="en-GB"/>
        </w:rPr>
        <w:t>*pix_data</w:t>
      </w:r>
      <w:r w:rsidRPr="00F25C98">
        <w:rPr>
          <w:rFonts w:ascii="Consolas" w:hAnsi="Consolas"/>
          <w:color w:val="CC7832"/>
          <w:lang w:val="en-GB"/>
        </w:rPr>
        <w:t xml:space="preserve">, int </w:t>
      </w:r>
      <w:r w:rsidRPr="00F25C98">
        <w:rPr>
          <w:rFonts w:ascii="Consolas" w:hAnsi="Consolas"/>
          <w:color w:val="A9B7C6"/>
          <w:lang w:val="en-GB"/>
        </w:rPr>
        <w:t>width</w:t>
      </w:r>
      <w:r w:rsidRPr="00F25C98">
        <w:rPr>
          <w:rFonts w:ascii="Consolas" w:hAnsi="Consolas"/>
          <w:color w:val="CC7832"/>
          <w:lang w:val="en-GB"/>
        </w:rPr>
        <w:t xml:space="preserve">, int </w:t>
      </w:r>
      <w:r w:rsidRPr="00F25C98">
        <w:rPr>
          <w:rFonts w:ascii="Consolas" w:hAnsi="Consolas"/>
          <w:color w:val="A9B7C6"/>
          <w:lang w:val="en-GB"/>
        </w:rPr>
        <w:t>x</w:t>
      </w:r>
      <w:r w:rsidRPr="00F25C98">
        <w:rPr>
          <w:rFonts w:ascii="Consolas" w:hAnsi="Consolas"/>
          <w:color w:val="CC7832"/>
          <w:lang w:val="en-GB"/>
        </w:rPr>
        <w:t xml:space="preserve">, int </w:t>
      </w:r>
      <w:r w:rsidRPr="00F25C98">
        <w:rPr>
          <w:rFonts w:ascii="Consolas" w:hAnsi="Consolas"/>
          <w:color w:val="A9B7C6"/>
          <w:lang w:val="en-GB"/>
        </w:rPr>
        <w:t>y</w:t>
      </w:r>
      <w:r w:rsidRPr="00F25C98">
        <w:rPr>
          <w:rFonts w:ascii="Consolas" w:hAnsi="Consolas"/>
          <w:color w:val="CC7832"/>
          <w:lang w:val="en-GB"/>
        </w:rPr>
        <w:t xml:space="preserve">, int </w:t>
      </w:r>
      <w:r w:rsidRPr="00F25C98">
        <w:rPr>
          <w:rFonts w:ascii="Consolas" w:hAnsi="Consolas"/>
          <w:color w:val="A9B7C6"/>
          <w:lang w:val="en-GB"/>
        </w:rPr>
        <w:t>brightness</w:t>
      </w:r>
      <w:r w:rsidRPr="00F25C98">
        <w:rPr>
          <w:rFonts w:ascii="Consolas" w:hAnsi="Consolas"/>
          <w:color w:val="CC7832"/>
          <w:lang w:val="en-GB"/>
        </w:rPr>
        <w:t xml:space="preserve">, double </w:t>
      </w:r>
      <w:r w:rsidRPr="00F25C98">
        <w:rPr>
          <w:rFonts w:ascii="Consolas" w:hAnsi="Consolas"/>
          <w:color w:val="A9B7C6"/>
          <w:lang w:val="en-GB"/>
        </w:rPr>
        <w:t>gamma) {</w:t>
      </w:r>
      <w:r w:rsidRPr="00F25C98">
        <w:rPr>
          <w:rFonts w:ascii="Consolas" w:hAnsi="Consolas"/>
          <w:color w:val="A9B7C6"/>
          <w:lang w:val="en-GB"/>
        </w:rPr>
        <w:br/>
        <w:t xml:space="preserve">    </w:t>
      </w:r>
      <w:r w:rsidRPr="00F25C98">
        <w:rPr>
          <w:rFonts w:ascii="Consolas" w:hAnsi="Consolas"/>
          <w:color w:val="CC7832"/>
          <w:lang w:val="en-GB"/>
        </w:rPr>
        <w:t xml:space="preserve">double </w:t>
      </w:r>
      <w:r w:rsidRPr="00F25C98">
        <w:rPr>
          <w:rFonts w:ascii="Consolas" w:hAnsi="Consolas"/>
          <w:color w:val="A9B7C6"/>
          <w:lang w:val="en-GB"/>
        </w:rPr>
        <w:t xml:space="preserve">_brightness = brightness / </w:t>
      </w:r>
      <w:r w:rsidRPr="00F25C98">
        <w:rPr>
          <w:rFonts w:ascii="Consolas" w:hAnsi="Consolas"/>
          <w:color w:val="6897BB"/>
          <w:lang w:val="en-GB"/>
        </w:rPr>
        <w:t>255.0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</w:r>
      <w:r w:rsidRPr="00F25C98">
        <w:rPr>
          <w:rFonts w:ascii="Consolas" w:hAnsi="Consolas"/>
          <w:color w:val="CC7832"/>
          <w:lang w:val="en-GB"/>
        </w:rPr>
        <w:br/>
        <w:t xml:space="preserve">    </w:t>
      </w:r>
      <w:r w:rsidRPr="00F25C98">
        <w:rPr>
          <w:rFonts w:ascii="Consolas" w:hAnsi="Consolas"/>
          <w:color w:val="808080"/>
          <w:lang w:val="en-GB"/>
        </w:rPr>
        <w:t xml:space="preserve">// </w:t>
      </w:r>
      <w:r>
        <w:rPr>
          <w:rFonts w:ascii="Consolas" w:hAnsi="Consolas"/>
          <w:color w:val="808080"/>
        </w:rPr>
        <w:t>Гамма</w:t>
      </w:r>
      <w:r w:rsidRPr="00F25C98">
        <w:rPr>
          <w:rFonts w:ascii="Consolas" w:hAnsi="Consolas"/>
          <w:color w:val="808080"/>
          <w:lang w:val="en-GB"/>
        </w:rPr>
        <w:t xml:space="preserve"> </w:t>
      </w:r>
      <w:r>
        <w:rPr>
          <w:rFonts w:ascii="Consolas" w:hAnsi="Consolas"/>
          <w:color w:val="808080"/>
        </w:rPr>
        <w:t>коррекция</w:t>
      </w:r>
      <w:r w:rsidRPr="00F25C98">
        <w:rPr>
          <w:rFonts w:ascii="Consolas" w:hAnsi="Consolas"/>
          <w:color w:val="808080"/>
          <w:lang w:val="en-GB"/>
        </w:rPr>
        <w:t>:</w:t>
      </w:r>
      <w:r w:rsidRPr="00F25C98">
        <w:rPr>
          <w:rFonts w:ascii="Consolas" w:hAnsi="Consolas"/>
          <w:color w:val="808080"/>
          <w:lang w:val="en-GB"/>
        </w:rPr>
        <w:br/>
        <w:t xml:space="preserve">    </w:t>
      </w:r>
      <w:r w:rsidRPr="00F25C98">
        <w:rPr>
          <w:rFonts w:ascii="Consolas" w:hAnsi="Consolas"/>
          <w:color w:val="A9B7C6"/>
          <w:lang w:val="en-GB"/>
        </w:rPr>
        <w:t>change_pix_gamma_to_print(_brightness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A9B7C6"/>
          <w:lang w:val="en-GB"/>
        </w:rPr>
        <w:t>gamma)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</w:r>
      <w:r w:rsidRPr="00F25C98">
        <w:rPr>
          <w:rFonts w:ascii="Consolas" w:hAnsi="Consolas"/>
          <w:color w:val="CC7832"/>
          <w:lang w:val="en-GB"/>
        </w:rPr>
        <w:br/>
        <w:t xml:space="preserve">    </w:t>
      </w:r>
      <w:r w:rsidRPr="00F25C98">
        <w:rPr>
          <w:rFonts w:ascii="Consolas" w:hAnsi="Consolas"/>
          <w:color w:val="A9B7C6"/>
          <w:lang w:val="en-GB"/>
        </w:rPr>
        <w:t>pix_data[width * y + x] = limit_brightness(</w:t>
      </w:r>
      <w:r w:rsidRPr="00F25C98">
        <w:rPr>
          <w:rFonts w:ascii="Consolas" w:hAnsi="Consolas"/>
          <w:color w:val="6897BB"/>
          <w:lang w:val="en-GB"/>
        </w:rPr>
        <w:t xml:space="preserve">255 </w:t>
      </w:r>
      <w:r w:rsidRPr="00F25C98">
        <w:rPr>
          <w:rFonts w:ascii="Consolas" w:hAnsi="Consolas"/>
          <w:color w:val="A9B7C6"/>
          <w:lang w:val="en-GB"/>
        </w:rPr>
        <w:t>* _brightness)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t>}</w:t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CC7832"/>
          <w:lang w:val="en-GB"/>
        </w:rPr>
        <w:t xml:space="preserve">void </w:t>
      </w:r>
      <w:r w:rsidRPr="00F25C98">
        <w:rPr>
          <w:rFonts w:ascii="Consolas" w:hAnsi="Consolas"/>
          <w:color w:val="FFC66D"/>
          <w:lang w:val="en-GB"/>
        </w:rPr>
        <w:t>draw_pix</w:t>
      </w:r>
      <w:r w:rsidRPr="00F25C98">
        <w:rPr>
          <w:rFonts w:ascii="Consolas" w:hAnsi="Consolas"/>
          <w:color w:val="A9B7C6"/>
          <w:lang w:val="en-GB"/>
        </w:rPr>
        <w:t>(</w:t>
      </w:r>
      <w:r w:rsidRPr="00F25C98">
        <w:rPr>
          <w:rFonts w:ascii="Consolas" w:hAnsi="Consolas"/>
          <w:color w:val="CC7832"/>
          <w:lang w:val="en-GB"/>
        </w:rPr>
        <w:t xml:space="preserve">unsigned char </w:t>
      </w:r>
      <w:r w:rsidRPr="00F25C98">
        <w:rPr>
          <w:rFonts w:ascii="Consolas" w:hAnsi="Consolas"/>
          <w:color w:val="A9B7C6"/>
          <w:lang w:val="en-GB"/>
        </w:rPr>
        <w:t>*pix_data</w:t>
      </w:r>
      <w:r w:rsidRPr="00F25C98">
        <w:rPr>
          <w:rFonts w:ascii="Consolas" w:hAnsi="Consolas"/>
          <w:color w:val="CC7832"/>
          <w:lang w:val="en-GB"/>
        </w:rPr>
        <w:t xml:space="preserve">, int </w:t>
      </w:r>
      <w:r w:rsidRPr="00F25C98">
        <w:rPr>
          <w:rFonts w:ascii="Consolas" w:hAnsi="Consolas"/>
          <w:color w:val="A9B7C6"/>
          <w:lang w:val="en-GB"/>
        </w:rPr>
        <w:t>width</w:t>
      </w:r>
      <w:r w:rsidRPr="00F25C98">
        <w:rPr>
          <w:rFonts w:ascii="Consolas" w:hAnsi="Consolas"/>
          <w:color w:val="CC7832"/>
          <w:lang w:val="en-GB"/>
        </w:rPr>
        <w:t xml:space="preserve">, int </w:t>
      </w:r>
      <w:r w:rsidRPr="00F25C98">
        <w:rPr>
          <w:rFonts w:ascii="Consolas" w:hAnsi="Consolas"/>
          <w:color w:val="A9B7C6"/>
          <w:lang w:val="en-GB"/>
        </w:rPr>
        <w:t>x</w:t>
      </w:r>
      <w:r w:rsidRPr="00F25C98">
        <w:rPr>
          <w:rFonts w:ascii="Consolas" w:hAnsi="Consolas"/>
          <w:color w:val="CC7832"/>
          <w:lang w:val="en-GB"/>
        </w:rPr>
        <w:t xml:space="preserve">, int </w:t>
      </w:r>
      <w:r w:rsidRPr="00F25C98">
        <w:rPr>
          <w:rFonts w:ascii="Consolas" w:hAnsi="Consolas"/>
          <w:color w:val="A9B7C6"/>
          <w:lang w:val="en-GB"/>
        </w:rPr>
        <w:t>y</w:t>
      </w:r>
      <w:r w:rsidRPr="00F25C98">
        <w:rPr>
          <w:rFonts w:ascii="Consolas" w:hAnsi="Consolas"/>
          <w:color w:val="CC7832"/>
          <w:lang w:val="en-GB"/>
        </w:rPr>
        <w:t xml:space="preserve">, double </w:t>
      </w:r>
      <w:r w:rsidRPr="00F25C98">
        <w:rPr>
          <w:rFonts w:ascii="Consolas" w:hAnsi="Consolas"/>
          <w:color w:val="A9B7C6"/>
          <w:lang w:val="en-GB"/>
        </w:rPr>
        <w:t>_brightness</w:t>
      </w:r>
      <w:r w:rsidRPr="00F25C98">
        <w:rPr>
          <w:rFonts w:ascii="Consolas" w:hAnsi="Consolas"/>
          <w:color w:val="CC7832"/>
          <w:lang w:val="en-GB"/>
        </w:rPr>
        <w:t xml:space="preserve">, double </w:t>
      </w:r>
      <w:r w:rsidRPr="00F25C98">
        <w:rPr>
          <w:rFonts w:ascii="Consolas" w:hAnsi="Consolas"/>
          <w:color w:val="A9B7C6"/>
          <w:lang w:val="en-GB"/>
        </w:rPr>
        <w:t>gamma) {</w:t>
      </w:r>
      <w:r w:rsidRPr="00F25C98">
        <w:rPr>
          <w:rFonts w:ascii="Consolas" w:hAnsi="Consolas"/>
          <w:color w:val="A9B7C6"/>
          <w:lang w:val="en-GB"/>
        </w:rPr>
        <w:br/>
        <w:t xml:space="preserve">    change_pix_gamma_to_print(_brightness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A9B7C6"/>
          <w:lang w:val="en-GB"/>
        </w:rPr>
        <w:t>gamma)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  <w:t xml:space="preserve">    </w:t>
      </w:r>
      <w:r w:rsidRPr="00F25C98">
        <w:rPr>
          <w:rFonts w:ascii="Consolas" w:hAnsi="Consolas"/>
          <w:color w:val="A9B7C6"/>
          <w:lang w:val="en-GB"/>
        </w:rPr>
        <w:t>pix_data[width * y + x] = limit_brightness(</w:t>
      </w:r>
      <w:r w:rsidRPr="00F25C98">
        <w:rPr>
          <w:rFonts w:ascii="Consolas" w:hAnsi="Consolas"/>
          <w:color w:val="6897BB"/>
          <w:lang w:val="en-GB"/>
        </w:rPr>
        <w:t xml:space="preserve">255 </w:t>
      </w:r>
      <w:r w:rsidRPr="00F25C98">
        <w:rPr>
          <w:rFonts w:ascii="Consolas" w:hAnsi="Consolas"/>
          <w:color w:val="A9B7C6"/>
          <w:lang w:val="en-GB"/>
        </w:rPr>
        <w:t>* _brightness)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t>}</w:t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A9B7C6"/>
          <w:lang w:val="en-GB"/>
        </w:rPr>
        <w:br/>
      </w:r>
      <w:r w:rsidRPr="00F25C98">
        <w:rPr>
          <w:rFonts w:ascii="Consolas" w:hAnsi="Consolas"/>
          <w:color w:val="CC7832"/>
          <w:lang w:val="en-GB"/>
        </w:rPr>
        <w:t xml:space="preserve">void </w:t>
      </w:r>
      <w:r w:rsidRPr="00F25C98">
        <w:rPr>
          <w:rFonts w:ascii="Consolas" w:hAnsi="Consolas"/>
          <w:color w:val="FFC66D"/>
          <w:lang w:val="en-GB"/>
        </w:rPr>
        <w:t>decode_gamma_from_file</w:t>
      </w:r>
      <w:r w:rsidRPr="00F25C98">
        <w:rPr>
          <w:rFonts w:ascii="Consolas" w:hAnsi="Consolas"/>
          <w:color w:val="A9B7C6"/>
          <w:lang w:val="en-GB"/>
        </w:rPr>
        <w:t>(</w:t>
      </w:r>
      <w:r w:rsidRPr="00F25C98">
        <w:rPr>
          <w:rFonts w:ascii="Consolas" w:hAnsi="Consolas"/>
          <w:color w:val="CC7832"/>
          <w:lang w:val="en-GB"/>
        </w:rPr>
        <w:t xml:space="preserve">unsigned char </w:t>
      </w:r>
      <w:r w:rsidRPr="00F25C98">
        <w:rPr>
          <w:rFonts w:ascii="Consolas" w:hAnsi="Consolas"/>
          <w:color w:val="A9B7C6"/>
          <w:lang w:val="en-GB"/>
        </w:rPr>
        <w:t>*pix_data</w:t>
      </w:r>
      <w:r w:rsidRPr="00F25C98">
        <w:rPr>
          <w:rFonts w:ascii="Consolas" w:hAnsi="Consolas"/>
          <w:color w:val="CC7832"/>
          <w:lang w:val="en-GB"/>
        </w:rPr>
        <w:t xml:space="preserve">, int </w:t>
      </w:r>
      <w:r w:rsidRPr="00F25C98">
        <w:rPr>
          <w:rFonts w:ascii="Consolas" w:hAnsi="Consolas"/>
          <w:color w:val="A9B7C6"/>
          <w:lang w:val="en-GB"/>
        </w:rPr>
        <w:t>k</w:t>
      </w:r>
      <w:r w:rsidRPr="00F25C98">
        <w:rPr>
          <w:rFonts w:ascii="Consolas" w:hAnsi="Consolas"/>
          <w:color w:val="CC7832"/>
          <w:lang w:val="en-GB"/>
        </w:rPr>
        <w:t xml:space="preserve">, double </w:t>
      </w:r>
      <w:r w:rsidRPr="00F25C98">
        <w:rPr>
          <w:rFonts w:ascii="Consolas" w:hAnsi="Consolas"/>
          <w:color w:val="A9B7C6"/>
          <w:lang w:val="en-GB"/>
        </w:rPr>
        <w:t>gamma) {</w:t>
      </w:r>
      <w:r w:rsidRPr="00F25C98">
        <w:rPr>
          <w:rFonts w:ascii="Consolas" w:hAnsi="Consolas"/>
          <w:color w:val="A9B7C6"/>
          <w:lang w:val="en-GB"/>
        </w:rPr>
        <w:br/>
        <w:t xml:space="preserve">    </w:t>
      </w:r>
      <w:r w:rsidRPr="00F25C98">
        <w:rPr>
          <w:rFonts w:ascii="Consolas" w:hAnsi="Consolas"/>
          <w:color w:val="CC7832"/>
          <w:lang w:val="en-GB"/>
        </w:rPr>
        <w:t xml:space="preserve">for </w:t>
      </w:r>
      <w:r w:rsidRPr="00F25C98">
        <w:rPr>
          <w:rFonts w:ascii="Consolas" w:hAnsi="Consolas"/>
          <w:color w:val="A9B7C6"/>
          <w:lang w:val="en-GB"/>
        </w:rPr>
        <w:t>(</w:t>
      </w:r>
      <w:r w:rsidRPr="00F25C98">
        <w:rPr>
          <w:rFonts w:ascii="Consolas" w:hAnsi="Consolas"/>
          <w:color w:val="CC7832"/>
          <w:lang w:val="en-GB"/>
        </w:rPr>
        <w:t xml:space="preserve">int </w:t>
      </w:r>
      <w:r w:rsidRPr="00F25C98">
        <w:rPr>
          <w:rFonts w:ascii="Consolas" w:hAnsi="Consolas"/>
          <w:color w:val="A9B7C6"/>
          <w:lang w:val="en-GB"/>
        </w:rPr>
        <w:t xml:space="preserve">i = </w:t>
      </w:r>
      <w:r w:rsidRPr="00F25C98">
        <w:rPr>
          <w:rFonts w:ascii="Consolas" w:hAnsi="Consolas"/>
          <w:color w:val="6897BB"/>
          <w:lang w:val="en-GB"/>
        </w:rPr>
        <w:t>0</w:t>
      </w:r>
      <w:r w:rsidRPr="00F25C98">
        <w:rPr>
          <w:rFonts w:ascii="Consolas" w:hAnsi="Consolas"/>
          <w:color w:val="CC7832"/>
          <w:lang w:val="en-GB"/>
        </w:rPr>
        <w:t xml:space="preserve">; </w:t>
      </w:r>
      <w:r w:rsidRPr="00F25C98">
        <w:rPr>
          <w:rFonts w:ascii="Consolas" w:hAnsi="Consolas"/>
          <w:color w:val="A9B7C6"/>
          <w:lang w:val="en-GB"/>
        </w:rPr>
        <w:t>i &lt; k</w:t>
      </w:r>
      <w:r w:rsidRPr="00F25C98">
        <w:rPr>
          <w:rFonts w:ascii="Consolas" w:hAnsi="Consolas"/>
          <w:color w:val="CC7832"/>
          <w:lang w:val="en-GB"/>
        </w:rPr>
        <w:t xml:space="preserve">; </w:t>
      </w:r>
      <w:r w:rsidRPr="00F25C98">
        <w:rPr>
          <w:rFonts w:ascii="Consolas" w:hAnsi="Consolas"/>
          <w:color w:val="A9B7C6"/>
          <w:lang w:val="en-GB"/>
        </w:rPr>
        <w:t>++i) {</w:t>
      </w:r>
      <w:r w:rsidRPr="00F25C98">
        <w:rPr>
          <w:rFonts w:ascii="Consolas" w:hAnsi="Consolas"/>
          <w:color w:val="A9B7C6"/>
          <w:lang w:val="en-GB"/>
        </w:rPr>
        <w:br/>
        <w:t xml:space="preserve">        *(pix_data + i) = limit_brightness(</w:t>
      </w:r>
      <w:r w:rsidRPr="00F25C98">
        <w:rPr>
          <w:rFonts w:ascii="Consolas" w:hAnsi="Consolas"/>
          <w:color w:val="6897BB"/>
          <w:lang w:val="en-GB"/>
        </w:rPr>
        <w:t xml:space="preserve">255 </w:t>
      </w:r>
      <w:r w:rsidRPr="00F25C98">
        <w:rPr>
          <w:rFonts w:ascii="Consolas" w:hAnsi="Consolas"/>
          <w:color w:val="A9B7C6"/>
          <w:lang w:val="en-GB"/>
        </w:rPr>
        <w:t>* change_pix_gamma_from_file(*(pix_data + i)</w:t>
      </w:r>
      <w:r w:rsidRPr="00F25C98">
        <w:rPr>
          <w:rFonts w:ascii="Consolas" w:hAnsi="Consolas"/>
          <w:color w:val="CC7832"/>
          <w:lang w:val="en-GB"/>
        </w:rPr>
        <w:t xml:space="preserve">, </w:t>
      </w:r>
      <w:r w:rsidRPr="00F25C98">
        <w:rPr>
          <w:rFonts w:ascii="Consolas" w:hAnsi="Consolas"/>
          <w:color w:val="A9B7C6"/>
          <w:lang w:val="en-GB"/>
        </w:rPr>
        <w:t>gamma))</w:t>
      </w:r>
      <w:r w:rsidRPr="00F25C98">
        <w:rPr>
          <w:rFonts w:ascii="Consolas" w:hAnsi="Consolas"/>
          <w:color w:val="CC7832"/>
          <w:lang w:val="en-GB"/>
        </w:rPr>
        <w:t>;</w:t>
      </w:r>
      <w:r w:rsidRPr="00F25C98">
        <w:rPr>
          <w:rFonts w:ascii="Consolas" w:hAnsi="Consolas"/>
          <w:color w:val="CC7832"/>
          <w:lang w:val="en-GB"/>
        </w:rPr>
        <w:br/>
        <w:t xml:space="preserve">    </w:t>
      </w:r>
      <w:r w:rsidRPr="00F25C98">
        <w:rPr>
          <w:rFonts w:ascii="Consolas" w:hAnsi="Consolas"/>
          <w:color w:val="A9B7C6"/>
          <w:lang w:val="en-GB"/>
        </w:rPr>
        <w:t>}</w:t>
      </w:r>
      <w:r w:rsidRPr="00F25C98">
        <w:rPr>
          <w:rFonts w:ascii="Consolas" w:hAnsi="Consolas"/>
          <w:color w:val="A9B7C6"/>
          <w:lang w:val="en-GB"/>
        </w:rPr>
        <w:br/>
        <w:t>}</w:t>
      </w:r>
    </w:p>
    <w:p w14:paraId="58C55A38" w14:textId="0AB98844" w:rsidR="00E70F82" w:rsidRDefault="00E70F82">
      <w:pPr>
        <w:spacing w:after="160" w:line="259" w:lineRule="auto"/>
        <w:ind w:firstLine="0"/>
        <w:jc w:val="left"/>
        <w:rPr>
          <w:lang w:val="en-GB"/>
        </w:rPr>
      </w:pPr>
      <w:r>
        <w:rPr>
          <w:lang w:val="en-GB"/>
        </w:rPr>
        <w:br w:type="page"/>
      </w:r>
    </w:p>
    <w:p w14:paraId="6AE2991B" w14:textId="24589D93" w:rsidR="00E70F82" w:rsidRPr="00556842" w:rsidRDefault="00E70F82" w:rsidP="00E70F82">
      <w:pPr>
        <w:rPr>
          <w:lang w:val="en-US"/>
        </w:rPr>
      </w:pPr>
      <w:r>
        <w:lastRenderedPageBreak/>
        <w:t>Название</w:t>
      </w:r>
      <w:r w:rsidRPr="00556842">
        <w:rPr>
          <w:lang w:val="en-US"/>
        </w:rPr>
        <w:t xml:space="preserve"> </w:t>
      </w:r>
      <w:r>
        <w:t>файла</w:t>
      </w:r>
      <w:r w:rsidRPr="00556842">
        <w:rPr>
          <w:lang w:val="en-US"/>
        </w:rPr>
        <w:t>: ./</w:t>
      </w:r>
      <w:r w:rsidRPr="00E9307F">
        <w:rPr>
          <w:lang w:val="en-US"/>
        </w:rPr>
        <w:t>GeometryAndGraphics</w:t>
      </w:r>
      <w:r w:rsidRPr="00556842">
        <w:rPr>
          <w:lang w:val="en-US"/>
        </w:rPr>
        <w:t>/</w:t>
      </w:r>
      <w:r w:rsidRPr="00E9307F">
        <w:rPr>
          <w:lang w:val="en-US"/>
        </w:rPr>
        <w:t>Lab</w:t>
      </w:r>
      <w:r w:rsidRPr="00556842">
        <w:rPr>
          <w:lang w:val="en-US"/>
        </w:rPr>
        <w:t>_0</w:t>
      </w:r>
      <w:r w:rsidR="00F25C98">
        <w:rPr>
          <w:lang w:val="en-US"/>
        </w:rPr>
        <w:t>4</w:t>
      </w:r>
      <w:r w:rsidRPr="00556842">
        <w:rPr>
          <w:lang w:val="en-US"/>
        </w:rPr>
        <w:t>/</w:t>
      </w:r>
      <w:r w:rsidRPr="00E70F82">
        <w:rPr>
          <w:lang w:val="en-US"/>
        </w:rPr>
        <w:t>write_data_pnm</w:t>
      </w:r>
      <w:r w:rsidR="00F25C98">
        <w:rPr>
          <w:lang w:val="en-US"/>
        </w:rPr>
        <w:t>_v2</w:t>
      </w:r>
      <w:r w:rsidRPr="00E70F82">
        <w:rPr>
          <w:lang w:val="en-US"/>
        </w:rPr>
        <w:t>.</w:t>
      </w:r>
      <w:r>
        <w:rPr>
          <w:lang w:val="en-US"/>
        </w:rPr>
        <w:t>h</w:t>
      </w:r>
    </w:p>
    <w:p w14:paraId="1218885D" w14:textId="77777777" w:rsidR="00E70F82" w:rsidRDefault="00E70F82" w:rsidP="00E70F82">
      <w:pPr>
        <w:rPr>
          <w:lang w:val="en-US"/>
        </w:rPr>
      </w:pPr>
      <w:r>
        <w:t>Исходный</w:t>
      </w:r>
      <w:r w:rsidRPr="000A4FAE">
        <w:rPr>
          <w:lang w:val="en-GB"/>
        </w:rPr>
        <w:t xml:space="preserve"> </w:t>
      </w:r>
      <w:r>
        <w:t>код</w:t>
      </w:r>
      <w:r>
        <w:rPr>
          <w:lang w:val="en-US"/>
        </w:rPr>
        <w:t>:</w:t>
      </w:r>
    </w:p>
    <w:p w14:paraId="2E31270B" w14:textId="77777777" w:rsidR="00F25C98" w:rsidRPr="00E16D12" w:rsidRDefault="00F25C98" w:rsidP="00F25C98">
      <w:pPr>
        <w:pStyle w:val="HTML"/>
        <w:shd w:val="clear" w:color="auto" w:fill="2B2B2B"/>
        <w:rPr>
          <w:rFonts w:ascii="Consolas" w:hAnsi="Consolas"/>
          <w:color w:val="A9B7C6"/>
          <w:lang w:val="en-GB"/>
        </w:rPr>
      </w:pPr>
      <w:r w:rsidRPr="00E16D12">
        <w:rPr>
          <w:rFonts w:ascii="Consolas" w:hAnsi="Consolas"/>
          <w:color w:val="808080"/>
          <w:lang w:val="en-GB"/>
        </w:rPr>
        <w:t>//</w:t>
      </w:r>
      <w:r w:rsidRPr="00E16D12">
        <w:rPr>
          <w:rFonts w:ascii="Consolas" w:hAnsi="Consolas"/>
          <w:color w:val="808080"/>
          <w:lang w:val="en-GB"/>
        </w:rPr>
        <w:br/>
        <w:t>// Created by dudko on 11.03.2020.</w:t>
      </w:r>
      <w:r w:rsidRPr="00E16D12">
        <w:rPr>
          <w:rFonts w:ascii="Consolas" w:hAnsi="Consolas"/>
          <w:color w:val="808080"/>
          <w:lang w:val="en-GB"/>
        </w:rPr>
        <w:br/>
        <w:t>//</w:t>
      </w:r>
      <w:r w:rsidRPr="00E16D12">
        <w:rPr>
          <w:rFonts w:ascii="Consolas" w:hAnsi="Consolas"/>
          <w:color w:val="808080"/>
          <w:lang w:val="en-GB"/>
        </w:rPr>
        <w:br/>
      </w:r>
      <w:r w:rsidRPr="00E16D12">
        <w:rPr>
          <w:rFonts w:ascii="Consolas" w:hAnsi="Consolas"/>
          <w:color w:val="808080"/>
          <w:lang w:val="en-GB"/>
        </w:rPr>
        <w:br/>
      </w:r>
      <w:r w:rsidRPr="00E16D12">
        <w:rPr>
          <w:rFonts w:ascii="Consolas" w:hAnsi="Consolas"/>
          <w:color w:val="BBB529"/>
          <w:lang w:val="en-GB"/>
        </w:rPr>
        <w:t xml:space="preserve">#ifndef </w:t>
      </w:r>
      <w:r w:rsidRPr="00E16D12">
        <w:rPr>
          <w:rFonts w:ascii="Consolas" w:hAnsi="Consolas"/>
          <w:color w:val="908B25"/>
          <w:lang w:val="en-GB"/>
        </w:rPr>
        <w:t>LAB_03_WRITE_DATA_PNM_H</w:t>
      </w:r>
      <w:r w:rsidRPr="00E16D12">
        <w:rPr>
          <w:rFonts w:ascii="Consolas" w:hAnsi="Consolas"/>
          <w:color w:val="908B25"/>
          <w:lang w:val="en-GB"/>
        </w:rPr>
        <w:br/>
      </w:r>
      <w:r w:rsidRPr="00E16D12">
        <w:rPr>
          <w:rFonts w:ascii="Consolas" w:hAnsi="Consolas"/>
          <w:color w:val="BBB529"/>
          <w:lang w:val="en-GB"/>
        </w:rPr>
        <w:t xml:space="preserve">#define </w:t>
      </w:r>
      <w:r w:rsidRPr="00E16D12">
        <w:rPr>
          <w:rFonts w:ascii="Consolas" w:hAnsi="Consolas"/>
          <w:color w:val="908B25"/>
          <w:lang w:val="en-GB"/>
        </w:rPr>
        <w:t>LAB_03_WRITE_DATA_PNM_H</w:t>
      </w:r>
      <w:r w:rsidRPr="00E16D12">
        <w:rPr>
          <w:rFonts w:ascii="Consolas" w:hAnsi="Consolas"/>
          <w:color w:val="908B25"/>
          <w:lang w:val="en-GB"/>
        </w:rPr>
        <w:br/>
      </w:r>
      <w:r w:rsidRPr="00E16D12">
        <w:rPr>
          <w:rFonts w:ascii="Consolas" w:hAnsi="Consolas"/>
          <w:color w:val="908B25"/>
          <w:lang w:val="en-GB"/>
        </w:rPr>
        <w:br/>
      </w:r>
      <w:r w:rsidRPr="00E16D12">
        <w:rPr>
          <w:rFonts w:ascii="Consolas" w:hAnsi="Consolas"/>
          <w:color w:val="BBB529"/>
          <w:lang w:val="en-GB"/>
        </w:rPr>
        <w:t xml:space="preserve">#include </w:t>
      </w:r>
      <w:r w:rsidRPr="00E16D12">
        <w:rPr>
          <w:rFonts w:ascii="Consolas" w:hAnsi="Consolas"/>
          <w:color w:val="6A8759"/>
          <w:lang w:val="en-GB"/>
        </w:rPr>
        <w:t>&lt;iostream&gt;</w:t>
      </w:r>
      <w:r w:rsidRPr="00E16D12">
        <w:rPr>
          <w:rFonts w:ascii="Consolas" w:hAnsi="Consolas"/>
          <w:color w:val="6A8759"/>
          <w:lang w:val="en-GB"/>
        </w:rPr>
        <w:br/>
      </w:r>
      <w:r w:rsidRPr="00E16D12">
        <w:rPr>
          <w:rFonts w:ascii="Consolas" w:hAnsi="Consolas"/>
          <w:color w:val="6A8759"/>
          <w:lang w:val="en-GB"/>
        </w:rPr>
        <w:br/>
      </w:r>
      <w:r w:rsidRPr="00E16D12">
        <w:rPr>
          <w:rFonts w:ascii="Consolas" w:hAnsi="Consolas"/>
          <w:color w:val="CC7832"/>
          <w:lang w:val="en-GB"/>
        </w:rPr>
        <w:t xml:space="preserve">void </w:t>
      </w:r>
      <w:r w:rsidRPr="00E16D12">
        <w:rPr>
          <w:rFonts w:ascii="Consolas" w:hAnsi="Consolas"/>
          <w:color w:val="FFC66D"/>
          <w:lang w:val="en-GB"/>
        </w:rPr>
        <w:t>write_header</w:t>
      </w:r>
      <w:r w:rsidRPr="00E16D12">
        <w:rPr>
          <w:rFonts w:ascii="Consolas" w:hAnsi="Consolas"/>
          <w:color w:val="A9B7C6"/>
          <w:lang w:val="en-GB"/>
        </w:rPr>
        <w:t>(</w:t>
      </w:r>
      <w:r w:rsidRPr="00E16D12">
        <w:rPr>
          <w:rFonts w:ascii="Consolas" w:hAnsi="Consolas"/>
          <w:color w:val="B9BCD1"/>
          <w:lang w:val="en-GB"/>
        </w:rPr>
        <w:t xml:space="preserve">FILE </w:t>
      </w:r>
      <w:r w:rsidRPr="00E16D12">
        <w:rPr>
          <w:rFonts w:ascii="Consolas" w:hAnsi="Consolas"/>
          <w:color w:val="A9B7C6"/>
          <w:lang w:val="en-GB"/>
        </w:rPr>
        <w:t>*file_out</w:t>
      </w:r>
      <w:r w:rsidRPr="00E16D12">
        <w:rPr>
          <w:rFonts w:ascii="Consolas" w:hAnsi="Consolas"/>
          <w:color w:val="CC7832"/>
          <w:lang w:val="en-GB"/>
        </w:rPr>
        <w:t xml:space="preserve">, char </w:t>
      </w:r>
      <w:r w:rsidRPr="00E16D12">
        <w:rPr>
          <w:rFonts w:ascii="Consolas" w:hAnsi="Consolas"/>
          <w:color w:val="A9B7C6"/>
          <w:lang w:val="en-GB"/>
        </w:rPr>
        <w:t>char_header</w:t>
      </w:r>
      <w:r w:rsidRPr="00E16D12">
        <w:rPr>
          <w:rFonts w:ascii="Consolas" w:hAnsi="Consolas"/>
          <w:color w:val="CC7832"/>
          <w:lang w:val="en-GB"/>
        </w:rPr>
        <w:t xml:space="preserve">, int </w:t>
      </w:r>
      <w:r w:rsidRPr="00E16D12">
        <w:rPr>
          <w:rFonts w:ascii="Consolas" w:hAnsi="Consolas"/>
          <w:color w:val="A9B7C6"/>
          <w:lang w:val="en-GB"/>
        </w:rPr>
        <w:t>width</w:t>
      </w:r>
      <w:r w:rsidRPr="00E16D12">
        <w:rPr>
          <w:rFonts w:ascii="Consolas" w:hAnsi="Consolas"/>
          <w:color w:val="CC7832"/>
          <w:lang w:val="en-GB"/>
        </w:rPr>
        <w:t xml:space="preserve">, int </w:t>
      </w:r>
      <w:r w:rsidRPr="00E16D12">
        <w:rPr>
          <w:rFonts w:ascii="Consolas" w:hAnsi="Consolas"/>
          <w:color w:val="A9B7C6"/>
          <w:lang w:val="en-GB"/>
        </w:rPr>
        <w:t>height</w:t>
      </w:r>
      <w:r w:rsidRPr="00E16D12">
        <w:rPr>
          <w:rFonts w:ascii="Consolas" w:hAnsi="Consolas"/>
          <w:color w:val="CC7832"/>
          <w:lang w:val="en-GB"/>
        </w:rPr>
        <w:t xml:space="preserve">, unsigned int </w:t>
      </w:r>
      <w:r w:rsidRPr="00E16D12">
        <w:rPr>
          <w:rFonts w:ascii="Consolas" w:hAnsi="Consolas"/>
          <w:color w:val="A9B7C6"/>
          <w:lang w:val="en-GB"/>
        </w:rPr>
        <w:t>max_value)</w:t>
      </w:r>
      <w:r w:rsidRPr="00E16D12">
        <w:rPr>
          <w:rFonts w:ascii="Consolas" w:hAnsi="Consolas"/>
          <w:color w:val="CC7832"/>
          <w:lang w:val="en-GB"/>
        </w:rPr>
        <w:t>;</w:t>
      </w:r>
      <w:r w:rsidRPr="00E16D12">
        <w:rPr>
          <w:rFonts w:ascii="Consolas" w:hAnsi="Consolas"/>
          <w:color w:val="CC7832"/>
          <w:lang w:val="en-GB"/>
        </w:rPr>
        <w:br/>
        <w:t xml:space="preserve">void </w:t>
      </w:r>
      <w:r w:rsidRPr="00E16D12">
        <w:rPr>
          <w:rFonts w:ascii="Consolas" w:hAnsi="Consolas"/>
          <w:color w:val="FFC66D"/>
          <w:lang w:val="en-GB"/>
        </w:rPr>
        <w:t>write_data</w:t>
      </w:r>
      <w:r w:rsidRPr="00E16D12">
        <w:rPr>
          <w:rFonts w:ascii="Consolas" w:hAnsi="Consolas"/>
          <w:color w:val="A9B7C6"/>
          <w:lang w:val="en-GB"/>
        </w:rPr>
        <w:t>(</w:t>
      </w:r>
      <w:r w:rsidRPr="00E16D12">
        <w:rPr>
          <w:rFonts w:ascii="Consolas" w:hAnsi="Consolas"/>
          <w:color w:val="B9BCD1"/>
          <w:lang w:val="en-GB"/>
        </w:rPr>
        <w:t xml:space="preserve">FILE </w:t>
      </w:r>
      <w:r w:rsidRPr="00E16D12">
        <w:rPr>
          <w:rFonts w:ascii="Consolas" w:hAnsi="Consolas"/>
          <w:color w:val="A9B7C6"/>
          <w:lang w:val="en-GB"/>
        </w:rPr>
        <w:t>*file_out</w:t>
      </w:r>
      <w:r w:rsidRPr="00E16D12">
        <w:rPr>
          <w:rFonts w:ascii="Consolas" w:hAnsi="Consolas"/>
          <w:color w:val="CC7832"/>
          <w:lang w:val="en-GB"/>
        </w:rPr>
        <w:t xml:space="preserve">, int </w:t>
      </w:r>
      <w:r w:rsidRPr="00E16D12">
        <w:rPr>
          <w:rFonts w:ascii="Consolas" w:hAnsi="Consolas"/>
          <w:color w:val="A9B7C6"/>
          <w:lang w:val="en-GB"/>
        </w:rPr>
        <w:t>k_bytes</w:t>
      </w:r>
      <w:r w:rsidRPr="00E16D12">
        <w:rPr>
          <w:rFonts w:ascii="Consolas" w:hAnsi="Consolas"/>
          <w:color w:val="CC7832"/>
          <w:lang w:val="en-GB"/>
        </w:rPr>
        <w:t xml:space="preserve">, unsigned char </w:t>
      </w:r>
      <w:r w:rsidRPr="00E16D12">
        <w:rPr>
          <w:rFonts w:ascii="Consolas" w:hAnsi="Consolas"/>
          <w:color w:val="A9B7C6"/>
          <w:lang w:val="en-GB"/>
        </w:rPr>
        <w:t>*pix_data)</w:t>
      </w:r>
      <w:r w:rsidRPr="00E16D12">
        <w:rPr>
          <w:rFonts w:ascii="Consolas" w:hAnsi="Consolas"/>
          <w:color w:val="CC7832"/>
          <w:lang w:val="en-GB"/>
        </w:rPr>
        <w:t>;</w:t>
      </w:r>
      <w:r w:rsidRPr="00E16D12">
        <w:rPr>
          <w:rFonts w:ascii="Consolas" w:hAnsi="Consolas"/>
          <w:color w:val="CC7832"/>
          <w:lang w:val="en-GB"/>
        </w:rPr>
        <w:br/>
        <w:t xml:space="preserve">int </w:t>
      </w:r>
      <w:r w:rsidRPr="00E16D12">
        <w:rPr>
          <w:rFonts w:ascii="Consolas" w:hAnsi="Consolas"/>
          <w:color w:val="FFC66D"/>
          <w:lang w:val="en-GB"/>
        </w:rPr>
        <w:t>read_header</w:t>
      </w:r>
      <w:r w:rsidRPr="00E16D12">
        <w:rPr>
          <w:rFonts w:ascii="Consolas" w:hAnsi="Consolas"/>
          <w:color w:val="A9B7C6"/>
          <w:lang w:val="en-GB"/>
        </w:rPr>
        <w:t>(</w:t>
      </w:r>
      <w:r w:rsidRPr="00E16D12">
        <w:rPr>
          <w:rFonts w:ascii="Consolas" w:hAnsi="Consolas"/>
          <w:color w:val="CC7832"/>
          <w:lang w:val="en-GB"/>
        </w:rPr>
        <w:t xml:space="preserve">char </w:t>
      </w:r>
      <w:r w:rsidRPr="00E16D12">
        <w:rPr>
          <w:rFonts w:ascii="Consolas" w:hAnsi="Consolas"/>
          <w:color w:val="A9B7C6"/>
          <w:lang w:val="en-GB"/>
        </w:rPr>
        <w:t>&amp;char_header</w:t>
      </w:r>
      <w:r w:rsidRPr="00E16D12">
        <w:rPr>
          <w:rFonts w:ascii="Consolas" w:hAnsi="Consolas"/>
          <w:color w:val="CC7832"/>
          <w:lang w:val="en-GB"/>
        </w:rPr>
        <w:t xml:space="preserve">, int </w:t>
      </w:r>
      <w:r w:rsidRPr="00E16D12">
        <w:rPr>
          <w:rFonts w:ascii="Consolas" w:hAnsi="Consolas"/>
          <w:color w:val="A9B7C6"/>
          <w:lang w:val="en-GB"/>
        </w:rPr>
        <w:t>&amp;width</w:t>
      </w:r>
      <w:r w:rsidRPr="00E16D12">
        <w:rPr>
          <w:rFonts w:ascii="Consolas" w:hAnsi="Consolas"/>
          <w:color w:val="CC7832"/>
          <w:lang w:val="en-GB"/>
        </w:rPr>
        <w:t xml:space="preserve">, int </w:t>
      </w:r>
      <w:r w:rsidRPr="00E16D12">
        <w:rPr>
          <w:rFonts w:ascii="Consolas" w:hAnsi="Consolas"/>
          <w:color w:val="A9B7C6"/>
          <w:lang w:val="en-GB"/>
        </w:rPr>
        <w:t>&amp;height</w:t>
      </w:r>
      <w:r w:rsidRPr="00E16D12">
        <w:rPr>
          <w:rFonts w:ascii="Consolas" w:hAnsi="Consolas"/>
          <w:color w:val="CC7832"/>
          <w:lang w:val="en-GB"/>
        </w:rPr>
        <w:t xml:space="preserve">, unsigned int </w:t>
      </w:r>
      <w:r w:rsidRPr="00E16D12">
        <w:rPr>
          <w:rFonts w:ascii="Consolas" w:hAnsi="Consolas"/>
          <w:color w:val="A9B7C6"/>
          <w:lang w:val="en-GB"/>
        </w:rPr>
        <w:t>&amp;max_value</w:t>
      </w:r>
      <w:r w:rsidRPr="00E16D12">
        <w:rPr>
          <w:rFonts w:ascii="Consolas" w:hAnsi="Consolas"/>
          <w:color w:val="CC7832"/>
          <w:lang w:val="en-GB"/>
        </w:rPr>
        <w:t xml:space="preserve">, </w:t>
      </w:r>
      <w:r w:rsidRPr="00E16D12">
        <w:rPr>
          <w:rFonts w:ascii="Consolas" w:hAnsi="Consolas"/>
          <w:color w:val="B9BCD1"/>
          <w:lang w:val="en-GB"/>
        </w:rPr>
        <w:t xml:space="preserve">FILE </w:t>
      </w:r>
      <w:r w:rsidRPr="00E16D12">
        <w:rPr>
          <w:rFonts w:ascii="Consolas" w:hAnsi="Consolas"/>
          <w:color w:val="A9B7C6"/>
          <w:lang w:val="en-GB"/>
        </w:rPr>
        <w:t>*file_in)</w:t>
      </w:r>
      <w:r w:rsidRPr="00E16D12">
        <w:rPr>
          <w:rFonts w:ascii="Consolas" w:hAnsi="Consolas"/>
          <w:color w:val="CC7832"/>
          <w:lang w:val="en-GB"/>
        </w:rPr>
        <w:t>;</w:t>
      </w:r>
      <w:r w:rsidRPr="00E16D12">
        <w:rPr>
          <w:rFonts w:ascii="Consolas" w:hAnsi="Consolas"/>
          <w:color w:val="CC7832"/>
          <w:lang w:val="en-GB"/>
        </w:rPr>
        <w:br/>
        <w:t xml:space="preserve">void </w:t>
      </w:r>
      <w:r w:rsidRPr="00E16D12">
        <w:rPr>
          <w:rFonts w:ascii="Consolas" w:hAnsi="Consolas"/>
          <w:color w:val="FFC66D"/>
          <w:lang w:val="en-GB"/>
        </w:rPr>
        <w:t>read_data</w:t>
      </w:r>
      <w:r w:rsidRPr="00E16D12">
        <w:rPr>
          <w:rFonts w:ascii="Consolas" w:hAnsi="Consolas"/>
          <w:color w:val="A9B7C6"/>
          <w:lang w:val="en-GB"/>
        </w:rPr>
        <w:t>(</w:t>
      </w:r>
      <w:r w:rsidRPr="00E16D12">
        <w:rPr>
          <w:rFonts w:ascii="Consolas" w:hAnsi="Consolas"/>
          <w:color w:val="B9BCD1"/>
          <w:lang w:val="en-GB"/>
        </w:rPr>
        <w:t xml:space="preserve">FILE </w:t>
      </w:r>
      <w:r w:rsidRPr="00E16D12">
        <w:rPr>
          <w:rFonts w:ascii="Consolas" w:hAnsi="Consolas"/>
          <w:color w:val="A9B7C6"/>
          <w:lang w:val="en-GB"/>
        </w:rPr>
        <w:t>*file_in</w:t>
      </w:r>
      <w:r w:rsidRPr="00E16D12">
        <w:rPr>
          <w:rFonts w:ascii="Consolas" w:hAnsi="Consolas"/>
          <w:color w:val="CC7832"/>
          <w:lang w:val="en-GB"/>
        </w:rPr>
        <w:t xml:space="preserve">, int </w:t>
      </w:r>
      <w:r w:rsidRPr="00E16D12">
        <w:rPr>
          <w:rFonts w:ascii="Consolas" w:hAnsi="Consolas"/>
          <w:color w:val="A9B7C6"/>
          <w:lang w:val="en-GB"/>
        </w:rPr>
        <w:t>k_bytes</w:t>
      </w:r>
      <w:r w:rsidRPr="00E16D12">
        <w:rPr>
          <w:rFonts w:ascii="Consolas" w:hAnsi="Consolas"/>
          <w:color w:val="CC7832"/>
          <w:lang w:val="en-GB"/>
        </w:rPr>
        <w:t xml:space="preserve">, unsigned char </w:t>
      </w:r>
      <w:r w:rsidRPr="00E16D12">
        <w:rPr>
          <w:rFonts w:ascii="Consolas" w:hAnsi="Consolas"/>
          <w:color w:val="A9B7C6"/>
          <w:lang w:val="en-GB"/>
        </w:rPr>
        <w:t>*pix_data)</w:t>
      </w:r>
      <w:r w:rsidRPr="00E16D12">
        <w:rPr>
          <w:rFonts w:ascii="Consolas" w:hAnsi="Consolas"/>
          <w:color w:val="CC7832"/>
          <w:lang w:val="en-GB"/>
        </w:rPr>
        <w:t>;</w:t>
      </w:r>
      <w:r w:rsidRPr="00E16D12">
        <w:rPr>
          <w:rFonts w:ascii="Consolas" w:hAnsi="Consolas"/>
          <w:color w:val="CC7832"/>
          <w:lang w:val="en-GB"/>
        </w:rPr>
        <w:br/>
        <w:t xml:space="preserve">void </w:t>
      </w:r>
      <w:r w:rsidRPr="00E16D12">
        <w:rPr>
          <w:rFonts w:ascii="Consolas" w:hAnsi="Consolas"/>
          <w:color w:val="FFC66D"/>
          <w:lang w:val="en-GB"/>
        </w:rPr>
        <w:t>free_data</w:t>
      </w:r>
      <w:r w:rsidRPr="00E16D12">
        <w:rPr>
          <w:rFonts w:ascii="Consolas" w:hAnsi="Consolas"/>
          <w:color w:val="A9B7C6"/>
          <w:lang w:val="en-GB"/>
        </w:rPr>
        <w:t>(</w:t>
      </w:r>
      <w:r w:rsidRPr="00E16D12">
        <w:rPr>
          <w:rFonts w:ascii="Consolas" w:hAnsi="Consolas"/>
          <w:color w:val="B9BCD1"/>
          <w:lang w:val="en-GB"/>
        </w:rPr>
        <w:t xml:space="preserve">FILE </w:t>
      </w:r>
      <w:r w:rsidRPr="00E16D12">
        <w:rPr>
          <w:rFonts w:ascii="Consolas" w:hAnsi="Consolas"/>
          <w:color w:val="A9B7C6"/>
          <w:lang w:val="en-GB"/>
        </w:rPr>
        <w:t>*file_in</w:t>
      </w:r>
      <w:r w:rsidRPr="00E16D12">
        <w:rPr>
          <w:rFonts w:ascii="Consolas" w:hAnsi="Consolas"/>
          <w:color w:val="CC7832"/>
          <w:lang w:val="en-GB"/>
        </w:rPr>
        <w:t xml:space="preserve">, </w:t>
      </w:r>
      <w:r w:rsidRPr="00E16D12">
        <w:rPr>
          <w:rFonts w:ascii="Consolas" w:hAnsi="Consolas"/>
          <w:color w:val="B9BCD1"/>
          <w:lang w:val="en-GB"/>
        </w:rPr>
        <w:t xml:space="preserve">FILE </w:t>
      </w:r>
      <w:r w:rsidRPr="00E16D12">
        <w:rPr>
          <w:rFonts w:ascii="Consolas" w:hAnsi="Consolas"/>
          <w:color w:val="A9B7C6"/>
          <w:lang w:val="en-GB"/>
        </w:rPr>
        <w:t>*file_out</w:t>
      </w:r>
      <w:r w:rsidRPr="00E16D12">
        <w:rPr>
          <w:rFonts w:ascii="Consolas" w:hAnsi="Consolas"/>
          <w:color w:val="CC7832"/>
          <w:lang w:val="en-GB"/>
        </w:rPr>
        <w:t xml:space="preserve">, unsigned char </w:t>
      </w:r>
      <w:r w:rsidRPr="00E16D12">
        <w:rPr>
          <w:rFonts w:ascii="Consolas" w:hAnsi="Consolas"/>
          <w:color w:val="A9B7C6"/>
          <w:lang w:val="en-GB"/>
        </w:rPr>
        <w:t>*pix_data)</w:t>
      </w:r>
      <w:r w:rsidRPr="00E16D12">
        <w:rPr>
          <w:rFonts w:ascii="Consolas" w:hAnsi="Consolas"/>
          <w:color w:val="CC7832"/>
          <w:lang w:val="en-GB"/>
        </w:rPr>
        <w:t>;</w:t>
      </w:r>
      <w:r w:rsidRPr="00E16D12">
        <w:rPr>
          <w:rFonts w:ascii="Consolas" w:hAnsi="Consolas"/>
          <w:color w:val="CC7832"/>
          <w:lang w:val="en-GB"/>
        </w:rPr>
        <w:br/>
        <w:t xml:space="preserve">void </w:t>
      </w:r>
      <w:r w:rsidRPr="00E16D12">
        <w:rPr>
          <w:rFonts w:ascii="Consolas" w:hAnsi="Consolas"/>
          <w:color w:val="FFC66D"/>
          <w:lang w:val="en-GB"/>
        </w:rPr>
        <w:t>free_data</w:t>
      </w:r>
      <w:r w:rsidRPr="00E16D12">
        <w:rPr>
          <w:rFonts w:ascii="Consolas" w:hAnsi="Consolas"/>
          <w:color w:val="A9B7C6"/>
          <w:lang w:val="en-GB"/>
        </w:rPr>
        <w:t>(</w:t>
      </w:r>
      <w:r w:rsidRPr="00E16D12">
        <w:rPr>
          <w:rFonts w:ascii="Consolas" w:hAnsi="Consolas"/>
          <w:color w:val="B9BCD1"/>
          <w:lang w:val="en-GB"/>
        </w:rPr>
        <w:t xml:space="preserve">FILE </w:t>
      </w:r>
      <w:r w:rsidRPr="00E16D12">
        <w:rPr>
          <w:rFonts w:ascii="Consolas" w:hAnsi="Consolas"/>
          <w:color w:val="A9B7C6"/>
          <w:lang w:val="en-GB"/>
        </w:rPr>
        <w:t>*file</w:t>
      </w:r>
      <w:r w:rsidRPr="00E16D12">
        <w:rPr>
          <w:rFonts w:ascii="Consolas" w:hAnsi="Consolas"/>
          <w:color w:val="CC7832"/>
          <w:lang w:val="en-GB"/>
        </w:rPr>
        <w:t xml:space="preserve">, unsigned char </w:t>
      </w:r>
      <w:r w:rsidRPr="00E16D12">
        <w:rPr>
          <w:rFonts w:ascii="Consolas" w:hAnsi="Consolas"/>
          <w:color w:val="A9B7C6"/>
          <w:lang w:val="en-GB"/>
        </w:rPr>
        <w:t>*pix_data)</w:t>
      </w:r>
      <w:r w:rsidRPr="00E16D12">
        <w:rPr>
          <w:rFonts w:ascii="Consolas" w:hAnsi="Consolas"/>
          <w:color w:val="CC7832"/>
          <w:lang w:val="en-GB"/>
        </w:rPr>
        <w:t>;</w:t>
      </w:r>
      <w:r w:rsidRPr="00E16D12">
        <w:rPr>
          <w:rFonts w:ascii="Consolas" w:hAnsi="Consolas"/>
          <w:color w:val="CC7832"/>
          <w:lang w:val="en-GB"/>
        </w:rPr>
        <w:br/>
        <w:t xml:space="preserve">void </w:t>
      </w:r>
      <w:r w:rsidRPr="00E16D12">
        <w:rPr>
          <w:rFonts w:ascii="Consolas" w:hAnsi="Consolas"/>
          <w:color w:val="FFC66D"/>
          <w:lang w:val="en-GB"/>
        </w:rPr>
        <w:t>free_data</w:t>
      </w:r>
      <w:r w:rsidRPr="00E16D12">
        <w:rPr>
          <w:rFonts w:ascii="Consolas" w:hAnsi="Consolas"/>
          <w:color w:val="A9B7C6"/>
          <w:lang w:val="en-GB"/>
        </w:rPr>
        <w:t>(</w:t>
      </w:r>
      <w:r w:rsidRPr="00E16D12">
        <w:rPr>
          <w:rFonts w:ascii="Consolas" w:hAnsi="Consolas"/>
          <w:color w:val="B9BCD1"/>
          <w:lang w:val="en-GB"/>
        </w:rPr>
        <w:t xml:space="preserve">FILE </w:t>
      </w:r>
      <w:r w:rsidRPr="00E16D12">
        <w:rPr>
          <w:rFonts w:ascii="Consolas" w:hAnsi="Consolas"/>
          <w:color w:val="A9B7C6"/>
          <w:lang w:val="en-GB"/>
        </w:rPr>
        <w:t>*file)</w:t>
      </w:r>
      <w:r w:rsidRPr="00E16D12">
        <w:rPr>
          <w:rFonts w:ascii="Consolas" w:hAnsi="Consolas"/>
          <w:color w:val="CC7832"/>
          <w:lang w:val="en-GB"/>
        </w:rPr>
        <w:t>;</w:t>
      </w:r>
      <w:r w:rsidRPr="00E16D12">
        <w:rPr>
          <w:rFonts w:ascii="Consolas" w:hAnsi="Consolas"/>
          <w:color w:val="CC7832"/>
          <w:lang w:val="en-GB"/>
        </w:rPr>
        <w:br/>
        <w:t xml:space="preserve">void </w:t>
      </w:r>
      <w:r w:rsidRPr="00E16D12">
        <w:rPr>
          <w:rFonts w:ascii="Consolas" w:hAnsi="Consolas"/>
          <w:color w:val="FFC66D"/>
          <w:lang w:val="en-GB"/>
        </w:rPr>
        <w:t>free_data</w:t>
      </w:r>
      <w:r w:rsidRPr="00E16D12">
        <w:rPr>
          <w:rFonts w:ascii="Consolas" w:hAnsi="Consolas"/>
          <w:color w:val="A9B7C6"/>
          <w:lang w:val="en-GB"/>
        </w:rPr>
        <w:t>(</w:t>
      </w:r>
      <w:r w:rsidRPr="00E16D12">
        <w:rPr>
          <w:rFonts w:ascii="Consolas" w:hAnsi="Consolas"/>
          <w:color w:val="CC7832"/>
          <w:lang w:val="en-GB"/>
        </w:rPr>
        <w:t xml:space="preserve">unsigned char </w:t>
      </w:r>
      <w:r w:rsidRPr="00E16D12">
        <w:rPr>
          <w:rFonts w:ascii="Consolas" w:hAnsi="Consolas"/>
          <w:color w:val="A9B7C6"/>
          <w:lang w:val="en-GB"/>
        </w:rPr>
        <w:t>*pix_data)</w:t>
      </w:r>
      <w:r w:rsidRPr="00E16D12">
        <w:rPr>
          <w:rFonts w:ascii="Consolas" w:hAnsi="Consolas"/>
          <w:color w:val="CC7832"/>
          <w:lang w:val="en-GB"/>
        </w:rPr>
        <w:t>;</w:t>
      </w:r>
      <w:r w:rsidRPr="00E16D12">
        <w:rPr>
          <w:rFonts w:ascii="Consolas" w:hAnsi="Consolas"/>
          <w:color w:val="CC7832"/>
          <w:lang w:val="en-GB"/>
        </w:rPr>
        <w:br/>
        <w:t xml:space="preserve">namespace </w:t>
      </w:r>
      <w:r w:rsidRPr="00E16D12">
        <w:rPr>
          <w:rFonts w:ascii="Consolas" w:hAnsi="Consolas"/>
          <w:color w:val="B5B6E3"/>
          <w:lang w:val="en-GB"/>
        </w:rPr>
        <w:t xml:space="preserve">color </w:t>
      </w:r>
      <w:r w:rsidRPr="00E16D12">
        <w:rPr>
          <w:rFonts w:ascii="Consolas" w:hAnsi="Consolas"/>
          <w:color w:val="A9B7C6"/>
          <w:lang w:val="en-GB"/>
        </w:rPr>
        <w:t>{</w:t>
      </w:r>
      <w:r w:rsidRPr="00E16D12">
        <w:rPr>
          <w:rFonts w:ascii="Consolas" w:hAnsi="Consolas"/>
          <w:color w:val="A9B7C6"/>
          <w:lang w:val="en-GB"/>
        </w:rPr>
        <w:br/>
        <w:t xml:space="preserve">    </w:t>
      </w:r>
      <w:r w:rsidRPr="00E16D12">
        <w:rPr>
          <w:rFonts w:ascii="Consolas" w:hAnsi="Consolas"/>
          <w:color w:val="CC7832"/>
          <w:lang w:val="en-GB"/>
        </w:rPr>
        <w:t xml:space="preserve">void </w:t>
      </w:r>
      <w:r w:rsidRPr="00E16D12">
        <w:rPr>
          <w:rFonts w:ascii="Consolas" w:hAnsi="Consolas"/>
          <w:color w:val="FFC66D"/>
          <w:lang w:val="en-GB"/>
        </w:rPr>
        <w:t>write_header</w:t>
      </w:r>
      <w:r w:rsidRPr="00E16D12">
        <w:rPr>
          <w:rFonts w:ascii="Consolas" w:hAnsi="Consolas"/>
          <w:color w:val="A9B7C6"/>
          <w:lang w:val="en-GB"/>
        </w:rPr>
        <w:t>(</w:t>
      </w:r>
      <w:r w:rsidRPr="00E16D12">
        <w:rPr>
          <w:rFonts w:ascii="Consolas" w:hAnsi="Consolas"/>
          <w:color w:val="B9BCD1"/>
          <w:lang w:val="en-GB"/>
        </w:rPr>
        <w:t xml:space="preserve">FILE </w:t>
      </w:r>
      <w:r w:rsidRPr="00E16D12">
        <w:rPr>
          <w:rFonts w:ascii="Consolas" w:hAnsi="Consolas"/>
          <w:color w:val="A9B7C6"/>
          <w:lang w:val="en-GB"/>
        </w:rPr>
        <w:t>*file_out</w:t>
      </w:r>
      <w:r w:rsidRPr="00E16D12">
        <w:rPr>
          <w:rFonts w:ascii="Consolas" w:hAnsi="Consolas"/>
          <w:color w:val="CC7832"/>
          <w:lang w:val="en-GB"/>
        </w:rPr>
        <w:t xml:space="preserve">, int </w:t>
      </w:r>
      <w:r w:rsidRPr="00E16D12">
        <w:rPr>
          <w:rFonts w:ascii="Consolas" w:hAnsi="Consolas"/>
          <w:color w:val="A9B7C6"/>
          <w:lang w:val="en-GB"/>
        </w:rPr>
        <w:t>width</w:t>
      </w:r>
      <w:r w:rsidRPr="00E16D12">
        <w:rPr>
          <w:rFonts w:ascii="Consolas" w:hAnsi="Consolas"/>
          <w:color w:val="CC7832"/>
          <w:lang w:val="en-GB"/>
        </w:rPr>
        <w:t xml:space="preserve">, int </w:t>
      </w:r>
      <w:r w:rsidRPr="00E16D12">
        <w:rPr>
          <w:rFonts w:ascii="Consolas" w:hAnsi="Consolas"/>
          <w:color w:val="A9B7C6"/>
          <w:lang w:val="en-GB"/>
        </w:rPr>
        <w:t>height</w:t>
      </w:r>
      <w:r w:rsidRPr="00E16D12">
        <w:rPr>
          <w:rFonts w:ascii="Consolas" w:hAnsi="Consolas"/>
          <w:color w:val="CC7832"/>
          <w:lang w:val="en-GB"/>
        </w:rPr>
        <w:t xml:space="preserve">, unsigned int </w:t>
      </w:r>
      <w:r w:rsidRPr="00E16D12">
        <w:rPr>
          <w:rFonts w:ascii="Consolas" w:hAnsi="Consolas"/>
          <w:color w:val="A9B7C6"/>
          <w:lang w:val="en-GB"/>
        </w:rPr>
        <w:t>max_value)</w:t>
      </w:r>
      <w:r w:rsidRPr="00E16D12">
        <w:rPr>
          <w:rFonts w:ascii="Consolas" w:hAnsi="Consolas"/>
          <w:color w:val="CC7832"/>
          <w:lang w:val="en-GB"/>
        </w:rPr>
        <w:t>;</w:t>
      </w:r>
      <w:r w:rsidRPr="00E16D12">
        <w:rPr>
          <w:rFonts w:ascii="Consolas" w:hAnsi="Consolas"/>
          <w:color w:val="CC7832"/>
          <w:lang w:val="en-GB"/>
        </w:rPr>
        <w:br/>
        <w:t xml:space="preserve">    void </w:t>
      </w:r>
      <w:r w:rsidRPr="00E16D12">
        <w:rPr>
          <w:rFonts w:ascii="Consolas" w:hAnsi="Consolas"/>
          <w:color w:val="FFC66D"/>
          <w:lang w:val="en-GB"/>
        </w:rPr>
        <w:t>write_to_file</w:t>
      </w:r>
      <w:r w:rsidRPr="00E16D12">
        <w:rPr>
          <w:rFonts w:ascii="Consolas" w:hAnsi="Consolas"/>
          <w:color w:val="A9B7C6"/>
          <w:lang w:val="en-GB"/>
        </w:rPr>
        <w:t>(</w:t>
      </w:r>
      <w:r w:rsidRPr="00E16D12">
        <w:rPr>
          <w:rFonts w:ascii="Consolas" w:hAnsi="Consolas"/>
          <w:color w:val="B9BCD1"/>
          <w:lang w:val="en-GB"/>
        </w:rPr>
        <w:t xml:space="preserve">FILE </w:t>
      </w:r>
      <w:r w:rsidRPr="00E16D12">
        <w:rPr>
          <w:rFonts w:ascii="Consolas" w:hAnsi="Consolas"/>
          <w:color w:val="A9B7C6"/>
          <w:lang w:val="en-GB"/>
        </w:rPr>
        <w:t>*file_out</w:t>
      </w:r>
      <w:r w:rsidRPr="00E16D12">
        <w:rPr>
          <w:rFonts w:ascii="Consolas" w:hAnsi="Consolas"/>
          <w:color w:val="CC7832"/>
          <w:lang w:val="en-GB"/>
        </w:rPr>
        <w:t xml:space="preserve">, int </w:t>
      </w:r>
      <w:r w:rsidRPr="00E16D12">
        <w:rPr>
          <w:rFonts w:ascii="Consolas" w:hAnsi="Consolas"/>
          <w:color w:val="A9B7C6"/>
          <w:lang w:val="en-GB"/>
        </w:rPr>
        <w:t>width</w:t>
      </w:r>
      <w:r w:rsidRPr="00E16D12">
        <w:rPr>
          <w:rFonts w:ascii="Consolas" w:hAnsi="Consolas"/>
          <w:color w:val="CC7832"/>
          <w:lang w:val="en-GB"/>
        </w:rPr>
        <w:t xml:space="preserve">, int </w:t>
      </w:r>
      <w:r w:rsidRPr="00E16D12">
        <w:rPr>
          <w:rFonts w:ascii="Consolas" w:hAnsi="Consolas"/>
          <w:color w:val="A9B7C6"/>
          <w:lang w:val="en-GB"/>
        </w:rPr>
        <w:t>height</w:t>
      </w:r>
      <w:r w:rsidRPr="00E16D12">
        <w:rPr>
          <w:rFonts w:ascii="Consolas" w:hAnsi="Consolas"/>
          <w:color w:val="CC7832"/>
          <w:lang w:val="en-GB"/>
        </w:rPr>
        <w:t xml:space="preserve">, unsigned int </w:t>
      </w:r>
      <w:r w:rsidRPr="00E16D12">
        <w:rPr>
          <w:rFonts w:ascii="Consolas" w:hAnsi="Consolas"/>
          <w:color w:val="A9B7C6"/>
          <w:lang w:val="en-GB"/>
        </w:rPr>
        <w:t>max_value</w:t>
      </w:r>
      <w:r w:rsidRPr="00E16D12">
        <w:rPr>
          <w:rFonts w:ascii="Consolas" w:hAnsi="Consolas"/>
          <w:color w:val="CC7832"/>
          <w:lang w:val="en-GB"/>
        </w:rPr>
        <w:t>,</w:t>
      </w:r>
      <w:r w:rsidRPr="00E16D12">
        <w:rPr>
          <w:rFonts w:ascii="Consolas" w:hAnsi="Consolas"/>
          <w:color w:val="CC7832"/>
          <w:lang w:val="en-GB"/>
        </w:rPr>
        <w:br/>
        <w:t xml:space="preserve">                       unsigned char </w:t>
      </w:r>
      <w:r w:rsidRPr="00E16D12">
        <w:rPr>
          <w:rFonts w:ascii="Consolas" w:hAnsi="Consolas"/>
          <w:color w:val="A9B7C6"/>
          <w:lang w:val="en-GB"/>
        </w:rPr>
        <w:t>*pix_data)</w:t>
      </w:r>
      <w:r w:rsidRPr="00E16D12">
        <w:rPr>
          <w:rFonts w:ascii="Consolas" w:hAnsi="Consolas"/>
          <w:color w:val="CC7832"/>
          <w:lang w:val="en-GB"/>
        </w:rPr>
        <w:t>;</w:t>
      </w:r>
      <w:r w:rsidRPr="00E16D12">
        <w:rPr>
          <w:rFonts w:ascii="Consolas" w:hAnsi="Consolas"/>
          <w:color w:val="CC7832"/>
          <w:lang w:val="en-GB"/>
        </w:rPr>
        <w:br/>
      </w:r>
      <w:r w:rsidRPr="00E16D12">
        <w:rPr>
          <w:rFonts w:ascii="Consolas" w:hAnsi="Consolas"/>
          <w:color w:val="A9B7C6"/>
          <w:lang w:val="en-GB"/>
        </w:rPr>
        <w:t>}</w:t>
      </w:r>
      <w:r w:rsidRPr="00E16D12">
        <w:rPr>
          <w:rFonts w:ascii="Consolas" w:hAnsi="Consolas"/>
          <w:color w:val="A9B7C6"/>
          <w:lang w:val="en-GB"/>
        </w:rPr>
        <w:br/>
      </w:r>
      <w:r w:rsidRPr="00E16D12">
        <w:rPr>
          <w:rFonts w:ascii="Consolas" w:hAnsi="Consolas"/>
          <w:color w:val="A9B7C6"/>
          <w:lang w:val="en-GB"/>
        </w:rPr>
        <w:br/>
      </w:r>
      <w:r w:rsidRPr="00E16D12">
        <w:rPr>
          <w:rFonts w:ascii="Consolas" w:hAnsi="Consolas"/>
          <w:color w:val="CC7832"/>
          <w:lang w:val="en-GB"/>
        </w:rPr>
        <w:t xml:space="preserve">namespace </w:t>
      </w:r>
      <w:r w:rsidRPr="00E16D12">
        <w:rPr>
          <w:rFonts w:ascii="Consolas" w:hAnsi="Consolas"/>
          <w:color w:val="B5B6E3"/>
          <w:lang w:val="en-GB"/>
        </w:rPr>
        <w:t xml:space="preserve">gray </w:t>
      </w:r>
      <w:r w:rsidRPr="00E16D12">
        <w:rPr>
          <w:rFonts w:ascii="Consolas" w:hAnsi="Consolas"/>
          <w:color w:val="A9B7C6"/>
          <w:lang w:val="en-GB"/>
        </w:rPr>
        <w:t>{</w:t>
      </w:r>
      <w:r w:rsidRPr="00E16D12">
        <w:rPr>
          <w:rFonts w:ascii="Consolas" w:hAnsi="Consolas"/>
          <w:color w:val="A9B7C6"/>
          <w:lang w:val="en-GB"/>
        </w:rPr>
        <w:br/>
        <w:t xml:space="preserve">    </w:t>
      </w:r>
      <w:r w:rsidRPr="00E16D12">
        <w:rPr>
          <w:rFonts w:ascii="Consolas" w:hAnsi="Consolas"/>
          <w:color w:val="CC7832"/>
          <w:lang w:val="en-GB"/>
        </w:rPr>
        <w:t xml:space="preserve">void </w:t>
      </w:r>
      <w:r w:rsidRPr="00E16D12">
        <w:rPr>
          <w:rFonts w:ascii="Consolas" w:hAnsi="Consolas"/>
          <w:color w:val="FFC66D"/>
          <w:lang w:val="en-GB"/>
        </w:rPr>
        <w:t>write_header</w:t>
      </w:r>
      <w:r w:rsidRPr="00E16D12">
        <w:rPr>
          <w:rFonts w:ascii="Consolas" w:hAnsi="Consolas"/>
          <w:color w:val="A9B7C6"/>
          <w:lang w:val="en-GB"/>
        </w:rPr>
        <w:t>(</w:t>
      </w:r>
      <w:r w:rsidRPr="00E16D12">
        <w:rPr>
          <w:rFonts w:ascii="Consolas" w:hAnsi="Consolas"/>
          <w:color w:val="B9BCD1"/>
          <w:lang w:val="en-GB"/>
        </w:rPr>
        <w:t xml:space="preserve">FILE </w:t>
      </w:r>
      <w:r w:rsidRPr="00E16D12">
        <w:rPr>
          <w:rFonts w:ascii="Consolas" w:hAnsi="Consolas"/>
          <w:color w:val="A9B7C6"/>
          <w:lang w:val="en-GB"/>
        </w:rPr>
        <w:t>*file_out</w:t>
      </w:r>
      <w:r w:rsidRPr="00E16D12">
        <w:rPr>
          <w:rFonts w:ascii="Consolas" w:hAnsi="Consolas"/>
          <w:color w:val="CC7832"/>
          <w:lang w:val="en-GB"/>
        </w:rPr>
        <w:t xml:space="preserve">, int </w:t>
      </w:r>
      <w:r w:rsidRPr="00E16D12">
        <w:rPr>
          <w:rFonts w:ascii="Consolas" w:hAnsi="Consolas"/>
          <w:color w:val="A9B7C6"/>
          <w:lang w:val="en-GB"/>
        </w:rPr>
        <w:t>width</w:t>
      </w:r>
      <w:r w:rsidRPr="00E16D12">
        <w:rPr>
          <w:rFonts w:ascii="Consolas" w:hAnsi="Consolas"/>
          <w:color w:val="CC7832"/>
          <w:lang w:val="en-GB"/>
        </w:rPr>
        <w:t xml:space="preserve">, int </w:t>
      </w:r>
      <w:r w:rsidRPr="00E16D12">
        <w:rPr>
          <w:rFonts w:ascii="Consolas" w:hAnsi="Consolas"/>
          <w:color w:val="A9B7C6"/>
          <w:lang w:val="en-GB"/>
        </w:rPr>
        <w:t>height</w:t>
      </w:r>
      <w:r w:rsidRPr="00E16D12">
        <w:rPr>
          <w:rFonts w:ascii="Consolas" w:hAnsi="Consolas"/>
          <w:color w:val="CC7832"/>
          <w:lang w:val="en-GB"/>
        </w:rPr>
        <w:t xml:space="preserve">, unsigned int </w:t>
      </w:r>
      <w:r w:rsidRPr="00E16D12">
        <w:rPr>
          <w:rFonts w:ascii="Consolas" w:hAnsi="Consolas"/>
          <w:color w:val="A9B7C6"/>
          <w:lang w:val="en-GB"/>
        </w:rPr>
        <w:t>max_value)</w:t>
      </w:r>
      <w:r w:rsidRPr="00E16D12">
        <w:rPr>
          <w:rFonts w:ascii="Consolas" w:hAnsi="Consolas"/>
          <w:color w:val="CC7832"/>
          <w:lang w:val="en-GB"/>
        </w:rPr>
        <w:t>;</w:t>
      </w:r>
      <w:r w:rsidRPr="00E16D12">
        <w:rPr>
          <w:rFonts w:ascii="Consolas" w:hAnsi="Consolas"/>
          <w:color w:val="CC7832"/>
          <w:lang w:val="en-GB"/>
        </w:rPr>
        <w:br/>
        <w:t xml:space="preserve">    void </w:t>
      </w:r>
      <w:r w:rsidRPr="00E16D12">
        <w:rPr>
          <w:rFonts w:ascii="Consolas" w:hAnsi="Consolas"/>
          <w:color w:val="FFC66D"/>
          <w:lang w:val="en-GB"/>
        </w:rPr>
        <w:t>write_to_file</w:t>
      </w:r>
      <w:r w:rsidRPr="00E16D12">
        <w:rPr>
          <w:rFonts w:ascii="Consolas" w:hAnsi="Consolas"/>
          <w:color w:val="A9B7C6"/>
          <w:lang w:val="en-GB"/>
        </w:rPr>
        <w:t>(</w:t>
      </w:r>
      <w:r w:rsidRPr="00E16D12">
        <w:rPr>
          <w:rFonts w:ascii="Consolas" w:hAnsi="Consolas"/>
          <w:color w:val="B9BCD1"/>
          <w:lang w:val="en-GB"/>
        </w:rPr>
        <w:t xml:space="preserve">FILE </w:t>
      </w:r>
      <w:r w:rsidRPr="00E16D12">
        <w:rPr>
          <w:rFonts w:ascii="Consolas" w:hAnsi="Consolas"/>
          <w:color w:val="A9B7C6"/>
          <w:lang w:val="en-GB"/>
        </w:rPr>
        <w:t>*file_out</w:t>
      </w:r>
      <w:r w:rsidRPr="00E16D12">
        <w:rPr>
          <w:rFonts w:ascii="Consolas" w:hAnsi="Consolas"/>
          <w:color w:val="CC7832"/>
          <w:lang w:val="en-GB"/>
        </w:rPr>
        <w:t xml:space="preserve">, int </w:t>
      </w:r>
      <w:r w:rsidRPr="00E16D12">
        <w:rPr>
          <w:rFonts w:ascii="Consolas" w:hAnsi="Consolas"/>
          <w:color w:val="A9B7C6"/>
          <w:lang w:val="en-GB"/>
        </w:rPr>
        <w:t>width</w:t>
      </w:r>
      <w:r w:rsidRPr="00E16D12">
        <w:rPr>
          <w:rFonts w:ascii="Consolas" w:hAnsi="Consolas"/>
          <w:color w:val="CC7832"/>
          <w:lang w:val="en-GB"/>
        </w:rPr>
        <w:t xml:space="preserve">, int </w:t>
      </w:r>
      <w:r w:rsidRPr="00E16D12">
        <w:rPr>
          <w:rFonts w:ascii="Consolas" w:hAnsi="Consolas"/>
          <w:color w:val="A9B7C6"/>
          <w:lang w:val="en-GB"/>
        </w:rPr>
        <w:t>height</w:t>
      </w:r>
      <w:r w:rsidRPr="00E16D12">
        <w:rPr>
          <w:rFonts w:ascii="Consolas" w:hAnsi="Consolas"/>
          <w:color w:val="CC7832"/>
          <w:lang w:val="en-GB"/>
        </w:rPr>
        <w:t xml:space="preserve">, unsigned int </w:t>
      </w:r>
      <w:r w:rsidRPr="00E16D12">
        <w:rPr>
          <w:rFonts w:ascii="Consolas" w:hAnsi="Consolas"/>
          <w:color w:val="A9B7C6"/>
          <w:lang w:val="en-GB"/>
        </w:rPr>
        <w:t>max_value</w:t>
      </w:r>
      <w:r w:rsidRPr="00E16D12">
        <w:rPr>
          <w:rFonts w:ascii="Consolas" w:hAnsi="Consolas"/>
          <w:color w:val="CC7832"/>
          <w:lang w:val="en-GB"/>
        </w:rPr>
        <w:t>,</w:t>
      </w:r>
      <w:r w:rsidRPr="00E16D12">
        <w:rPr>
          <w:rFonts w:ascii="Consolas" w:hAnsi="Consolas"/>
          <w:color w:val="CC7832"/>
          <w:lang w:val="en-GB"/>
        </w:rPr>
        <w:br/>
        <w:t xml:space="preserve">                       unsigned char </w:t>
      </w:r>
      <w:r w:rsidRPr="00E16D12">
        <w:rPr>
          <w:rFonts w:ascii="Consolas" w:hAnsi="Consolas"/>
          <w:color w:val="A9B7C6"/>
          <w:lang w:val="en-GB"/>
        </w:rPr>
        <w:t>*pix_data)</w:t>
      </w:r>
      <w:r w:rsidRPr="00E16D12">
        <w:rPr>
          <w:rFonts w:ascii="Consolas" w:hAnsi="Consolas"/>
          <w:color w:val="CC7832"/>
          <w:lang w:val="en-GB"/>
        </w:rPr>
        <w:t>;</w:t>
      </w:r>
      <w:r w:rsidRPr="00E16D12">
        <w:rPr>
          <w:rFonts w:ascii="Consolas" w:hAnsi="Consolas"/>
          <w:color w:val="CC7832"/>
          <w:lang w:val="en-GB"/>
        </w:rPr>
        <w:br/>
      </w:r>
      <w:r w:rsidRPr="00E16D12">
        <w:rPr>
          <w:rFonts w:ascii="Consolas" w:hAnsi="Consolas"/>
          <w:color w:val="A9B7C6"/>
          <w:lang w:val="en-GB"/>
        </w:rPr>
        <w:t>}</w:t>
      </w:r>
      <w:r w:rsidRPr="00E16D12">
        <w:rPr>
          <w:rFonts w:ascii="Consolas" w:hAnsi="Consolas"/>
          <w:color w:val="A9B7C6"/>
          <w:lang w:val="en-GB"/>
        </w:rPr>
        <w:br/>
      </w:r>
      <w:r w:rsidRPr="00E16D12">
        <w:rPr>
          <w:rFonts w:ascii="Consolas" w:hAnsi="Consolas"/>
          <w:color w:val="A9B7C6"/>
          <w:lang w:val="en-GB"/>
        </w:rPr>
        <w:br/>
      </w:r>
      <w:r w:rsidRPr="00E16D12">
        <w:rPr>
          <w:rFonts w:ascii="Consolas" w:hAnsi="Consolas"/>
          <w:color w:val="CC7832"/>
          <w:lang w:val="en-GB"/>
        </w:rPr>
        <w:t xml:space="preserve">void </w:t>
      </w:r>
      <w:r w:rsidRPr="00E16D12">
        <w:rPr>
          <w:rFonts w:ascii="Consolas" w:hAnsi="Consolas"/>
          <w:color w:val="FFC66D"/>
          <w:lang w:val="en-GB"/>
        </w:rPr>
        <w:t>write_to_file</w:t>
      </w:r>
      <w:r w:rsidRPr="00E16D12">
        <w:rPr>
          <w:rFonts w:ascii="Consolas" w:hAnsi="Consolas"/>
          <w:color w:val="A9B7C6"/>
          <w:lang w:val="en-GB"/>
        </w:rPr>
        <w:t>(</w:t>
      </w:r>
      <w:r w:rsidRPr="00E16D12">
        <w:rPr>
          <w:rFonts w:ascii="Consolas" w:hAnsi="Consolas"/>
          <w:color w:val="B9BCD1"/>
          <w:lang w:val="en-GB"/>
        </w:rPr>
        <w:t xml:space="preserve">FILE </w:t>
      </w:r>
      <w:r w:rsidRPr="00E16D12">
        <w:rPr>
          <w:rFonts w:ascii="Consolas" w:hAnsi="Consolas"/>
          <w:color w:val="A9B7C6"/>
          <w:lang w:val="en-GB"/>
        </w:rPr>
        <w:t>*file_out</w:t>
      </w:r>
      <w:r w:rsidRPr="00E16D12">
        <w:rPr>
          <w:rFonts w:ascii="Consolas" w:hAnsi="Consolas"/>
          <w:color w:val="CC7832"/>
          <w:lang w:val="en-GB"/>
        </w:rPr>
        <w:t xml:space="preserve">, char </w:t>
      </w:r>
      <w:r w:rsidRPr="00E16D12">
        <w:rPr>
          <w:rFonts w:ascii="Consolas" w:hAnsi="Consolas"/>
          <w:color w:val="A9B7C6"/>
          <w:lang w:val="en-GB"/>
        </w:rPr>
        <w:t>char_header</w:t>
      </w:r>
      <w:r w:rsidRPr="00E16D12">
        <w:rPr>
          <w:rFonts w:ascii="Consolas" w:hAnsi="Consolas"/>
          <w:color w:val="CC7832"/>
          <w:lang w:val="en-GB"/>
        </w:rPr>
        <w:t xml:space="preserve">, int </w:t>
      </w:r>
      <w:r w:rsidRPr="00E16D12">
        <w:rPr>
          <w:rFonts w:ascii="Consolas" w:hAnsi="Consolas"/>
          <w:color w:val="A9B7C6"/>
          <w:lang w:val="en-GB"/>
        </w:rPr>
        <w:t>width</w:t>
      </w:r>
      <w:r w:rsidRPr="00E16D12">
        <w:rPr>
          <w:rFonts w:ascii="Consolas" w:hAnsi="Consolas"/>
          <w:color w:val="CC7832"/>
          <w:lang w:val="en-GB"/>
        </w:rPr>
        <w:t xml:space="preserve">, int </w:t>
      </w:r>
      <w:r w:rsidRPr="00E16D12">
        <w:rPr>
          <w:rFonts w:ascii="Consolas" w:hAnsi="Consolas"/>
          <w:color w:val="A9B7C6"/>
          <w:lang w:val="en-GB"/>
        </w:rPr>
        <w:t>height</w:t>
      </w:r>
      <w:r w:rsidRPr="00E16D12">
        <w:rPr>
          <w:rFonts w:ascii="Consolas" w:hAnsi="Consolas"/>
          <w:color w:val="CC7832"/>
          <w:lang w:val="en-GB"/>
        </w:rPr>
        <w:t xml:space="preserve">, unsigned int </w:t>
      </w:r>
      <w:r w:rsidRPr="00E16D12">
        <w:rPr>
          <w:rFonts w:ascii="Consolas" w:hAnsi="Consolas"/>
          <w:color w:val="A9B7C6"/>
          <w:lang w:val="en-GB"/>
        </w:rPr>
        <w:t>max_value</w:t>
      </w:r>
      <w:r w:rsidRPr="00E16D12">
        <w:rPr>
          <w:rFonts w:ascii="Consolas" w:hAnsi="Consolas"/>
          <w:color w:val="CC7832"/>
          <w:lang w:val="en-GB"/>
        </w:rPr>
        <w:t>,</w:t>
      </w:r>
      <w:r w:rsidRPr="00E16D12">
        <w:rPr>
          <w:rFonts w:ascii="Consolas" w:hAnsi="Consolas"/>
          <w:color w:val="CC7832"/>
          <w:lang w:val="en-GB"/>
        </w:rPr>
        <w:br/>
        <w:t xml:space="preserve">                   unsigned char </w:t>
      </w:r>
      <w:r w:rsidRPr="00E16D12">
        <w:rPr>
          <w:rFonts w:ascii="Consolas" w:hAnsi="Consolas"/>
          <w:color w:val="A9B7C6"/>
          <w:lang w:val="en-GB"/>
        </w:rPr>
        <w:t>*pix_data)</w:t>
      </w:r>
      <w:r w:rsidRPr="00E16D12">
        <w:rPr>
          <w:rFonts w:ascii="Consolas" w:hAnsi="Consolas"/>
          <w:color w:val="CC7832"/>
          <w:lang w:val="en-GB"/>
        </w:rPr>
        <w:t>;</w:t>
      </w:r>
      <w:r w:rsidRPr="00E16D12">
        <w:rPr>
          <w:rFonts w:ascii="Consolas" w:hAnsi="Consolas"/>
          <w:color w:val="CC7832"/>
          <w:lang w:val="en-GB"/>
        </w:rPr>
        <w:br/>
      </w:r>
      <w:r w:rsidRPr="00E16D12">
        <w:rPr>
          <w:rFonts w:ascii="Consolas" w:hAnsi="Consolas"/>
          <w:color w:val="CC7832"/>
          <w:lang w:val="en-GB"/>
        </w:rPr>
        <w:br/>
        <w:t xml:space="preserve">unsigned char </w:t>
      </w:r>
      <w:r w:rsidRPr="00E16D12">
        <w:rPr>
          <w:rFonts w:ascii="Consolas" w:hAnsi="Consolas"/>
          <w:color w:val="FFC66D"/>
          <w:lang w:val="en-GB"/>
        </w:rPr>
        <w:t>limit_brightness</w:t>
      </w:r>
      <w:r w:rsidRPr="00E16D12">
        <w:rPr>
          <w:rFonts w:ascii="Consolas" w:hAnsi="Consolas"/>
          <w:color w:val="A9B7C6"/>
          <w:lang w:val="en-GB"/>
        </w:rPr>
        <w:t>(</w:t>
      </w:r>
      <w:r w:rsidRPr="00E16D12">
        <w:rPr>
          <w:rFonts w:ascii="Consolas" w:hAnsi="Consolas"/>
          <w:color w:val="CC7832"/>
          <w:lang w:val="en-GB"/>
        </w:rPr>
        <w:t xml:space="preserve">double </w:t>
      </w:r>
      <w:r w:rsidRPr="00E16D12">
        <w:rPr>
          <w:rFonts w:ascii="Consolas" w:hAnsi="Consolas"/>
          <w:color w:val="A9B7C6"/>
          <w:lang w:val="en-GB"/>
        </w:rPr>
        <w:t>brightness)</w:t>
      </w:r>
      <w:r w:rsidRPr="00E16D12">
        <w:rPr>
          <w:rFonts w:ascii="Consolas" w:hAnsi="Consolas"/>
          <w:color w:val="CC7832"/>
          <w:lang w:val="en-GB"/>
        </w:rPr>
        <w:t>;</w:t>
      </w:r>
      <w:r w:rsidRPr="00E16D12">
        <w:rPr>
          <w:rFonts w:ascii="Consolas" w:hAnsi="Consolas"/>
          <w:color w:val="CC7832"/>
          <w:lang w:val="en-GB"/>
        </w:rPr>
        <w:br/>
      </w:r>
      <w:r w:rsidRPr="00E16D12">
        <w:rPr>
          <w:rFonts w:ascii="Consolas" w:hAnsi="Consolas"/>
          <w:color w:val="CC7832"/>
          <w:lang w:val="en-GB"/>
        </w:rPr>
        <w:br/>
        <w:t xml:space="preserve">double </w:t>
      </w:r>
      <w:r w:rsidRPr="00E16D12">
        <w:rPr>
          <w:rFonts w:ascii="Consolas" w:hAnsi="Consolas"/>
          <w:color w:val="FFC66D"/>
          <w:lang w:val="en-GB"/>
        </w:rPr>
        <w:t>to_sRGB</w:t>
      </w:r>
      <w:r w:rsidRPr="00E16D12">
        <w:rPr>
          <w:rFonts w:ascii="Consolas" w:hAnsi="Consolas"/>
          <w:color w:val="A9B7C6"/>
          <w:lang w:val="en-GB"/>
        </w:rPr>
        <w:t>(</w:t>
      </w:r>
      <w:r w:rsidRPr="00E16D12">
        <w:rPr>
          <w:rFonts w:ascii="Consolas" w:hAnsi="Consolas"/>
          <w:color w:val="CC7832"/>
          <w:lang w:val="en-GB"/>
        </w:rPr>
        <w:t xml:space="preserve">double </w:t>
      </w:r>
      <w:r w:rsidRPr="00E16D12">
        <w:rPr>
          <w:rFonts w:ascii="Consolas" w:hAnsi="Consolas"/>
          <w:color w:val="A9B7C6"/>
          <w:lang w:val="en-GB"/>
        </w:rPr>
        <w:t>_brightness)</w:t>
      </w:r>
      <w:r w:rsidRPr="00E16D12">
        <w:rPr>
          <w:rFonts w:ascii="Consolas" w:hAnsi="Consolas"/>
          <w:color w:val="CC7832"/>
          <w:lang w:val="en-GB"/>
        </w:rPr>
        <w:t>;</w:t>
      </w:r>
      <w:r w:rsidRPr="00E16D12">
        <w:rPr>
          <w:rFonts w:ascii="Consolas" w:hAnsi="Consolas"/>
          <w:color w:val="CC7832"/>
          <w:lang w:val="en-GB"/>
        </w:rPr>
        <w:br/>
        <w:t xml:space="preserve">double </w:t>
      </w:r>
      <w:r w:rsidRPr="00E16D12">
        <w:rPr>
          <w:rFonts w:ascii="Consolas" w:hAnsi="Consolas"/>
          <w:color w:val="FFC66D"/>
          <w:lang w:val="en-GB"/>
        </w:rPr>
        <w:t>to_sRGB</w:t>
      </w:r>
      <w:r w:rsidRPr="00E16D12">
        <w:rPr>
          <w:rFonts w:ascii="Consolas" w:hAnsi="Consolas"/>
          <w:color w:val="A9B7C6"/>
          <w:lang w:val="en-GB"/>
        </w:rPr>
        <w:t>(</w:t>
      </w:r>
      <w:r w:rsidRPr="00E16D12">
        <w:rPr>
          <w:rFonts w:ascii="Consolas" w:hAnsi="Consolas"/>
          <w:color w:val="CC7832"/>
          <w:lang w:val="en-GB"/>
        </w:rPr>
        <w:t xml:space="preserve">int </w:t>
      </w:r>
      <w:r w:rsidRPr="00E16D12">
        <w:rPr>
          <w:rFonts w:ascii="Consolas" w:hAnsi="Consolas"/>
          <w:color w:val="A9B7C6"/>
          <w:lang w:val="en-GB"/>
        </w:rPr>
        <w:t>brightness)</w:t>
      </w:r>
      <w:r w:rsidRPr="00E16D12">
        <w:rPr>
          <w:rFonts w:ascii="Consolas" w:hAnsi="Consolas"/>
          <w:color w:val="CC7832"/>
          <w:lang w:val="en-GB"/>
        </w:rPr>
        <w:t>;</w:t>
      </w:r>
      <w:r w:rsidRPr="00E16D12">
        <w:rPr>
          <w:rFonts w:ascii="Consolas" w:hAnsi="Consolas"/>
          <w:color w:val="CC7832"/>
          <w:lang w:val="en-GB"/>
        </w:rPr>
        <w:br/>
        <w:t xml:space="preserve">double </w:t>
      </w:r>
      <w:r w:rsidRPr="00E16D12">
        <w:rPr>
          <w:rFonts w:ascii="Consolas" w:hAnsi="Consolas"/>
          <w:color w:val="FFC66D"/>
          <w:lang w:val="en-GB"/>
        </w:rPr>
        <w:t>from_sRGB</w:t>
      </w:r>
      <w:r w:rsidRPr="00E16D12">
        <w:rPr>
          <w:rFonts w:ascii="Consolas" w:hAnsi="Consolas"/>
          <w:color w:val="A9B7C6"/>
          <w:lang w:val="en-GB"/>
        </w:rPr>
        <w:t>(</w:t>
      </w:r>
      <w:r w:rsidRPr="00E16D12">
        <w:rPr>
          <w:rFonts w:ascii="Consolas" w:hAnsi="Consolas"/>
          <w:color w:val="CC7832"/>
          <w:lang w:val="en-GB"/>
        </w:rPr>
        <w:t xml:space="preserve">double </w:t>
      </w:r>
      <w:r w:rsidRPr="00E16D12">
        <w:rPr>
          <w:rFonts w:ascii="Consolas" w:hAnsi="Consolas"/>
          <w:color w:val="A9B7C6"/>
          <w:lang w:val="en-GB"/>
        </w:rPr>
        <w:t>_brightness)</w:t>
      </w:r>
      <w:r w:rsidRPr="00E16D12">
        <w:rPr>
          <w:rFonts w:ascii="Consolas" w:hAnsi="Consolas"/>
          <w:color w:val="CC7832"/>
          <w:lang w:val="en-GB"/>
        </w:rPr>
        <w:t>;</w:t>
      </w:r>
      <w:r w:rsidRPr="00E16D12">
        <w:rPr>
          <w:rFonts w:ascii="Consolas" w:hAnsi="Consolas"/>
          <w:color w:val="CC7832"/>
          <w:lang w:val="en-GB"/>
        </w:rPr>
        <w:br/>
        <w:t xml:space="preserve">double </w:t>
      </w:r>
      <w:r w:rsidRPr="00E16D12">
        <w:rPr>
          <w:rFonts w:ascii="Consolas" w:hAnsi="Consolas"/>
          <w:color w:val="FFC66D"/>
          <w:lang w:val="en-GB"/>
        </w:rPr>
        <w:t>from_sRGB</w:t>
      </w:r>
      <w:r w:rsidRPr="00E16D12">
        <w:rPr>
          <w:rFonts w:ascii="Consolas" w:hAnsi="Consolas"/>
          <w:color w:val="A9B7C6"/>
          <w:lang w:val="en-GB"/>
        </w:rPr>
        <w:t>(</w:t>
      </w:r>
      <w:r w:rsidRPr="00E16D12">
        <w:rPr>
          <w:rFonts w:ascii="Consolas" w:hAnsi="Consolas"/>
          <w:color w:val="CC7832"/>
          <w:lang w:val="en-GB"/>
        </w:rPr>
        <w:t xml:space="preserve">int </w:t>
      </w:r>
      <w:r w:rsidRPr="00E16D12">
        <w:rPr>
          <w:rFonts w:ascii="Consolas" w:hAnsi="Consolas"/>
          <w:color w:val="A9B7C6"/>
          <w:lang w:val="en-GB"/>
        </w:rPr>
        <w:t>brightness)</w:t>
      </w:r>
      <w:r w:rsidRPr="00E16D12">
        <w:rPr>
          <w:rFonts w:ascii="Consolas" w:hAnsi="Consolas"/>
          <w:color w:val="CC7832"/>
          <w:lang w:val="en-GB"/>
        </w:rPr>
        <w:t>;</w:t>
      </w:r>
      <w:r w:rsidRPr="00E16D12">
        <w:rPr>
          <w:rFonts w:ascii="Consolas" w:hAnsi="Consolas"/>
          <w:color w:val="CC7832"/>
          <w:lang w:val="en-GB"/>
        </w:rPr>
        <w:br/>
      </w:r>
      <w:r w:rsidRPr="00E16D12">
        <w:rPr>
          <w:rFonts w:ascii="Consolas" w:hAnsi="Consolas"/>
          <w:color w:val="CC7832"/>
          <w:lang w:val="en-GB"/>
        </w:rPr>
        <w:br/>
        <w:t xml:space="preserve">double </w:t>
      </w:r>
      <w:r w:rsidRPr="00E16D12">
        <w:rPr>
          <w:rFonts w:ascii="Consolas" w:hAnsi="Consolas"/>
          <w:color w:val="FFC66D"/>
          <w:lang w:val="en-GB"/>
        </w:rPr>
        <w:t>change_pix_gamma_to_print</w:t>
      </w:r>
      <w:r w:rsidRPr="00E16D12">
        <w:rPr>
          <w:rFonts w:ascii="Consolas" w:hAnsi="Consolas"/>
          <w:color w:val="A9B7C6"/>
          <w:lang w:val="en-GB"/>
        </w:rPr>
        <w:t>(</w:t>
      </w:r>
      <w:r w:rsidRPr="00E16D12">
        <w:rPr>
          <w:rFonts w:ascii="Consolas" w:hAnsi="Consolas"/>
          <w:color w:val="CC7832"/>
          <w:lang w:val="en-GB"/>
        </w:rPr>
        <w:t xml:space="preserve">double </w:t>
      </w:r>
      <w:r w:rsidRPr="00E16D12">
        <w:rPr>
          <w:rFonts w:ascii="Consolas" w:hAnsi="Consolas"/>
          <w:color w:val="A9B7C6"/>
          <w:lang w:val="en-GB"/>
        </w:rPr>
        <w:t>_brightness</w:t>
      </w:r>
      <w:r w:rsidRPr="00E16D12">
        <w:rPr>
          <w:rFonts w:ascii="Consolas" w:hAnsi="Consolas"/>
          <w:color w:val="CC7832"/>
          <w:lang w:val="en-GB"/>
        </w:rPr>
        <w:t xml:space="preserve">, double </w:t>
      </w:r>
      <w:r w:rsidRPr="00E16D12">
        <w:rPr>
          <w:rFonts w:ascii="Consolas" w:hAnsi="Consolas"/>
          <w:color w:val="A9B7C6"/>
          <w:lang w:val="en-GB"/>
        </w:rPr>
        <w:t>gamma)</w:t>
      </w:r>
      <w:r w:rsidRPr="00E16D12">
        <w:rPr>
          <w:rFonts w:ascii="Consolas" w:hAnsi="Consolas"/>
          <w:color w:val="CC7832"/>
          <w:lang w:val="en-GB"/>
        </w:rPr>
        <w:t>;</w:t>
      </w:r>
      <w:r w:rsidRPr="00E16D12">
        <w:rPr>
          <w:rFonts w:ascii="Consolas" w:hAnsi="Consolas"/>
          <w:color w:val="CC7832"/>
          <w:lang w:val="en-GB"/>
        </w:rPr>
        <w:br/>
        <w:t xml:space="preserve">double </w:t>
      </w:r>
      <w:r w:rsidRPr="00E16D12">
        <w:rPr>
          <w:rFonts w:ascii="Consolas" w:hAnsi="Consolas"/>
          <w:color w:val="FFC66D"/>
          <w:lang w:val="en-GB"/>
        </w:rPr>
        <w:t>change_pix_gamma_to_print</w:t>
      </w:r>
      <w:r w:rsidRPr="00E16D12">
        <w:rPr>
          <w:rFonts w:ascii="Consolas" w:hAnsi="Consolas"/>
          <w:color w:val="A9B7C6"/>
          <w:lang w:val="en-GB"/>
        </w:rPr>
        <w:t>(</w:t>
      </w:r>
      <w:r w:rsidRPr="00E16D12">
        <w:rPr>
          <w:rFonts w:ascii="Consolas" w:hAnsi="Consolas"/>
          <w:color w:val="CC7832"/>
          <w:lang w:val="en-GB"/>
        </w:rPr>
        <w:t xml:space="preserve">unsigned char </w:t>
      </w:r>
      <w:r w:rsidRPr="00E16D12">
        <w:rPr>
          <w:rFonts w:ascii="Consolas" w:hAnsi="Consolas"/>
          <w:color w:val="A9B7C6"/>
          <w:lang w:val="en-GB"/>
        </w:rPr>
        <w:t>pix_data</w:t>
      </w:r>
      <w:r w:rsidRPr="00E16D12">
        <w:rPr>
          <w:rFonts w:ascii="Consolas" w:hAnsi="Consolas"/>
          <w:color w:val="CC7832"/>
          <w:lang w:val="en-GB"/>
        </w:rPr>
        <w:t xml:space="preserve">, double </w:t>
      </w:r>
      <w:r w:rsidRPr="00E16D12">
        <w:rPr>
          <w:rFonts w:ascii="Consolas" w:hAnsi="Consolas"/>
          <w:color w:val="A9B7C6"/>
          <w:lang w:val="en-GB"/>
        </w:rPr>
        <w:t>gamma)</w:t>
      </w:r>
      <w:r w:rsidRPr="00E16D12">
        <w:rPr>
          <w:rFonts w:ascii="Consolas" w:hAnsi="Consolas"/>
          <w:color w:val="CC7832"/>
          <w:lang w:val="en-GB"/>
        </w:rPr>
        <w:t>;</w:t>
      </w:r>
      <w:r w:rsidRPr="00E16D12">
        <w:rPr>
          <w:rFonts w:ascii="Consolas" w:hAnsi="Consolas"/>
          <w:color w:val="CC7832"/>
          <w:lang w:val="en-GB"/>
        </w:rPr>
        <w:br/>
      </w:r>
      <w:r w:rsidRPr="00E16D12">
        <w:rPr>
          <w:rFonts w:ascii="Consolas" w:hAnsi="Consolas"/>
          <w:color w:val="CC7832"/>
          <w:lang w:val="en-GB"/>
        </w:rPr>
        <w:br/>
        <w:t xml:space="preserve">double </w:t>
      </w:r>
      <w:r w:rsidRPr="00E16D12">
        <w:rPr>
          <w:rFonts w:ascii="Consolas" w:hAnsi="Consolas"/>
          <w:color w:val="FFC66D"/>
          <w:lang w:val="en-GB"/>
        </w:rPr>
        <w:t>change_pix_gamma_from_file</w:t>
      </w:r>
      <w:r w:rsidRPr="00E16D12">
        <w:rPr>
          <w:rFonts w:ascii="Consolas" w:hAnsi="Consolas"/>
          <w:color w:val="A9B7C6"/>
          <w:lang w:val="en-GB"/>
        </w:rPr>
        <w:t>(</w:t>
      </w:r>
      <w:r w:rsidRPr="00E16D12">
        <w:rPr>
          <w:rFonts w:ascii="Consolas" w:hAnsi="Consolas"/>
          <w:color w:val="CC7832"/>
          <w:lang w:val="en-GB"/>
        </w:rPr>
        <w:t xml:space="preserve">double </w:t>
      </w:r>
      <w:r w:rsidRPr="00E16D12">
        <w:rPr>
          <w:rFonts w:ascii="Consolas" w:hAnsi="Consolas"/>
          <w:color w:val="A9B7C6"/>
          <w:lang w:val="en-GB"/>
        </w:rPr>
        <w:t>_brightness</w:t>
      </w:r>
      <w:r w:rsidRPr="00E16D12">
        <w:rPr>
          <w:rFonts w:ascii="Consolas" w:hAnsi="Consolas"/>
          <w:color w:val="CC7832"/>
          <w:lang w:val="en-GB"/>
        </w:rPr>
        <w:t xml:space="preserve">, double </w:t>
      </w:r>
      <w:r w:rsidRPr="00E16D12">
        <w:rPr>
          <w:rFonts w:ascii="Consolas" w:hAnsi="Consolas"/>
          <w:color w:val="A9B7C6"/>
          <w:lang w:val="en-GB"/>
        </w:rPr>
        <w:t>gamma)</w:t>
      </w:r>
      <w:r w:rsidRPr="00E16D12">
        <w:rPr>
          <w:rFonts w:ascii="Consolas" w:hAnsi="Consolas"/>
          <w:color w:val="CC7832"/>
          <w:lang w:val="en-GB"/>
        </w:rPr>
        <w:t>;</w:t>
      </w:r>
      <w:r w:rsidRPr="00E16D12">
        <w:rPr>
          <w:rFonts w:ascii="Consolas" w:hAnsi="Consolas"/>
          <w:color w:val="CC7832"/>
          <w:lang w:val="en-GB"/>
        </w:rPr>
        <w:br/>
        <w:t xml:space="preserve">double </w:t>
      </w:r>
      <w:r w:rsidRPr="00E16D12">
        <w:rPr>
          <w:rFonts w:ascii="Consolas" w:hAnsi="Consolas"/>
          <w:color w:val="FFC66D"/>
          <w:lang w:val="en-GB"/>
        </w:rPr>
        <w:t>change_pix_gamma_from_file</w:t>
      </w:r>
      <w:r w:rsidRPr="00E16D12">
        <w:rPr>
          <w:rFonts w:ascii="Consolas" w:hAnsi="Consolas"/>
          <w:color w:val="A9B7C6"/>
          <w:lang w:val="en-GB"/>
        </w:rPr>
        <w:t>(</w:t>
      </w:r>
      <w:r w:rsidRPr="00E16D12">
        <w:rPr>
          <w:rFonts w:ascii="Consolas" w:hAnsi="Consolas"/>
          <w:color w:val="CC7832"/>
          <w:lang w:val="en-GB"/>
        </w:rPr>
        <w:t xml:space="preserve">unsigned char </w:t>
      </w:r>
      <w:r w:rsidRPr="00E16D12">
        <w:rPr>
          <w:rFonts w:ascii="Consolas" w:hAnsi="Consolas"/>
          <w:color w:val="A9B7C6"/>
          <w:lang w:val="en-GB"/>
        </w:rPr>
        <w:t>pix_data</w:t>
      </w:r>
      <w:r w:rsidRPr="00E16D12">
        <w:rPr>
          <w:rFonts w:ascii="Consolas" w:hAnsi="Consolas"/>
          <w:color w:val="CC7832"/>
          <w:lang w:val="en-GB"/>
        </w:rPr>
        <w:t xml:space="preserve">, double </w:t>
      </w:r>
      <w:r w:rsidRPr="00E16D12">
        <w:rPr>
          <w:rFonts w:ascii="Consolas" w:hAnsi="Consolas"/>
          <w:color w:val="A9B7C6"/>
          <w:lang w:val="en-GB"/>
        </w:rPr>
        <w:t>gamma)</w:t>
      </w:r>
      <w:r w:rsidRPr="00E16D12">
        <w:rPr>
          <w:rFonts w:ascii="Consolas" w:hAnsi="Consolas"/>
          <w:color w:val="CC7832"/>
          <w:lang w:val="en-GB"/>
        </w:rPr>
        <w:t>;</w:t>
      </w:r>
      <w:r w:rsidRPr="00E16D12">
        <w:rPr>
          <w:rFonts w:ascii="Consolas" w:hAnsi="Consolas"/>
          <w:color w:val="CC7832"/>
          <w:lang w:val="en-GB"/>
        </w:rPr>
        <w:br/>
      </w:r>
      <w:r w:rsidRPr="00E16D12">
        <w:rPr>
          <w:rFonts w:ascii="Consolas" w:hAnsi="Consolas"/>
          <w:color w:val="CC7832"/>
          <w:lang w:val="en-GB"/>
        </w:rPr>
        <w:br/>
        <w:t xml:space="preserve">void </w:t>
      </w:r>
      <w:r w:rsidRPr="00E16D12">
        <w:rPr>
          <w:rFonts w:ascii="Consolas" w:hAnsi="Consolas"/>
          <w:color w:val="FFC66D"/>
          <w:lang w:val="en-GB"/>
        </w:rPr>
        <w:t>draw_pix</w:t>
      </w:r>
      <w:r w:rsidRPr="00E16D12">
        <w:rPr>
          <w:rFonts w:ascii="Consolas" w:hAnsi="Consolas"/>
          <w:color w:val="A9B7C6"/>
          <w:lang w:val="en-GB"/>
        </w:rPr>
        <w:t>(</w:t>
      </w:r>
      <w:r w:rsidRPr="00E16D12">
        <w:rPr>
          <w:rFonts w:ascii="Consolas" w:hAnsi="Consolas"/>
          <w:color w:val="CC7832"/>
          <w:lang w:val="en-GB"/>
        </w:rPr>
        <w:t xml:space="preserve">unsigned char </w:t>
      </w:r>
      <w:r w:rsidRPr="00E16D12">
        <w:rPr>
          <w:rFonts w:ascii="Consolas" w:hAnsi="Consolas"/>
          <w:color w:val="A9B7C6"/>
          <w:lang w:val="en-GB"/>
        </w:rPr>
        <w:t>*pix_data</w:t>
      </w:r>
      <w:r w:rsidRPr="00E16D12">
        <w:rPr>
          <w:rFonts w:ascii="Consolas" w:hAnsi="Consolas"/>
          <w:color w:val="CC7832"/>
          <w:lang w:val="en-GB"/>
        </w:rPr>
        <w:t xml:space="preserve">, int </w:t>
      </w:r>
      <w:r w:rsidRPr="00E16D12">
        <w:rPr>
          <w:rFonts w:ascii="Consolas" w:hAnsi="Consolas"/>
          <w:color w:val="A9B7C6"/>
          <w:lang w:val="en-GB"/>
        </w:rPr>
        <w:t>width</w:t>
      </w:r>
      <w:r w:rsidRPr="00E16D12">
        <w:rPr>
          <w:rFonts w:ascii="Consolas" w:hAnsi="Consolas"/>
          <w:color w:val="CC7832"/>
          <w:lang w:val="en-GB"/>
        </w:rPr>
        <w:t xml:space="preserve">, int </w:t>
      </w:r>
      <w:r w:rsidRPr="00E16D12">
        <w:rPr>
          <w:rFonts w:ascii="Consolas" w:hAnsi="Consolas"/>
          <w:color w:val="A9B7C6"/>
          <w:lang w:val="en-GB"/>
        </w:rPr>
        <w:t>x</w:t>
      </w:r>
      <w:r w:rsidRPr="00E16D12">
        <w:rPr>
          <w:rFonts w:ascii="Consolas" w:hAnsi="Consolas"/>
          <w:color w:val="CC7832"/>
          <w:lang w:val="en-GB"/>
        </w:rPr>
        <w:t xml:space="preserve">, int </w:t>
      </w:r>
      <w:r w:rsidRPr="00E16D12">
        <w:rPr>
          <w:rFonts w:ascii="Consolas" w:hAnsi="Consolas"/>
          <w:color w:val="A9B7C6"/>
          <w:lang w:val="en-GB"/>
        </w:rPr>
        <w:t>y</w:t>
      </w:r>
      <w:r w:rsidRPr="00E16D12">
        <w:rPr>
          <w:rFonts w:ascii="Consolas" w:hAnsi="Consolas"/>
          <w:color w:val="CC7832"/>
          <w:lang w:val="en-GB"/>
        </w:rPr>
        <w:t xml:space="preserve">, int </w:t>
      </w:r>
      <w:r w:rsidRPr="00E16D12">
        <w:rPr>
          <w:rFonts w:ascii="Consolas" w:hAnsi="Consolas"/>
          <w:color w:val="A9B7C6"/>
          <w:lang w:val="en-GB"/>
        </w:rPr>
        <w:t>brightness</w:t>
      </w:r>
      <w:r w:rsidRPr="00E16D12">
        <w:rPr>
          <w:rFonts w:ascii="Consolas" w:hAnsi="Consolas"/>
          <w:color w:val="CC7832"/>
          <w:lang w:val="en-GB"/>
        </w:rPr>
        <w:t xml:space="preserve">, double </w:t>
      </w:r>
      <w:r w:rsidRPr="00E16D12">
        <w:rPr>
          <w:rFonts w:ascii="Consolas" w:hAnsi="Consolas"/>
          <w:color w:val="A9B7C6"/>
          <w:lang w:val="en-GB"/>
        </w:rPr>
        <w:t>gamma)</w:t>
      </w:r>
      <w:r w:rsidRPr="00E16D12">
        <w:rPr>
          <w:rFonts w:ascii="Consolas" w:hAnsi="Consolas"/>
          <w:color w:val="CC7832"/>
          <w:lang w:val="en-GB"/>
        </w:rPr>
        <w:t>;</w:t>
      </w:r>
      <w:r w:rsidRPr="00E16D12">
        <w:rPr>
          <w:rFonts w:ascii="Consolas" w:hAnsi="Consolas"/>
          <w:color w:val="CC7832"/>
          <w:lang w:val="en-GB"/>
        </w:rPr>
        <w:br/>
        <w:t xml:space="preserve">void </w:t>
      </w:r>
      <w:r w:rsidRPr="00E16D12">
        <w:rPr>
          <w:rFonts w:ascii="Consolas" w:hAnsi="Consolas"/>
          <w:color w:val="FFC66D"/>
          <w:lang w:val="en-GB"/>
        </w:rPr>
        <w:t>draw_pix</w:t>
      </w:r>
      <w:r w:rsidRPr="00E16D12">
        <w:rPr>
          <w:rFonts w:ascii="Consolas" w:hAnsi="Consolas"/>
          <w:color w:val="A9B7C6"/>
          <w:lang w:val="en-GB"/>
        </w:rPr>
        <w:t>(</w:t>
      </w:r>
      <w:r w:rsidRPr="00E16D12">
        <w:rPr>
          <w:rFonts w:ascii="Consolas" w:hAnsi="Consolas"/>
          <w:color w:val="CC7832"/>
          <w:lang w:val="en-GB"/>
        </w:rPr>
        <w:t xml:space="preserve">unsigned char </w:t>
      </w:r>
      <w:r w:rsidRPr="00E16D12">
        <w:rPr>
          <w:rFonts w:ascii="Consolas" w:hAnsi="Consolas"/>
          <w:color w:val="A9B7C6"/>
          <w:lang w:val="en-GB"/>
        </w:rPr>
        <w:t>*pix_data</w:t>
      </w:r>
      <w:r w:rsidRPr="00E16D12">
        <w:rPr>
          <w:rFonts w:ascii="Consolas" w:hAnsi="Consolas"/>
          <w:color w:val="CC7832"/>
          <w:lang w:val="en-GB"/>
        </w:rPr>
        <w:t xml:space="preserve">, int </w:t>
      </w:r>
      <w:r w:rsidRPr="00E16D12">
        <w:rPr>
          <w:rFonts w:ascii="Consolas" w:hAnsi="Consolas"/>
          <w:color w:val="A9B7C6"/>
          <w:lang w:val="en-GB"/>
        </w:rPr>
        <w:t>width</w:t>
      </w:r>
      <w:r w:rsidRPr="00E16D12">
        <w:rPr>
          <w:rFonts w:ascii="Consolas" w:hAnsi="Consolas"/>
          <w:color w:val="CC7832"/>
          <w:lang w:val="en-GB"/>
        </w:rPr>
        <w:t xml:space="preserve">, int </w:t>
      </w:r>
      <w:r w:rsidRPr="00E16D12">
        <w:rPr>
          <w:rFonts w:ascii="Consolas" w:hAnsi="Consolas"/>
          <w:color w:val="A9B7C6"/>
          <w:lang w:val="en-GB"/>
        </w:rPr>
        <w:t>x</w:t>
      </w:r>
      <w:r w:rsidRPr="00E16D12">
        <w:rPr>
          <w:rFonts w:ascii="Consolas" w:hAnsi="Consolas"/>
          <w:color w:val="CC7832"/>
          <w:lang w:val="en-GB"/>
        </w:rPr>
        <w:t xml:space="preserve">, int </w:t>
      </w:r>
      <w:r w:rsidRPr="00E16D12">
        <w:rPr>
          <w:rFonts w:ascii="Consolas" w:hAnsi="Consolas"/>
          <w:color w:val="A9B7C6"/>
          <w:lang w:val="en-GB"/>
        </w:rPr>
        <w:t>y</w:t>
      </w:r>
      <w:r w:rsidRPr="00E16D12">
        <w:rPr>
          <w:rFonts w:ascii="Consolas" w:hAnsi="Consolas"/>
          <w:color w:val="CC7832"/>
          <w:lang w:val="en-GB"/>
        </w:rPr>
        <w:t xml:space="preserve">, double </w:t>
      </w:r>
      <w:r w:rsidRPr="00E16D12">
        <w:rPr>
          <w:rFonts w:ascii="Consolas" w:hAnsi="Consolas"/>
          <w:color w:val="A9B7C6"/>
          <w:lang w:val="en-GB"/>
        </w:rPr>
        <w:t>_brightness</w:t>
      </w:r>
      <w:r w:rsidRPr="00E16D12">
        <w:rPr>
          <w:rFonts w:ascii="Consolas" w:hAnsi="Consolas"/>
          <w:color w:val="CC7832"/>
          <w:lang w:val="en-GB"/>
        </w:rPr>
        <w:t xml:space="preserve">, double </w:t>
      </w:r>
      <w:r w:rsidRPr="00E16D12">
        <w:rPr>
          <w:rFonts w:ascii="Consolas" w:hAnsi="Consolas"/>
          <w:color w:val="A9B7C6"/>
          <w:lang w:val="en-GB"/>
        </w:rPr>
        <w:t>gamma)</w:t>
      </w:r>
      <w:r w:rsidRPr="00E16D12">
        <w:rPr>
          <w:rFonts w:ascii="Consolas" w:hAnsi="Consolas"/>
          <w:color w:val="CC7832"/>
          <w:lang w:val="en-GB"/>
        </w:rPr>
        <w:t>;</w:t>
      </w:r>
      <w:r w:rsidRPr="00E16D12">
        <w:rPr>
          <w:rFonts w:ascii="Consolas" w:hAnsi="Consolas"/>
          <w:color w:val="CC7832"/>
          <w:lang w:val="en-GB"/>
        </w:rPr>
        <w:br/>
      </w:r>
      <w:r w:rsidRPr="00E16D12">
        <w:rPr>
          <w:rFonts w:ascii="Consolas" w:hAnsi="Consolas"/>
          <w:color w:val="CC7832"/>
          <w:lang w:val="en-GB"/>
        </w:rPr>
        <w:br/>
        <w:t xml:space="preserve">void </w:t>
      </w:r>
      <w:r w:rsidRPr="00E16D12">
        <w:rPr>
          <w:rFonts w:ascii="Consolas" w:hAnsi="Consolas"/>
          <w:color w:val="FFC66D"/>
          <w:lang w:val="en-GB"/>
        </w:rPr>
        <w:t>decode_gamma_from_file</w:t>
      </w:r>
      <w:r w:rsidRPr="00E16D12">
        <w:rPr>
          <w:rFonts w:ascii="Consolas" w:hAnsi="Consolas"/>
          <w:color w:val="A9B7C6"/>
          <w:lang w:val="en-GB"/>
        </w:rPr>
        <w:t>(</w:t>
      </w:r>
      <w:r w:rsidRPr="00E16D12">
        <w:rPr>
          <w:rFonts w:ascii="Consolas" w:hAnsi="Consolas"/>
          <w:color w:val="CC7832"/>
          <w:lang w:val="en-GB"/>
        </w:rPr>
        <w:t xml:space="preserve">unsigned char </w:t>
      </w:r>
      <w:r w:rsidRPr="00E16D12">
        <w:rPr>
          <w:rFonts w:ascii="Consolas" w:hAnsi="Consolas"/>
          <w:color w:val="A9B7C6"/>
          <w:lang w:val="en-GB"/>
        </w:rPr>
        <w:t>*pix_data</w:t>
      </w:r>
      <w:r w:rsidRPr="00E16D12">
        <w:rPr>
          <w:rFonts w:ascii="Consolas" w:hAnsi="Consolas"/>
          <w:color w:val="CC7832"/>
          <w:lang w:val="en-GB"/>
        </w:rPr>
        <w:t xml:space="preserve">, int </w:t>
      </w:r>
      <w:r w:rsidRPr="00E16D12">
        <w:rPr>
          <w:rFonts w:ascii="Consolas" w:hAnsi="Consolas"/>
          <w:color w:val="A9B7C6"/>
          <w:lang w:val="en-GB"/>
        </w:rPr>
        <w:t>k</w:t>
      </w:r>
      <w:r w:rsidRPr="00E16D12">
        <w:rPr>
          <w:rFonts w:ascii="Consolas" w:hAnsi="Consolas"/>
          <w:color w:val="CC7832"/>
          <w:lang w:val="en-GB"/>
        </w:rPr>
        <w:t xml:space="preserve">, double </w:t>
      </w:r>
      <w:r w:rsidRPr="00E16D12">
        <w:rPr>
          <w:rFonts w:ascii="Consolas" w:hAnsi="Consolas"/>
          <w:color w:val="A9B7C6"/>
          <w:lang w:val="en-GB"/>
        </w:rPr>
        <w:t>gamma)</w:t>
      </w:r>
      <w:r w:rsidRPr="00E16D12">
        <w:rPr>
          <w:rFonts w:ascii="Consolas" w:hAnsi="Consolas"/>
          <w:color w:val="CC7832"/>
          <w:lang w:val="en-GB"/>
        </w:rPr>
        <w:t>;</w:t>
      </w:r>
      <w:r w:rsidRPr="00E16D12">
        <w:rPr>
          <w:rFonts w:ascii="Consolas" w:hAnsi="Consolas"/>
          <w:color w:val="CC7832"/>
          <w:lang w:val="en-GB"/>
        </w:rPr>
        <w:br/>
      </w:r>
      <w:r w:rsidRPr="00E16D12">
        <w:rPr>
          <w:rFonts w:ascii="Consolas" w:hAnsi="Consolas"/>
          <w:color w:val="CC7832"/>
          <w:lang w:val="en-GB"/>
        </w:rPr>
        <w:br/>
      </w:r>
      <w:r w:rsidRPr="00E16D12">
        <w:rPr>
          <w:rFonts w:ascii="Consolas" w:hAnsi="Consolas"/>
          <w:color w:val="BBB529"/>
          <w:lang w:val="en-GB"/>
        </w:rPr>
        <w:t xml:space="preserve">#endif </w:t>
      </w:r>
      <w:r w:rsidRPr="00E16D12">
        <w:rPr>
          <w:rFonts w:ascii="Consolas" w:hAnsi="Consolas"/>
          <w:color w:val="808080"/>
          <w:lang w:val="en-GB"/>
        </w:rPr>
        <w:t>//LAB_03_WRITE_DATA_PNM_H</w:t>
      </w:r>
    </w:p>
    <w:p w14:paraId="0AAD4C68" w14:textId="77777777" w:rsidR="00413500" w:rsidRPr="00250C68" w:rsidRDefault="00413500" w:rsidP="00F25C98">
      <w:pPr>
        <w:pStyle w:val="HTML"/>
        <w:shd w:val="clear" w:color="auto" w:fill="2B2B2B"/>
        <w:rPr>
          <w:lang w:val="en-GB"/>
        </w:rPr>
      </w:pPr>
    </w:p>
    <w:sectPr w:rsidR="00413500" w:rsidRPr="00250C68" w:rsidSect="00E2262E">
      <w:headerReference w:type="default" r:id="rId9"/>
      <w:footerReference w:type="default" r:id="rId10"/>
      <w:pgSz w:w="11906" w:h="16838"/>
      <w:pgMar w:top="1134" w:right="567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13E334" w14:textId="77777777" w:rsidR="009F3B16" w:rsidRDefault="009F3B16" w:rsidP="00E2262E">
      <w:pPr>
        <w:spacing w:after="0" w:line="240" w:lineRule="auto"/>
      </w:pPr>
      <w:r>
        <w:separator/>
      </w:r>
    </w:p>
  </w:endnote>
  <w:endnote w:type="continuationSeparator" w:id="0">
    <w:p w14:paraId="237EE0B7" w14:textId="77777777" w:rsidR="009F3B16" w:rsidRDefault="009F3B16" w:rsidP="00E22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27708909"/>
      <w:docPartObj>
        <w:docPartGallery w:val="Page Numbers (Bottom of Page)"/>
        <w:docPartUnique/>
      </w:docPartObj>
    </w:sdtPr>
    <w:sdtEndPr/>
    <w:sdtContent>
      <w:p w14:paraId="6113BCEA" w14:textId="77777777" w:rsidR="00880892" w:rsidRDefault="00880892" w:rsidP="0029556C">
        <w:pPr>
          <w:pStyle w:val="a9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C9749F" w14:textId="77777777" w:rsidR="009F3B16" w:rsidRDefault="009F3B16" w:rsidP="00E2262E">
      <w:pPr>
        <w:spacing w:after="0" w:line="240" w:lineRule="auto"/>
      </w:pPr>
      <w:r>
        <w:separator/>
      </w:r>
    </w:p>
  </w:footnote>
  <w:footnote w:type="continuationSeparator" w:id="0">
    <w:p w14:paraId="2D44CC9E" w14:textId="77777777" w:rsidR="009F3B16" w:rsidRDefault="009F3B16" w:rsidP="00E226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8DD5F3" w14:textId="4388F846" w:rsidR="00880892" w:rsidRDefault="00880892" w:rsidP="00E2262E">
    <w:pPr>
      <w:pStyle w:val="a9"/>
    </w:pPr>
    <w:r w:rsidRPr="00756FF8">
      <w:t>Изучение</w:t>
    </w:r>
    <w:r w:rsidRPr="009D23FA">
      <w:t xml:space="preserve"> </w:t>
    </w:r>
    <w:r w:rsidRPr="008A16C3">
      <w:t>цветовых пространств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C4212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8924BB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1D850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2E0C96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DE4968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B7C78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17680E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88C9B3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A9463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AD459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C7538C"/>
    <w:multiLevelType w:val="multilevel"/>
    <w:tmpl w:val="D1F07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4695C32"/>
    <w:multiLevelType w:val="hybridMultilevel"/>
    <w:tmpl w:val="57EC658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07993B63"/>
    <w:multiLevelType w:val="hybridMultilevel"/>
    <w:tmpl w:val="24F8A52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0C1A7A22"/>
    <w:multiLevelType w:val="hybridMultilevel"/>
    <w:tmpl w:val="5262D5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AC2ECE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E65707D"/>
    <w:multiLevelType w:val="multilevel"/>
    <w:tmpl w:val="7D76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6D4CFF"/>
    <w:multiLevelType w:val="hybridMultilevel"/>
    <w:tmpl w:val="A42CBA22"/>
    <w:lvl w:ilvl="0" w:tplc="526434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7BA5D9E"/>
    <w:multiLevelType w:val="hybridMultilevel"/>
    <w:tmpl w:val="32E251B8"/>
    <w:lvl w:ilvl="0" w:tplc="9CF26B56"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1D015CF2"/>
    <w:multiLevelType w:val="hybridMultilevel"/>
    <w:tmpl w:val="5F8E3F1E"/>
    <w:lvl w:ilvl="0" w:tplc="00B8EBDA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C05DF2"/>
    <w:multiLevelType w:val="multilevel"/>
    <w:tmpl w:val="9FF88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A11477"/>
    <w:multiLevelType w:val="multilevel"/>
    <w:tmpl w:val="798A3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024714"/>
    <w:multiLevelType w:val="hybridMultilevel"/>
    <w:tmpl w:val="FEC2F50C"/>
    <w:lvl w:ilvl="0" w:tplc="23A6FABE"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1" w15:restartNumberingAfterBreak="0">
    <w:nsid w:val="2ADA35E7"/>
    <w:multiLevelType w:val="hybridMultilevel"/>
    <w:tmpl w:val="A42CBA22"/>
    <w:lvl w:ilvl="0" w:tplc="526434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0F5451"/>
    <w:multiLevelType w:val="hybridMultilevel"/>
    <w:tmpl w:val="5F8E3F1E"/>
    <w:lvl w:ilvl="0" w:tplc="00B8EBDA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6F3A05"/>
    <w:multiLevelType w:val="hybridMultilevel"/>
    <w:tmpl w:val="E752E8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A76432"/>
    <w:multiLevelType w:val="hybridMultilevel"/>
    <w:tmpl w:val="FEC2F50C"/>
    <w:lvl w:ilvl="0" w:tplc="23A6FABE"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5" w15:restartNumberingAfterBreak="0">
    <w:nsid w:val="50882B80"/>
    <w:multiLevelType w:val="hybridMultilevel"/>
    <w:tmpl w:val="1026E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9D039D"/>
    <w:multiLevelType w:val="multilevel"/>
    <w:tmpl w:val="35685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DC7BEF"/>
    <w:multiLevelType w:val="hybridMultilevel"/>
    <w:tmpl w:val="928C9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8E3ACF"/>
    <w:multiLevelType w:val="hybridMultilevel"/>
    <w:tmpl w:val="5F8E3F1E"/>
    <w:lvl w:ilvl="0" w:tplc="00B8EBDA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DC6A8B"/>
    <w:multiLevelType w:val="hybridMultilevel"/>
    <w:tmpl w:val="5A0CFBE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0D17C6"/>
    <w:multiLevelType w:val="hybridMultilevel"/>
    <w:tmpl w:val="665A08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25394E"/>
    <w:multiLevelType w:val="hybridMultilevel"/>
    <w:tmpl w:val="27F0AD6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64915F46"/>
    <w:multiLevelType w:val="multilevel"/>
    <w:tmpl w:val="798A359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B20B4B"/>
    <w:multiLevelType w:val="hybridMultilevel"/>
    <w:tmpl w:val="C6BE178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7F4A14E6"/>
    <w:multiLevelType w:val="hybridMultilevel"/>
    <w:tmpl w:val="018E044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6"/>
  </w:num>
  <w:num w:numId="12">
    <w:abstractNumId w:val="31"/>
  </w:num>
  <w:num w:numId="13">
    <w:abstractNumId w:val="21"/>
  </w:num>
  <w:num w:numId="14">
    <w:abstractNumId w:val="34"/>
  </w:num>
  <w:num w:numId="15">
    <w:abstractNumId w:val="12"/>
  </w:num>
  <w:num w:numId="16">
    <w:abstractNumId w:val="33"/>
  </w:num>
  <w:num w:numId="17">
    <w:abstractNumId w:val="23"/>
  </w:num>
  <w:num w:numId="18">
    <w:abstractNumId w:val="15"/>
  </w:num>
  <w:num w:numId="19">
    <w:abstractNumId w:val="10"/>
  </w:num>
  <w:num w:numId="20">
    <w:abstractNumId w:val="18"/>
  </w:num>
  <w:num w:numId="21">
    <w:abstractNumId w:val="14"/>
  </w:num>
  <w:num w:numId="22">
    <w:abstractNumId w:val="25"/>
  </w:num>
  <w:num w:numId="23">
    <w:abstractNumId w:val="27"/>
  </w:num>
  <w:num w:numId="24">
    <w:abstractNumId w:val="13"/>
  </w:num>
  <w:num w:numId="25">
    <w:abstractNumId w:val="29"/>
  </w:num>
  <w:num w:numId="26">
    <w:abstractNumId w:val="30"/>
  </w:num>
  <w:num w:numId="27">
    <w:abstractNumId w:val="26"/>
    <w:lvlOverride w:ilvl="0">
      <w:startOverride w:val="1"/>
    </w:lvlOverride>
  </w:num>
  <w:num w:numId="28">
    <w:abstractNumId w:val="24"/>
  </w:num>
  <w:num w:numId="29">
    <w:abstractNumId w:val="19"/>
  </w:num>
  <w:num w:numId="30">
    <w:abstractNumId w:val="32"/>
  </w:num>
  <w:num w:numId="31">
    <w:abstractNumId w:val="26"/>
    <w:lvlOverride w:ilvl="0">
      <w:startOverride w:val="1"/>
    </w:lvlOverride>
  </w:num>
  <w:num w:numId="32">
    <w:abstractNumId w:val="16"/>
  </w:num>
  <w:num w:numId="33">
    <w:abstractNumId w:val="26"/>
    <w:lvlOverride w:ilvl="0">
      <w:startOverride w:val="1"/>
    </w:lvlOverride>
  </w:num>
  <w:num w:numId="34">
    <w:abstractNumId w:val="20"/>
  </w:num>
  <w:num w:numId="35">
    <w:abstractNumId w:val="28"/>
  </w:num>
  <w:num w:numId="36">
    <w:abstractNumId w:val="22"/>
  </w:num>
  <w:num w:numId="37">
    <w:abstractNumId w:val="17"/>
  </w:num>
  <w:num w:numId="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cumentProtection w:formatting="1" w:enforcement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E19"/>
    <w:rsid w:val="000031CB"/>
    <w:rsid w:val="000049B7"/>
    <w:rsid w:val="000060CE"/>
    <w:rsid w:val="000066B4"/>
    <w:rsid w:val="00011D0B"/>
    <w:rsid w:val="000155EF"/>
    <w:rsid w:val="00017FE3"/>
    <w:rsid w:val="00023750"/>
    <w:rsid w:val="00032D8F"/>
    <w:rsid w:val="000351AE"/>
    <w:rsid w:val="00035373"/>
    <w:rsid w:val="0003615B"/>
    <w:rsid w:val="00040348"/>
    <w:rsid w:val="00042827"/>
    <w:rsid w:val="00055E27"/>
    <w:rsid w:val="000623FC"/>
    <w:rsid w:val="000638BC"/>
    <w:rsid w:val="00070454"/>
    <w:rsid w:val="00070813"/>
    <w:rsid w:val="00082A06"/>
    <w:rsid w:val="000868DC"/>
    <w:rsid w:val="00086F7B"/>
    <w:rsid w:val="00091B9A"/>
    <w:rsid w:val="000935F8"/>
    <w:rsid w:val="00095F8F"/>
    <w:rsid w:val="000A1A1C"/>
    <w:rsid w:val="000A45AD"/>
    <w:rsid w:val="000A4FAE"/>
    <w:rsid w:val="000B3C6F"/>
    <w:rsid w:val="000B688D"/>
    <w:rsid w:val="000C2820"/>
    <w:rsid w:val="000D47A2"/>
    <w:rsid w:val="000D7218"/>
    <w:rsid w:val="000E60CE"/>
    <w:rsid w:val="000F0188"/>
    <w:rsid w:val="000F41F8"/>
    <w:rsid w:val="00100B2B"/>
    <w:rsid w:val="00105524"/>
    <w:rsid w:val="0011093A"/>
    <w:rsid w:val="00124FAB"/>
    <w:rsid w:val="00136473"/>
    <w:rsid w:val="00154123"/>
    <w:rsid w:val="00154794"/>
    <w:rsid w:val="001549C1"/>
    <w:rsid w:val="00156820"/>
    <w:rsid w:val="001578D4"/>
    <w:rsid w:val="00160FAE"/>
    <w:rsid w:val="00162C48"/>
    <w:rsid w:val="00163B29"/>
    <w:rsid w:val="0016449C"/>
    <w:rsid w:val="00170E61"/>
    <w:rsid w:val="00174978"/>
    <w:rsid w:val="00176087"/>
    <w:rsid w:val="00191457"/>
    <w:rsid w:val="001961E8"/>
    <w:rsid w:val="00196FD9"/>
    <w:rsid w:val="001A06C1"/>
    <w:rsid w:val="001A2143"/>
    <w:rsid w:val="001A226E"/>
    <w:rsid w:val="001A2BC6"/>
    <w:rsid w:val="001B4719"/>
    <w:rsid w:val="001B4A26"/>
    <w:rsid w:val="001C026E"/>
    <w:rsid w:val="001D519F"/>
    <w:rsid w:val="001F0874"/>
    <w:rsid w:val="001F1464"/>
    <w:rsid w:val="002045B9"/>
    <w:rsid w:val="00212F16"/>
    <w:rsid w:val="00213589"/>
    <w:rsid w:val="00220A5F"/>
    <w:rsid w:val="002259BD"/>
    <w:rsid w:val="0022782E"/>
    <w:rsid w:val="00233DFA"/>
    <w:rsid w:val="00234ACB"/>
    <w:rsid w:val="00235596"/>
    <w:rsid w:val="00242402"/>
    <w:rsid w:val="00247EBD"/>
    <w:rsid w:val="00250C68"/>
    <w:rsid w:val="002541FC"/>
    <w:rsid w:val="00257BDA"/>
    <w:rsid w:val="00262CD3"/>
    <w:rsid w:val="0026679A"/>
    <w:rsid w:val="00267ACE"/>
    <w:rsid w:val="00271B96"/>
    <w:rsid w:val="002721B3"/>
    <w:rsid w:val="00294158"/>
    <w:rsid w:val="0029501A"/>
    <w:rsid w:val="0029556C"/>
    <w:rsid w:val="00295B25"/>
    <w:rsid w:val="002A5217"/>
    <w:rsid w:val="002B2B93"/>
    <w:rsid w:val="002B3559"/>
    <w:rsid w:val="002B6D66"/>
    <w:rsid w:val="002C08AB"/>
    <w:rsid w:val="002C57E9"/>
    <w:rsid w:val="002E359C"/>
    <w:rsid w:val="002F0D94"/>
    <w:rsid w:val="002F5407"/>
    <w:rsid w:val="00307801"/>
    <w:rsid w:val="00317665"/>
    <w:rsid w:val="0032450C"/>
    <w:rsid w:val="0032602B"/>
    <w:rsid w:val="00332BC0"/>
    <w:rsid w:val="00332E80"/>
    <w:rsid w:val="0033475B"/>
    <w:rsid w:val="003449B3"/>
    <w:rsid w:val="003467B1"/>
    <w:rsid w:val="003519AE"/>
    <w:rsid w:val="00361571"/>
    <w:rsid w:val="003647CD"/>
    <w:rsid w:val="0038564C"/>
    <w:rsid w:val="00387CFC"/>
    <w:rsid w:val="00392017"/>
    <w:rsid w:val="003A3CCF"/>
    <w:rsid w:val="003A7DCE"/>
    <w:rsid w:val="003B0026"/>
    <w:rsid w:val="003C0DA7"/>
    <w:rsid w:val="003C30FA"/>
    <w:rsid w:val="003C66D9"/>
    <w:rsid w:val="003D63FC"/>
    <w:rsid w:val="003D6807"/>
    <w:rsid w:val="003D6FE2"/>
    <w:rsid w:val="003E31F0"/>
    <w:rsid w:val="003F18FB"/>
    <w:rsid w:val="0040046D"/>
    <w:rsid w:val="00400D86"/>
    <w:rsid w:val="00403E45"/>
    <w:rsid w:val="0041151F"/>
    <w:rsid w:val="00413500"/>
    <w:rsid w:val="0041537E"/>
    <w:rsid w:val="00415892"/>
    <w:rsid w:val="004306F8"/>
    <w:rsid w:val="00432877"/>
    <w:rsid w:val="00437F94"/>
    <w:rsid w:val="0046007E"/>
    <w:rsid w:val="00466CA2"/>
    <w:rsid w:val="00467E44"/>
    <w:rsid w:val="0047350B"/>
    <w:rsid w:val="004815E3"/>
    <w:rsid w:val="00482757"/>
    <w:rsid w:val="004837DF"/>
    <w:rsid w:val="004861FF"/>
    <w:rsid w:val="00487F6D"/>
    <w:rsid w:val="00490ED7"/>
    <w:rsid w:val="0049263E"/>
    <w:rsid w:val="004A4661"/>
    <w:rsid w:val="004B0DC1"/>
    <w:rsid w:val="004B4CFA"/>
    <w:rsid w:val="004B5A7F"/>
    <w:rsid w:val="004B5B25"/>
    <w:rsid w:val="004B76A2"/>
    <w:rsid w:val="004C0B3D"/>
    <w:rsid w:val="004C1219"/>
    <w:rsid w:val="004C2B4F"/>
    <w:rsid w:val="004C3095"/>
    <w:rsid w:val="004D27A5"/>
    <w:rsid w:val="004D3270"/>
    <w:rsid w:val="004D6930"/>
    <w:rsid w:val="004E27BD"/>
    <w:rsid w:val="004E47C1"/>
    <w:rsid w:val="004F675B"/>
    <w:rsid w:val="00520925"/>
    <w:rsid w:val="005262F0"/>
    <w:rsid w:val="005310D1"/>
    <w:rsid w:val="00531B2E"/>
    <w:rsid w:val="00537922"/>
    <w:rsid w:val="005407D3"/>
    <w:rsid w:val="00543F19"/>
    <w:rsid w:val="005442C0"/>
    <w:rsid w:val="00554A50"/>
    <w:rsid w:val="00556842"/>
    <w:rsid w:val="00560A75"/>
    <w:rsid w:val="005740C1"/>
    <w:rsid w:val="005757DE"/>
    <w:rsid w:val="005771EE"/>
    <w:rsid w:val="00577223"/>
    <w:rsid w:val="0058278F"/>
    <w:rsid w:val="00583D7A"/>
    <w:rsid w:val="0059097A"/>
    <w:rsid w:val="00592601"/>
    <w:rsid w:val="005946F8"/>
    <w:rsid w:val="005A184B"/>
    <w:rsid w:val="005A1F94"/>
    <w:rsid w:val="005A315C"/>
    <w:rsid w:val="005A367F"/>
    <w:rsid w:val="005C3FD2"/>
    <w:rsid w:val="005C4FFE"/>
    <w:rsid w:val="005C7E3A"/>
    <w:rsid w:val="005D7990"/>
    <w:rsid w:val="005E2914"/>
    <w:rsid w:val="005E41CF"/>
    <w:rsid w:val="005E498D"/>
    <w:rsid w:val="005E6018"/>
    <w:rsid w:val="0060511E"/>
    <w:rsid w:val="006066A2"/>
    <w:rsid w:val="006069B7"/>
    <w:rsid w:val="006179CC"/>
    <w:rsid w:val="00623867"/>
    <w:rsid w:val="00633B65"/>
    <w:rsid w:val="00660A9D"/>
    <w:rsid w:val="0066154D"/>
    <w:rsid w:val="006705A5"/>
    <w:rsid w:val="00670F96"/>
    <w:rsid w:val="00680095"/>
    <w:rsid w:val="006846DF"/>
    <w:rsid w:val="00691958"/>
    <w:rsid w:val="00693C94"/>
    <w:rsid w:val="00695219"/>
    <w:rsid w:val="006A28BC"/>
    <w:rsid w:val="006A37E3"/>
    <w:rsid w:val="006A45AA"/>
    <w:rsid w:val="006B1FFB"/>
    <w:rsid w:val="006B2DB6"/>
    <w:rsid w:val="006B4820"/>
    <w:rsid w:val="006B623B"/>
    <w:rsid w:val="006B7089"/>
    <w:rsid w:val="006C1E19"/>
    <w:rsid w:val="006C6C6C"/>
    <w:rsid w:val="006D3A7E"/>
    <w:rsid w:val="006D5656"/>
    <w:rsid w:val="006D5D21"/>
    <w:rsid w:val="006E49CD"/>
    <w:rsid w:val="006E53E6"/>
    <w:rsid w:val="006E5F1C"/>
    <w:rsid w:val="00702DCF"/>
    <w:rsid w:val="00705B8D"/>
    <w:rsid w:val="00722938"/>
    <w:rsid w:val="0073225C"/>
    <w:rsid w:val="00735B06"/>
    <w:rsid w:val="00736E14"/>
    <w:rsid w:val="00737017"/>
    <w:rsid w:val="00737419"/>
    <w:rsid w:val="007427E9"/>
    <w:rsid w:val="00742D26"/>
    <w:rsid w:val="00746EC8"/>
    <w:rsid w:val="00756FF8"/>
    <w:rsid w:val="007627A1"/>
    <w:rsid w:val="0078161D"/>
    <w:rsid w:val="0078302B"/>
    <w:rsid w:val="00790E72"/>
    <w:rsid w:val="007930CF"/>
    <w:rsid w:val="00796BB9"/>
    <w:rsid w:val="0079730A"/>
    <w:rsid w:val="007974BE"/>
    <w:rsid w:val="007A367A"/>
    <w:rsid w:val="007A749E"/>
    <w:rsid w:val="007B6520"/>
    <w:rsid w:val="007B65BE"/>
    <w:rsid w:val="007B779F"/>
    <w:rsid w:val="007C3BB0"/>
    <w:rsid w:val="007C3FCE"/>
    <w:rsid w:val="007D042C"/>
    <w:rsid w:val="007D5330"/>
    <w:rsid w:val="007D6919"/>
    <w:rsid w:val="007E5AD4"/>
    <w:rsid w:val="007E73BC"/>
    <w:rsid w:val="007F48EC"/>
    <w:rsid w:val="00802027"/>
    <w:rsid w:val="00820247"/>
    <w:rsid w:val="0082025D"/>
    <w:rsid w:val="00821B5D"/>
    <w:rsid w:val="008247B1"/>
    <w:rsid w:val="0083292C"/>
    <w:rsid w:val="008362AF"/>
    <w:rsid w:val="00837949"/>
    <w:rsid w:val="00844A36"/>
    <w:rsid w:val="00865364"/>
    <w:rsid w:val="00866BB3"/>
    <w:rsid w:val="00870FB0"/>
    <w:rsid w:val="00873BB2"/>
    <w:rsid w:val="00877530"/>
    <w:rsid w:val="0087788E"/>
    <w:rsid w:val="0088043A"/>
    <w:rsid w:val="00880892"/>
    <w:rsid w:val="00886F08"/>
    <w:rsid w:val="00890CA0"/>
    <w:rsid w:val="008915A0"/>
    <w:rsid w:val="00891B9B"/>
    <w:rsid w:val="008A16C3"/>
    <w:rsid w:val="008A6EFD"/>
    <w:rsid w:val="008B088C"/>
    <w:rsid w:val="008B0CDE"/>
    <w:rsid w:val="008B25AB"/>
    <w:rsid w:val="008B7816"/>
    <w:rsid w:val="008D2BF2"/>
    <w:rsid w:val="008D5FD0"/>
    <w:rsid w:val="008E09FB"/>
    <w:rsid w:val="008E1A91"/>
    <w:rsid w:val="008F3B72"/>
    <w:rsid w:val="0090222E"/>
    <w:rsid w:val="00907564"/>
    <w:rsid w:val="00911F76"/>
    <w:rsid w:val="00915864"/>
    <w:rsid w:val="00921659"/>
    <w:rsid w:val="00926E85"/>
    <w:rsid w:val="0093092B"/>
    <w:rsid w:val="00936E34"/>
    <w:rsid w:val="0093783B"/>
    <w:rsid w:val="00937A6C"/>
    <w:rsid w:val="00944316"/>
    <w:rsid w:val="00946FE5"/>
    <w:rsid w:val="00950ABF"/>
    <w:rsid w:val="00952214"/>
    <w:rsid w:val="00956957"/>
    <w:rsid w:val="0096027F"/>
    <w:rsid w:val="0096088E"/>
    <w:rsid w:val="009618DA"/>
    <w:rsid w:val="00961AA9"/>
    <w:rsid w:val="009632C0"/>
    <w:rsid w:val="00972D42"/>
    <w:rsid w:val="00983DBC"/>
    <w:rsid w:val="0099679C"/>
    <w:rsid w:val="009B0EB2"/>
    <w:rsid w:val="009B1D58"/>
    <w:rsid w:val="009B3C78"/>
    <w:rsid w:val="009B680D"/>
    <w:rsid w:val="009B6EBB"/>
    <w:rsid w:val="009C2969"/>
    <w:rsid w:val="009C4A90"/>
    <w:rsid w:val="009C50BC"/>
    <w:rsid w:val="009D0186"/>
    <w:rsid w:val="009D23FA"/>
    <w:rsid w:val="009D3459"/>
    <w:rsid w:val="009D531C"/>
    <w:rsid w:val="009D7DE0"/>
    <w:rsid w:val="009E7E64"/>
    <w:rsid w:val="009F01A9"/>
    <w:rsid w:val="009F11E6"/>
    <w:rsid w:val="009F3B16"/>
    <w:rsid w:val="009F6B4F"/>
    <w:rsid w:val="00A02E78"/>
    <w:rsid w:val="00A1077C"/>
    <w:rsid w:val="00A11511"/>
    <w:rsid w:val="00A12C8D"/>
    <w:rsid w:val="00A1439E"/>
    <w:rsid w:val="00A152DD"/>
    <w:rsid w:val="00A372A8"/>
    <w:rsid w:val="00A40662"/>
    <w:rsid w:val="00A4263B"/>
    <w:rsid w:val="00A44007"/>
    <w:rsid w:val="00A449A1"/>
    <w:rsid w:val="00A5232A"/>
    <w:rsid w:val="00A55AA8"/>
    <w:rsid w:val="00A55B7C"/>
    <w:rsid w:val="00A60E54"/>
    <w:rsid w:val="00A6555B"/>
    <w:rsid w:val="00A83AE7"/>
    <w:rsid w:val="00A87C51"/>
    <w:rsid w:val="00A9215B"/>
    <w:rsid w:val="00A93B28"/>
    <w:rsid w:val="00A9673B"/>
    <w:rsid w:val="00AA1252"/>
    <w:rsid w:val="00AA4D8A"/>
    <w:rsid w:val="00AB3A0D"/>
    <w:rsid w:val="00AC0A1A"/>
    <w:rsid w:val="00AC5C4A"/>
    <w:rsid w:val="00AD3077"/>
    <w:rsid w:val="00AF3DFF"/>
    <w:rsid w:val="00B07316"/>
    <w:rsid w:val="00B15CB5"/>
    <w:rsid w:val="00B16153"/>
    <w:rsid w:val="00B1662B"/>
    <w:rsid w:val="00B1747B"/>
    <w:rsid w:val="00B22F5D"/>
    <w:rsid w:val="00B24E20"/>
    <w:rsid w:val="00B32FD7"/>
    <w:rsid w:val="00B350DC"/>
    <w:rsid w:val="00B36AAA"/>
    <w:rsid w:val="00B3759F"/>
    <w:rsid w:val="00B46386"/>
    <w:rsid w:val="00B60354"/>
    <w:rsid w:val="00B61453"/>
    <w:rsid w:val="00B629CF"/>
    <w:rsid w:val="00B758C9"/>
    <w:rsid w:val="00B76CDE"/>
    <w:rsid w:val="00B76D2D"/>
    <w:rsid w:val="00B9037A"/>
    <w:rsid w:val="00B963DD"/>
    <w:rsid w:val="00B96CE6"/>
    <w:rsid w:val="00BA4DA0"/>
    <w:rsid w:val="00BA4F24"/>
    <w:rsid w:val="00BA59EB"/>
    <w:rsid w:val="00BA680B"/>
    <w:rsid w:val="00BB51CA"/>
    <w:rsid w:val="00BC30F6"/>
    <w:rsid w:val="00BC4492"/>
    <w:rsid w:val="00BC50D6"/>
    <w:rsid w:val="00BD51A9"/>
    <w:rsid w:val="00BD5628"/>
    <w:rsid w:val="00BD5812"/>
    <w:rsid w:val="00BD5CD7"/>
    <w:rsid w:val="00BE7BD3"/>
    <w:rsid w:val="00C0209D"/>
    <w:rsid w:val="00C105C1"/>
    <w:rsid w:val="00C21607"/>
    <w:rsid w:val="00C32AB9"/>
    <w:rsid w:val="00C379A6"/>
    <w:rsid w:val="00C438D0"/>
    <w:rsid w:val="00C550E6"/>
    <w:rsid w:val="00C65477"/>
    <w:rsid w:val="00C70E2C"/>
    <w:rsid w:val="00C7153E"/>
    <w:rsid w:val="00C720C5"/>
    <w:rsid w:val="00C741A9"/>
    <w:rsid w:val="00C80D25"/>
    <w:rsid w:val="00C842AC"/>
    <w:rsid w:val="00C866B2"/>
    <w:rsid w:val="00C93809"/>
    <w:rsid w:val="00CA579D"/>
    <w:rsid w:val="00CB26EA"/>
    <w:rsid w:val="00CB4B26"/>
    <w:rsid w:val="00CB6337"/>
    <w:rsid w:val="00CC20CB"/>
    <w:rsid w:val="00CC5007"/>
    <w:rsid w:val="00CD06FD"/>
    <w:rsid w:val="00CD17D6"/>
    <w:rsid w:val="00CD411B"/>
    <w:rsid w:val="00CD7DB9"/>
    <w:rsid w:val="00CE0209"/>
    <w:rsid w:val="00CE43C0"/>
    <w:rsid w:val="00CE491B"/>
    <w:rsid w:val="00CE6F35"/>
    <w:rsid w:val="00CE72C5"/>
    <w:rsid w:val="00CF1036"/>
    <w:rsid w:val="00CF1842"/>
    <w:rsid w:val="00CF4BCF"/>
    <w:rsid w:val="00D03567"/>
    <w:rsid w:val="00D04339"/>
    <w:rsid w:val="00D0580C"/>
    <w:rsid w:val="00D06149"/>
    <w:rsid w:val="00D06608"/>
    <w:rsid w:val="00D171FF"/>
    <w:rsid w:val="00D20D31"/>
    <w:rsid w:val="00D213C0"/>
    <w:rsid w:val="00D33D35"/>
    <w:rsid w:val="00D36598"/>
    <w:rsid w:val="00D42399"/>
    <w:rsid w:val="00D44808"/>
    <w:rsid w:val="00D704CA"/>
    <w:rsid w:val="00D80DFC"/>
    <w:rsid w:val="00D90FBC"/>
    <w:rsid w:val="00D925C3"/>
    <w:rsid w:val="00D9331F"/>
    <w:rsid w:val="00D943B4"/>
    <w:rsid w:val="00DA310C"/>
    <w:rsid w:val="00DA4A0A"/>
    <w:rsid w:val="00DB21E7"/>
    <w:rsid w:val="00DB3CC7"/>
    <w:rsid w:val="00DC403A"/>
    <w:rsid w:val="00DC58EE"/>
    <w:rsid w:val="00DC62F0"/>
    <w:rsid w:val="00DD21F1"/>
    <w:rsid w:val="00DD4767"/>
    <w:rsid w:val="00DD79FF"/>
    <w:rsid w:val="00DE1E90"/>
    <w:rsid w:val="00DE2422"/>
    <w:rsid w:val="00DE5FFB"/>
    <w:rsid w:val="00DF5E06"/>
    <w:rsid w:val="00DF7807"/>
    <w:rsid w:val="00E106D4"/>
    <w:rsid w:val="00E16D12"/>
    <w:rsid w:val="00E2262E"/>
    <w:rsid w:val="00E25DFF"/>
    <w:rsid w:val="00E310D9"/>
    <w:rsid w:val="00E31C31"/>
    <w:rsid w:val="00E35968"/>
    <w:rsid w:val="00E4177D"/>
    <w:rsid w:val="00E4496E"/>
    <w:rsid w:val="00E4649A"/>
    <w:rsid w:val="00E57791"/>
    <w:rsid w:val="00E622AC"/>
    <w:rsid w:val="00E6662D"/>
    <w:rsid w:val="00E67F4E"/>
    <w:rsid w:val="00E70F82"/>
    <w:rsid w:val="00E71E82"/>
    <w:rsid w:val="00E74F7F"/>
    <w:rsid w:val="00E87C58"/>
    <w:rsid w:val="00E90B10"/>
    <w:rsid w:val="00E9307F"/>
    <w:rsid w:val="00E9713F"/>
    <w:rsid w:val="00EA44FB"/>
    <w:rsid w:val="00EB1A3C"/>
    <w:rsid w:val="00EB242D"/>
    <w:rsid w:val="00EB5F5F"/>
    <w:rsid w:val="00EC20D2"/>
    <w:rsid w:val="00EC2239"/>
    <w:rsid w:val="00EC3727"/>
    <w:rsid w:val="00EC6DD2"/>
    <w:rsid w:val="00ED172C"/>
    <w:rsid w:val="00ED2FBA"/>
    <w:rsid w:val="00ED3438"/>
    <w:rsid w:val="00EE2FAD"/>
    <w:rsid w:val="00EE3905"/>
    <w:rsid w:val="00EE58DF"/>
    <w:rsid w:val="00EF01A9"/>
    <w:rsid w:val="00F02412"/>
    <w:rsid w:val="00F07368"/>
    <w:rsid w:val="00F11C04"/>
    <w:rsid w:val="00F12005"/>
    <w:rsid w:val="00F15C3E"/>
    <w:rsid w:val="00F20554"/>
    <w:rsid w:val="00F25C98"/>
    <w:rsid w:val="00F31011"/>
    <w:rsid w:val="00F31F91"/>
    <w:rsid w:val="00F37602"/>
    <w:rsid w:val="00F47536"/>
    <w:rsid w:val="00F54F39"/>
    <w:rsid w:val="00F55999"/>
    <w:rsid w:val="00F63123"/>
    <w:rsid w:val="00F81A03"/>
    <w:rsid w:val="00F82DDB"/>
    <w:rsid w:val="00F9009E"/>
    <w:rsid w:val="00F94412"/>
    <w:rsid w:val="00F950C4"/>
    <w:rsid w:val="00FA000D"/>
    <w:rsid w:val="00FA45C5"/>
    <w:rsid w:val="00FA4836"/>
    <w:rsid w:val="00FA76B8"/>
    <w:rsid w:val="00FC0FBA"/>
    <w:rsid w:val="00FC23D0"/>
    <w:rsid w:val="00FC2C88"/>
    <w:rsid w:val="00FD5C14"/>
    <w:rsid w:val="00FF3D7A"/>
    <w:rsid w:val="00FF5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AD426A"/>
  <w15:chartTrackingRefBased/>
  <w15:docId w15:val="{8FDB6952-8E94-48E5-AAF7-B6136D5B6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0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locked="0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locked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E71E82"/>
    <w:pPr>
      <w:spacing w:after="120" w:line="360" w:lineRule="auto"/>
      <w:ind w:firstLine="851"/>
      <w:jc w:val="both"/>
    </w:pPr>
    <w:rPr>
      <w:rFonts w:ascii="Times New Roman" w:hAnsi="Times New Roman"/>
      <w:color w:val="000000" w:themeColor="text1"/>
      <w:sz w:val="24"/>
    </w:rPr>
  </w:style>
  <w:style w:type="paragraph" w:styleId="1">
    <w:name w:val="heading 1"/>
    <w:next w:val="a"/>
    <w:link w:val="10"/>
    <w:uiPriority w:val="9"/>
    <w:qFormat/>
    <w:rsid w:val="00D213C0"/>
    <w:pPr>
      <w:keepNext/>
      <w:keepLines/>
      <w:pageBreakBefore/>
      <w:suppressAutoHyphens/>
      <w:spacing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styleId="2">
    <w:name w:val="heading 2"/>
    <w:next w:val="a"/>
    <w:link w:val="20"/>
    <w:uiPriority w:val="9"/>
    <w:unhideWhenUsed/>
    <w:qFormat/>
    <w:rsid w:val="00D213C0"/>
    <w:pPr>
      <w:keepNext/>
      <w:keepLines/>
      <w:suppressAutoHyphens/>
      <w:spacing w:after="240" w:line="360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3">
    <w:name w:val="heading 3"/>
    <w:next w:val="a"/>
    <w:link w:val="30"/>
    <w:uiPriority w:val="9"/>
    <w:unhideWhenUsed/>
    <w:qFormat/>
    <w:rsid w:val="00D213C0"/>
    <w:pPr>
      <w:keepNext/>
      <w:keepLines/>
      <w:suppressAutoHyphens/>
      <w:spacing w:after="240" w:line="360" w:lineRule="auto"/>
      <w:outlineLvl w:val="2"/>
    </w:pPr>
    <w:rPr>
      <w:rFonts w:ascii="Times New Roman" w:eastAsiaTheme="majorEastAsia" w:hAnsi="Times New Roman" w:cstheme="majorBidi"/>
      <w:i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locked/>
    <w:rsid w:val="00AC0A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13C0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213C0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D213C0"/>
    <w:rPr>
      <w:rFonts w:ascii="Times New Roman" w:eastAsiaTheme="majorEastAsia" w:hAnsi="Times New Roman" w:cstheme="majorBidi"/>
      <w:i/>
      <w:color w:val="000000" w:themeColor="tex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C0A1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a3">
    <w:name w:val="Определение"/>
    <w:next w:val="a"/>
    <w:qFormat/>
    <w:rsid w:val="006D5656"/>
    <w:pPr>
      <w:spacing w:after="120" w:line="360" w:lineRule="auto"/>
      <w:ind w:left="851" w:hanging="851"/>
    </w:pPr>
    <w:rPr>
      <w:rFonts w:ascii="Times New Roman" w:hAnsi="Times New Roman"/>
      <w:b/>
      <w:i/>
      <w:color w:val="000000" w:themeColor="text1"/>
      <w:sz w:val="24"/>
    </w:rPr>
  </w:style>
  <w:style w:type="paragraph" w:customStyle="1" w:styleId="a4">
    <w:name w:val="Примечание"/>
    <w:next w:val="a"/>
    <w:qFormat/>
    <w:rsid w:val="008B25AB"/>
    <w:pPr>
      <w:spacing w:after="0" w:line="240" w:lineRule="auto"/>
      <w:ind w:left="851" w:hanging="851"/>
    </w:pPr>
    <w:rPr>
      <w:rFonts w:ascii="Times New Roman" w:hAnsi="Times New Roman"/>
      <w:i/>
      <w:color w:val="000000" w:themeColor="text1"/>
    </w:rPr>
  </w:style>
  <w:style w:type="paragraph" w:customStyle="1" w:styleId="a5">
    <w:name w:val="Название таблицы"/>
    <w:next w:val="a"/>
    <w:qFormat/>
    <w:rsid w:val="00EE2FAD"/>
    <w:pPr>
      <w:suppressAutoHyphens/>
      <w:spacing w:after="0" w:line="240" w:lineRule="auto"/>
    </w:pPr>
    <w:rPr>
      <w:rFonts w:ascii="Times New Roman" w:hAnsi="Times New Roman"/>
      <w:b/>
      <w:i/>
      <w:color w:val="000000" w:themeColor="text1"/>
    </w:rPr>
  </w:style>
  <w:style w:type="paragraph" w:customStyle="1" w:styleId="a6">
    <w:name w:val="Название рисунка (картинки)"/>
    <w:next w:val="a"/>
    <w:qFormat/>
    <w:rsid w:val="00C438D0"/>
    <w:pPr>
      <w:suppressAutoHyphens/>
      <w:spacing w:after="0" w:line="240" w:lineRule="auto"/>
      <w:jc w:val="center"/>
    </w:pPr>
    <w:rPr>
      <w:rFonts w:ascii="Times New Roman" w:hAnsi="Times New Roman"/>
      <w:i/>
      <w:color w:val="000000" w:themeColor="text1"/>
    </w:rPr>
  </w:style>
  <w:style w:type="paragraph" w:customStyle="1" w:styleId="a7">
    <w:name w:val="Формула"/>
    <w:next w:val="a"/>
    <w:qFormat/>
    <w:rsid w:val="00C65477"/>
    <w:pPr>
      <w:suppressAutoHyphens/>
      <w:spacing w:before="120" w:after="240" w:line="240" w:lineRule="auto"/>
      <w:ind w:left="1418" w:hanging="1418"/>
    </w:pPr>
    <w:rPr>
      <w:rFonts w:ascii="Times New Roman" w:hAnsi="Times New Roman"/>
      <w:i/>
      <w:color w:val="000000" w:themeColor="text1"/>
      <w:sz w:val="24"/>
    </w:rPr>
  </w:style>
  <w:style w:type="paragraph" w:styleId="a8">
    <w:name w:val="List"/>
    <w:basedOn w:val="a"/>
    <w:uiPriority w:val="99"/>
    <w:unhideWhenUsed/>
    <w:qFormat/>
    <w:rsid w:val="00BD5628"/>
    <w:pPr>
      <w:ind w:firstLine="0"/>
      <w:contextualSpacing/>
      <w:jc w:val="left"/>
    </w:pPr>
  </w:style>
  <w:style w:type="paragraph" w:customStyle="1" w:styleId="a9">
    <w:name w:val="Колонтитул"/>
    <w:qFormat/>
    <w:rsid w:val="00BB51CA"/>
    <w:pPr>
      <w:spacing w:after="0" w:line="240" w:lineRule="auto"/>
      <w:jc w:val="center"/>
    </w:pPr>
    <w:rPr>
      <w:rFonts w:ascii="Times New Roman" w:hAnsi="Times New Roman"/>
      <w:i/>
      <w:color w:val="000000" w:themeColor="text1"/>
    </w:rPr>
  </w:style>
  <w:style w:type="paragraph" w:styleId="aa">
    <w:name w:val="Body Text"/>
    <w:link w:val="ab"/>
    <w:uiPriority w:val="99"/>
    <w:unhideWhenUsed/>
    <w:qFormat/>
    <w:rsid w:val="00531B2E"/>
    <w:pPr>
      <w:spacing w:after="120" w:line="360" w:lineRule="auto"/>
      <w:ind w:firstLine="851"/>
      <w:jc w:val="both"/>
    </w:pPr>
    <w:rPr>
      <w:rFonts w:ascii="Times New Roman" w:hAnsi="Times New Roman"/>
      <w:color w:val="000000" w:themeColor="text1"/>
      <w:sz w:val="24"/>
    </w:rPr>
  </w:style>
  <w:style w:type="character" w:customStyle="1" w:styleId="ab">
    <w:name w:val="Основной текст Знак"/>
    <w:basedOn w:val="a0"/>
    <w:link w:val="aa"/>
    <w:uiPriority w:val="99"/>
    <w:rsid w:val="00531B2E"/>
    <w:rPr>
      <w:rFonts w:ascii="Times New Roman" w:hAnsi="Times New Roman"/>
      <w:color w:val="000000" w:themeColor="text1"/>
      <w:sz w:val="24"/>
    </w:rPr>
  </w:style>
  <w:style w:type="paragraph" w:styleId="ac">
    <w:name w:val="header"/>
    <w:basedOn w:val="a"/>
    <w:link w:val="ad"/>
    <w:uiPriority w:val="99"/>
    <w:unhideWhenUsed/>
    <w:locked/>
    <w:rsid w:val="00BA4D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BA4DA0"/>
    <w:rPr>
      <w:rFonts w:ascii="Times New Roman" w:hAnsi="Times New Roman"/>
      <w:color w:val="000000" w:themeColor="text1"/>
      <w:sz w:val="24"/>
    </w:rPr>
  </w:style>
  <w:style w:type="paragraph" w:styleId="ae">
    <w:name w:val="footer"/>
    <w:basedOn w:val="a"/>
    <w:link w:val="af"/>
    <w:uiPriority w:val="99"/>
    <w:unhideWhenUsed/>
    <w:locked/>
    <w:rsid w:val="00BA4D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BA4DA0"/>
    <w:rPr>
      <w:rFonts w:ascii="Times New Roman" w:hAnsi="Times New Roman"/>
      <w:color w:val="000000" w:themeColor="text1"/>
      <w:sz w:val="24"/>
    </w:rPr>
  </w:style>
  <w:style w:type="paragraph" w:styleId="af0">
    <w:name w:val="List Paragraph"/>
    <w:basedOn w:val="a"/>
    <w:uiPriority w:val="34"/>
    <w:locked/>
    <w:rsid w:val="00BD5812"/>
    <w:pPr>
      <w:ind w:left="720"/>
      <w:contextualSpacing/>
    </w:pPr>
  </w:style>
  <w:style w:type="character" w:styleId="af1">
    <w:name w:val="Hyperlink"/>
    <w:basedOn w:val="a0"/>
    <w:uiPriority w:val="99"/>
    <w:unhideWhenUsed/>
    <w:locked/>
    <w:rsid w:val="00242402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locked/>
    <w:rsid w:val="002278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2782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2">
    <w:name w:val="Unresolved Mention"/>
    <w:basedOn w:val="a0"/>
    <w:uiPriority w:val="99"/>
    <w:semiHidden/>
    <w:unhideWhenUsed/>
    <w:locked/>
    <w:rsid w:val="008362AF"/>
    <w:rPr>
      <w:color w:val="605E5C"/>
      <w:shd w:val="clear" w:color="auto" w:fill="E1DFDD"/>
    </w:rPr>
  </w:style>
  <w:style w:type="character" w:styleId="af3">
    <w:name w:val="Placeholder Text"/>
    <w:basedOn w:val="a0"/>
    <w:uiPriority w:val="99"/>
    <w:semiHidden/>
    <w:locked/>
    <w:rsid w:val="005E6018"/>
    <w:rPr>
      <w:color w:val="808080"/>
    </w:rPr>
  </w:style>
  <w:style w:type="character" w:styleId="af4">
    <w:name w:val="FollowedHyperlink"/>
    <w:basedOn w:val="a0"/>
    <w:uiPriority w:val="99"/>
    <w:semiHidden/>
    <w:unhideWhenUsed/>
    <w:locked/>
    <w:rsid w:val="008A6EFD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467E4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Cs w:val="24"/>
      <w:lang w:eastAsia="ru-RU"/>
    </w:rPr>
  </w:style>
  <w:style w:type="table" w:styleId="af5">
    <w:name w:val="Table Grid"/>
    <w:basedOn w:val="a1"/>
    <w:uiPriority w:val="39"/>
    <w:locked/>
    <w:rsid w:val="00891B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udkoMatt/GeometryAndGraphics/blob/master/Lab_0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udko\Documents\&#1062;&#1050;_&#1051;&#1072;&#1073;&#1086;&#1088;&#1072;&#1090;&#1086;&#1088;&#1085;&#1099;&#1077;\1\&#1056;&#1072;&#1073;&#1086;&#1090;&#1072;_&#1044;&#1091;&#1076;&#1082;&#1086;_&#1052;&#1072;&#1090;&#1074;&#1077;&#1081;_&#1042;&#1083;&#1072;&#1076;&#1080;&#1084;&#1080;&#1088;&#1086;&#1074;&#1080;&#109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83035-A425-417A-B2E8-7730A1D0C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Работа_Дудко_Матвей_Владимирович.dotx</Template>
  <TotalTime>103</TotalTime>
  <Pages>28</Pages>
  <Words>6035</Words>
  <Characters>34401</Characters>
  <Application>Microsoft Office Word</Application>
  <DocSecurity>0</DocSecurity>
  <Lines>286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Дудко</dc:creator>
  <cp:keywords/>
  <dc:description/>
  <cp:lastModifiedBy>Матвей Дудко</cp:lastModifiedBy>
  <cp:revision>105</cp:revision>
  <dcterms:created xsi:type="dcterms:W3CDTF">2020-04-27T23:09:00Z</dcterms:created>
  <dcterms:modified xsi:type="dcterms:W3CDTF">2020-04-29T13:15:00Z</dcterms:modified>
</cp:coreProperties>
</file>