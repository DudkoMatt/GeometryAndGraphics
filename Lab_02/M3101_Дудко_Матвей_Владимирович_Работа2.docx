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72927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МИНИСТЕРСТВО НАУКИ И ВЫСШЕГО ОБРАЗОВАНИЯ РОССИЙСКОЙ ФЕДЕРАЦИИ</w:t>
      </w:r>
    </w:p>
    <w:p w14:paraId="26226901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федеральное государственное автономное образовательное учреждение высшего образования</w:t>
      </w:r>
    </w:p>
    <w:p w14:paraId="112308CF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Санкт-Петербургский национальный исследовательский университет информац</w:t>
      </w:r>
      <w:r w:rsidR="00907564" w:rsidRPr="006846DF">
        <w:t>и</w:t>
      </w:r>
      <w:r w:rsidRPr="006846DF">
        <w:t>онных технологий, механики и оптики</w:t>
      </w:r>
    </w:p>
    <w:p w14:paraId="08159E95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Мегафакультет трансляционных информационных технологий</w:t>
      </w:r>
    </w:p>
    <w:p w14:paraId="40716224" w14:textId="77777777" w:rsidR="00DE2422" w:rsidRPr="006846DF" w:rsidRDefault="00DE2422" w:rsidP="00EC2239">
      <w:pPr>
        <w:pStyle w:val="aa"/>
        <w:spacing w:after="840"/>
        <w:ind w:firstLine="0"/>
        <w:jc w:val="center"/>
      </w:pPr>
      <w:r w:rsidRPr="006846DF">
        <w:t>Факультет информационных технологий и программирования</w:t>
      </w:r>
    </w:p>
    <w:p w14:paraId="58CED8C4" w14:textId="564DBA88" w:rsidR="00DE2422" w:rsidRPr="002C5169" w:rsidRDefault="00DE2422" w:rsidP="00361571">
      <w:pPr>
        <w:pStyle w:val="aa"/>
        <w:spacing w:after="0"/>
        <w:ind w:firstLine="0"/>
        <w:jc w:val="center"/>
        <w:rPr>
          <w:b/>
          <w:bCs/>
        </w:rPr>
      </w:pPr>
      <w:r w:rsidRPr="00361571">
        <w:rPr>
          <w:b/>
          <w:bCs/>
        </w:rPr>
        <w:t xml:space="preserve">Лабораторная работа № </w:t>
      </w:r>
      <w:r w:rsidR="00AC52BE" w:rsidRPr="002C5169">
        <w:rPr>
          <w:b/>
          <w:bCs/>
        </w:rPr>
        <w:t>2</w:t>
      </w:r>
    </w:p>
    <w:p w14:paraId="125EC14E" w14:textId="77777777" w:rsidR="00DE2422" w:rsidRPr="00361571" w:rsidRDefault="00DE2422" w:rsidP="00361571">
      <w:pPr>
        <w:pStyle w:val="aa"/>
        <w:spacing w:after="0"/>
        <w:ind w:firstLine="0"/>
        <w:jc w:val="center"/>
        <w:rPr>
          <w:b/>
          <w:bCs/>
        </w:rPr>
      </w:pPr>
      <w:r w:rsidRPr="00361571">
        <w:rPr>
          <w:b/>
          <w:bCs/>
        </w:rPr>
        <w:t>По дисциплине «</w:t>
      </w:r>
      <w:r w:rsidR="001F1464">
        <w:rPr>
          <w:b/>
          <w:bCs/>
        </w:rPr>
        <w:t>Компьютерная графика и геометрия</w:t>
      </w:r>
      <w:r w:rsidRPr="00361571">
        <w:rPr>
          <w:b/>
          <w:bCs/>
        </w:rPr>
        <w:t>»</w:t>
      </w:r>
    </w:p>
    <w:p w14:paraId="582A889A" w14:textId="4362FB90" w:rsidR="00DE2422" w:rsidRPr="00BA4DA0" w:rsidRDefault="006A18BF" w:rsidP="00361571">
      <w:pPr>
        <w:pStyle w:val="aa"/>
        <w:spacing w:after="720"/>
        <w:ind w:firstLine="0"/>
        <w:jc w:val="center"/>
        <w:rPr>
          <w:b/>
          <w:bCs/>
        </w:rPr>
      </w:pPr>
      <w:r w:rsidRPr="006A18BF">
        <w:rPr>
          <w:b/>
          <w:bCs/>
        </w:rPr>
        <w:t>Изучение алгоритмов отрисовки растровых линий с применением сглаживания и гамма-коррекции</w:t>
      </w:r>
    </w:p>
    <w:p w14:paraId="72C76FC8" w14:textId="77777777" w:rsidR="00DE2422" w:rsidRPr="00C7153E" w:rsidRDefault="00DE2422" w:rsidP="00B758C9">
      <w:pPr>
        <w:pStyle w:val="aa"/>
        <w:spacing w:after="720"/>
        <w:ind w:left="5670" w:firstLine="0"/>
        <w:rPr>
          <w:b/>
          <w:bCs/>
          <w:i/>
          <w:iCs/>
        </w:rPr>
      </w:pPr>
      <w:r w:rsidRPr="00C7153E">
        <w:rPr>
          <w:b/>
          <w:bCs/>
        </w:rPr>
        <w:t xml:space="preserve">Выполнил студент группы </w:t>
      </w:r>
      <w:r w:rsidRPr="00C7153E">
        <w:rPr>
          <w:b/>
          <w:bCs/>
          <w:lang w:val="en-US"/>
        </w:rPr>
        <w:t>M</w:t>
      </w:r>
      <w:r w:rsidRPr="00C7153E">
        <w:rPr>
          <w:b/>
          <w:bCs/>
        </w:rPr>
        <w:t>31</w:t>
      </w:r>
      <w:r w:rsidR="00A60E54" w:rsidRPr="00C7153E">
        <w:rPr>
          <w:b/>
          <w:bCs/>
        </w:rPr>
        <w:t>01</w:t>
      </w:r>
      <w:r w:rsidR="00A60E54" w:rsidRPr="00C7153E">
        <w:rPr>
          <w:b/>
          <w:bCs/>
        </w:rPr>
        <w:br/>
      </w:r>
      <w:r w:rsidR="00A60E54" w:rsidRPr="00C7153E">
        <w:rPr>
          <w:b/>
          <w:bCs/>
          <w:i/>
          <w:iCs/>
        </w:rPr>
        <w:t>Дудко Матвей Владимирович</w:t>
      </w:r>
    </w:p>
    <w:p w14:paraId="681844D0" w14:textId="77777777" w:rsidR="00DE2422" w:rsidRPr="002259BD" w:rsidRDefault="00DE2422" w:rsidP="002259BD">
      <w:pPr>
        <w:pStyle w:val="aa"/>
        <w:spacing w:after="720"/>
        <w:ind w:left="5670" w:firstLine="0"/>
        <w:rPr>
          <w:b/>
          <w:bCs/>
        </w:rPr>
      </w:pPr>
      <w:r w:rsidRPr="002259BD">
        <w:rPr>
          <w:b/>
          <w:bCs/>
        </w:rPr>
        <w:t>Проверил:</w:t>
      </w:r>
      <w:r w:rsidRPr="002259BD">
        <w:rPr>
          <w:b/>
          <w:bCs/>
        </w:rPr>
        <w:br/>
      </w:r>
      <w:r w:rsidR="005C3FD2">
        <w:rPr>
          <w:b/>
          <w:bCs/>
        </w:rPr>
        <w:t>Скаков Павел Сергеевич</w:t>
      </w:r>
    </w:p>
    <w:p w14:paraId="0614D4D4" w14:textId="77777777" w:rsidR="00DE2422" w:rsidRPr="00844A36" w:rsidRDefault="00DE2422" w:rsidP="00654751">
      <w:pPr>
        <w:pStyle w:val="aa"/>
        <w:spacing w:before="4800" w:after="0"/>
        <w:ind w:firstLine="0"/>
        <w:jc w:val="center"/>
        <w:rPr>
          <w:b/>
          <w:bCs/>
          <w:i/>
          <w:iCs/>
          <w:sz w:val="22"/>
        </w:rPr>
      </w:pPr>
      <w:r w:rsidRPr="00844A36">
        <w:rPr>
          <w:b/>
          <w:bCs/>
          <w:i/>
          <w:iCs/>
          <w:sz w:val="22"/>
        </w:rPr>
        <w:t>САНКТ-ПЕТЕРБУРГ</w:t>
      </w:r>
    </w:p>
    <w:p w14:paraId="683586C1" w14:textId="77777777" w:rsidR="006846DF" w:rsidRPr="00844A36" w:rsidRDefault="00DE2422" w:rsidP="00844A36">
      <w:pPr>
        <w:pStyle w:val="aa"/>
        <w:ind w:firstLine="0"/>
        <w:jc w:val="center"/>
        <w:rPr>
          <w:b/>
          <w:bCs/>
          <w:i/>
          <w:iCs/>
          <w:sz w:val="22"/>
        </w:rPr>
      </w:pPr>
      <w:r w:rsidRPr="00844A36">
        <w:rPr>
          <w:b/>
          <w:bCs/>
          <w:i/>
          <w:iCs/>
          <w:sz w:val="22"/>
        </w:rPr>
        <w:t>20</w:t>
      </w:r>
      <w:r w:rsidR="004B0DC1">
        <w:rPr>
          <w:b/>
          <w:bCs/>
          <w:i/>
          <w:iCs/>
          <w:sz w:val="22"/>
        </w:rPr>
        <w:t>20</w:t>
      </w:r>
    </w:p>
    <w:p w14:paraId="44803C80" w14:textId="77777777" w:rsidR="007F48EC" w:rsidRDefault="00ED3438" w:rsidP="007F48EC">
      <w:pPr>
        <w:pStyle w:val="1"/>
      </w:pPr>
      <w:r w:rsidRPr="00ED3438">
        <w:lastRenderedPageBreak/>
        <w:t>Цель работы</w:t>
      </w:r>
    </w:p>
    <w:p w14:paraId="7BCEA6FD" w14:textId="15C6AB37" w:rsidR="002C5169" w:rsidRDefault="00652FDE" w:rsidP="002C5169">
      <w:pPr>
        <w:pStyle w:val="aa"/>
      </w:pPr>
      <w:r>
        <w:t>И</w:t>
      </w:r>
      <w:r w:rsidRPr="00652FDE">
        <w:t xml:space="preserve">зучить </w:t>
      </w:r>
      <w:bookmarkStart w:id="0" w:name="_Hlk40470728"/>
      <w:r w:rsidRPr="00652FDE">
        <w:t>алгоритмы и реализовать программу, рисующую линию на изображении в формате PGM</w:t>
      </w:r>
      <w:bookmarkEnd w:id="0"/>
      <w:r w:rsidRPr="00652FDE">
        <w:t xml:space="preserve"> (P5) с учетом гамма-коррекции sRGB</w:t>
      </w:r>
      <w:r w:rsidR="00ED3438" w:rsidRPr="00ED3438">
        <w:t>.</w:t>
      </w:r>
    </w:p>
    <w:p w14:paraId="2007F45E" w14:textId="177DFD3C" w:rsidR="00737419" w:rsidRDefault="00737419" w:rsidP="00737419">
      <w:pPr>
        <w:pStyle w:val="1"/>
      </w:pPr>
      <w:r>
        <w:lastRenderedPageBreak/>
        <w:t>Описание</w:t>
      </w:r>
      <w:r w:rsidRPr="00ED3438">
        <w:t xml:space="preserve"> работы</w:t>
      </w:r>
    </w:p>
    <w:p w14:paraId="67426F9B" w14:textId="50090149" w:rsidR="002C5169" w:rsidRPr="00A01FD2" w:rsidRDefault="002C5169" w:rsidP="009D3459">
      <w:pPr>
        <w:pStyle w:val="aa"/>
        <w:rPr>
          <w:b/>
          <w:bCs/>
          <w:u w:val="single"/>
        </w:rPr>
      </w:pPr>
      <w:r w:rsidRPr="00A01FD2">
        <w:rPr>
          <w:b/>
          <w:bCs/>
          <w:u w:val="single"/>
        </w:rPr>
        <w:t>Частичное решение лабораторной работы.</w:t>
      </w:r>
    </w:p>
    <w:p w14:paraId="74349368" w14:textId="01A30D50" w:rsidR="00737419" w:rsidRDefault="00737419" w:rsidP="009D3459">
      <w:pPr>
        <w:pStyle w:val="aa"/>
      </w:pPr>
      <w:r w:rsidRPr="00737419">
        <w:t>Программа должна быть написана на C/C++ и не использовать внешние библиотеки</w:t>
      </w:r>
      <w:r>
        <w:t>.</w:t>
      </w:r>
    </w:p>
    <w:p w14:paraId="13B226BE" w14:textId="77777777" w:rsidR="00737419" w:rsidRPr="00737419" w:rsidRDefault="00737419" w:rsidP="00737419">
      <w:pPr>
        <w:pStyle w:val="aa"/>
      </w:pPr>
      <w:r w:rsidRPr="00737419">
        <w:t>Аргументы передаются через командную строку:</w:t>
      </w:r>
    </w:p>
    <w:p w14:paraId="3485122D" w14:textId="2AF4A31E" w:rsidR="00737419" w:rsidRPr="000833AA" w:rsidRDefault="000833AA" w:rsidP="00737419">
      <w:pPr>
        <w:pStyle w:val="aa"/>
      </w:pPr>
      <w:r>
        <w:rPr>
          <w:b/>
          <w:bCs/>
          <w:lang w:val="en-GB"/>
        </w:rPr>
        <w:t>l</w:t>
      </w:r>
      <w:r w:rsidR="00DD79FF" w:rsidRPr="00DD79FF">
        <w:rPr>
          <w:b/>
          <w:bCs/>
          <w:lang w:val="en-GB"/>
        </w:rPr>
        <w:t>ab</w:t>
      </w:r>
      <w:r w:rsidRPr="000833AA">
        <w:rPr>
          <w:b/>
          <w:bCs/>
        </w:rPr>
        <w:t>2</w:t>
      </w:r>
      <w:r w:rsidR="00DD79FF" w:rsidRPr="000833AA">
        <w:rPr>
          <w:b/>
          <w:bCs/>
        </w:rPr>
        <w:t>.</w:t>
      </w:r>
      <w:r w:rsidR="00DD79FF" w:rsidRPr="00DD79FF">
        <w:rPr>
          <w:b/>
          <w:bCs/>
          <w:lang w:val="en-GB"/>
        </w:rPr>
        <w:t>exe</w:t>
      </w:r>
      <w:r w:rsidR="00DD79FF" w:rsidRPr="000833AA">
        <w:rPr>
          <w:b/>
          <w:bCs/>
        </w:rPr>
        <w:t xml:space="preserve"> </w:t>
      </w:r>
      <w:r w:rsidRPr="000833AA">
        <w:rPr>
          <w:b/>
          <w:bCs/>
        </w:rPr>
        <w:t>&lt;</w:t>
      </w:r>
      <w:proofErr w:type="spellStart"/>
      <w:r w:rsidRPr="000833AA">
        <w:rPr>
          <w:b/>
          <w:bCs/>
        </w:rPr>
        <w:t>имя_входного_файла</w:t>
      </w:r>
      <w:proofErr w:type="spellEnd"/>
      <w:r w:rsidRPr="000833AA">
        <w:rPr>
          <w:b/>
          <w:bCs/>
        </w:rPr>
        <w:t>&gt; &lt;</w:t>
      </w:r>
      <w:proofErr w:type="spellStart"/>
      <w:r w:rsidRPr="000833AA">
        <w:rPr>
          <w:b/>
          <w:bCs/>
        </w:rPr>
        <w:t>имя_выходного_файла</w:t>
      </w:r>
      <w:proofErr w:type="spellEnd"/>
      <w:r w:rsidRPr="000833AA">
        <w:rPr>
          <w:b/>
          <w:bCs/>
        </w:rPr>
        <w:t>&gt; &lt;</w:t>
      </w:r>
      <w:proofErr w:type="spellStart"/>
      <w:r w:rsidRPr="000833AA">
        <w:rPr>
          <w:b/>
          <w:bCs/>
        </w:rPr>
        <w:t>яркость_линии</w:t>
      </w:r>
      <w:proofErr w:type="spellEnd"/>
      <w:r w:rsidRPr="000833AA">
        <w:rPr>
          <w:b/>
          <w:bCs/>
        </w:rPr>
        <w:t>&gt; &lt;</w:t>
      </w:r>
      <w:proofErr w:type="spellStart"/>
      <w:r w:rsidRPr="000833AA">
        <w:rPr>
          <w:b/>
          <w:bCs/>
        </w:rPr>
        <w:t>толщина_линии</w:t>
      </w:r>
      <w:proofErr w:type="spellEnd"/>
      <w:r w:rsidRPr="000833AA">
        <w:rPr>
          <w:b/>
          <w:bCs/>
        </w:rPr>
        <w:t>&gt; &lt;</w:t>
      </w:r>
      <w:r w:rsidRPr="000833AA">
        <w:rPr>
          <w:b/>
          <w:bCs/>
          <w:lang w:val="en-GB"/>
        </w:rPr>
        <w:t>x</w:t>
      </w:r>
      <w:r w:rsidRPr="000833AA">
        <w:rPr>
          <w:b/>
          <w:bCs/>
        </w:rPr>
        <w:t>_начальный&gt; &lt;</w:t>
      </w:r>
      <w:r w:rsidRPr="000833AA">
        <w:rPr>
          <w:b/>
          <w:bCs/>
          <w:lang w:val="en-GB"/>
        </w:rPr>
        <w:t>y</w:t>
      </w:r>
      <w:r w:rsidRPr="000833AA">
        <w:rPr>
          <w:b/>
          <w:bCs/>
        </w:rPr>
        <w:t>_начальный&gt; &lt;</w:t>
      </w:r>
      <w:r w:rsidRPr="000833AA">
        <w:rPr>
          <w:b/>
          <w:bCs/>
          <w:lang w:val="en-GB"/>
        </w:rPr>
        <w:t>x</w:t>
      </w:r>
      <w:r w:rsidRPr="000833AA">
        <w:rPr>
          <w:b/>
          <w:bCs/>
        </w:rPr>
        <w:t>_конечный&gt; &lt;</w:t>
      </w:r>
      <w:r w:rsidRPr="000833AA">
        <w:rPr>
          <w:b/>
          <w:bCs/>
          <w:lang w:val="en-GB"/>
        </w:rPr>
        <w:t>y</w:t>
      </w:r>
      <w:r w:rsidRPr="000833AA">
        <w:rPr>
          <w:b/>
          <w:bCs/>
        </w:rPr>
        <w:t>_конечный&gt; &lt;гамма&gt;</w:t>
      </w:r>
    </w:p>
    <w:p w14:paraId="7017294D" w14:textId="77777777" w:rsidR="00737419" w:rsidRPr="00737419" w:rsidRDefault="00737419" w:rsidP="00737419">
      <w:pPr>
        <w:pStyle w:val="aa"/>
      </w:pPr>
      <w:r w:rsidRPr="00737419">
        <w:t>где</w:t>
      </w:r>
    </w:p>
    <w:p w14:paraId="3CFB5D86" w14:textId="77777777" w:rsidR="00A01FD2" w:rsidRPr="00A01FD2" w:rsidRDefault="00A01FD2" w:rsidP="00A01FD2">
      <w:pPr>
        <w:pStyle w:val="aa"/>
        <w:numPr>
          <w:ilvl w:val="0"/>
          <w:numId w:val="39"/>
        </w:numPr>
      </w:pPr>
      <w:r w:rsidRPr="00A01FD2">
        <w:t>&lt;</w:t>
      </w:r>
      <w:proofErr w:type="spellStart"/>
      <w:r w:rsidRPr="00A01FD2">
        <w:t>яркость_линии</w:t>
      </w:r>
      <w:proofErr w:type="spellEnd"/>
      <w:r w:rsidRPr="00A01FD2">
        <w:t xml:space="preserve">&gt;: целое число </w:t>
      </w:r>
      <w:proofErr w:type="gramStart"/>
      <w:r w:rsidRPr="00A01FD2">
        <w:t>0..</w:t>
      </w:r>
      <w:proofErr w:type="gramEnd"/>
      <w:r w:rsidRPr="00A01FD2">
        <w:t>255;</w:t>
      </w:r>
    </w:p>
    <w:p w14:paraId="123FAAEF" w14:textId="77777777" w:rsidR="00A01FD2" w:rsidRPr="00A01FD2" w:rsidRDefault="00A01FD2" w:rsidP="00A01FD2">
      <w:pPr>
        <w:pStyle w:val="aa"/>
        <w:numPr>
          <w:ilvl w:val="0"/>
          <w:numId w:val="39"/>
        </w:numPr>
      </w:pPr>
      <w:r w:rsidRPr="00A01FD2">
        <w:t>&lt;</w:t>
      </w:r>
      <w:proofErr w:type="spellStart"/>
      <w:r w:rsidRPr="00A01FD2">
        <w:t>толщина_линии</w:t>
      </w:r>
      <w:proofErr w:type="spellEnd"/>
      <w:r w:rsidRPr="00A01FD2">
        <w:t>&gt;: положительное дробное число;</w:t>
      </w:r>
    </w:p>
    <w:p w14:paraId="2F8D50B7" w14:textId="77777777" w:rsidR="00A01FD2" w:rsidRPr="00A01FD2" w:rsidRDefault="00A01FD2" w:rsidP="00A01FD2">
      <w:pPr>
        <w:pStyle w:val="aa"/>
        <w:numPr>
          <w:ilvl w:val="0"/>
          <w:numId w:val="39"/>
        </w:numPr>
      </w:pPr>
      <w:r w:rsidRPr="00A01FD2">
        <w:t>&lt;</w:t>
      </w:r>
      <w:proofErr w:type="spellStart"/>
      <w:proofErr w:type="gramStart"/>
      <w:r w:rsidRPr="00A01FD2">
        <w:t>x,y</w:t>
      </w:r>
      <w:proofErr w:type="spellEnd"/>
      <w:proofErr w:type="gramEnd"/>
      <w:r w:rsidRPr="00A01FD2">
        <w:t>&gt;: координаты внутри изображения, (0;0) соответствует левому верхнему углу, дробные числа (целые значения соответствуют центру пикселей).</w:t>
      </w:r>
    </w:p>
    <w:p w14:paraId="5B5E57AB" w14:textId="77777777" w:rsidR="00A01FD2" w:rsidRPr="00A01FD2" w:rsidRDefault="00A01FD2" w:rsidP="00A01FD2">
      <w:pPr>
        <w:pStyle w:val="aa"/>
        <w:numPr>
          <w:ilvl w:val="0"/>
          <w:numId w:val="39"/>
        </w:numPr>
      </w:pPr>
      <w:r w:rsidRPr="00A01FD2">
        <w:t>&lt;гамма&gt;: (</w:t>
      </w:r>
      <w:proofErr w:type="spellStart"/>
      <w:r w:rsidRPr="00A01FD2">
        <w:t>optional</w:t>
      </w:r>
      <w:proofErr w:type="spellEnd"/>
      <w:r w:rsidRPr="00A01FD2">
        <w:t>)положительное вещественное число: гамма-коррекция с введенным значением в качестве гаммы. При его отсутствии используется sRGB.</w:t>
      </w:r>
    </w:p>
    <w:p w14:paraId="64034B2A" w14:textId="58AA2176" w:rsidR="002B6D66" w:rsidRDefault="002B6D66" w:rsidP="002B6D66">
      <w:pPr>
        <w:pStyle w:val="aa"/>
      </w:pPr>
    </w:p>
    <w:p w14:paraId="11D29C30" w14:textId="54669D4C" w:rsidR="00A01FD2" w:rsidRDefault="00A01FD2" w:rsidP="002B6D66">
      <w:pPr>
        <w:pStyle w:val="aa"/>
      </w:pPr>
      <w:r w:rsidRPr="00A01FD2">
        <w:rPr>
          <w:b/>
          <w:bCs/>
        </w:rPr>
        <w:t>Частичное решение</w:t>
      </w:r>
      <w:r w:rsidRPr="00A01FD2">
        <w:t xml:space="preserve">: &lt;толщина </w:t>
      </w:r>
      <w:proofErr w:type="gramStart"/>
      <w:r w:rsidRPr="00A01FD2">
        <w:t>линии&gt;=</w:t>
      </w:r>
      <w:proofErr w:type="gramEnd"/>
      <w:r w:rsidRPr="00A01FD2">
        <w:t>1, &lt;гамма&gt;=2.0, координаты начала и конца – целые числа, чёрный фон вместо данных исходного файла (размеры берутся из исходного файла).</w:t>
      </w:r>
    </w:p>
    <w:p w14:paraId="46654030" w14:textId="77777777" w:rsidR="00A01FD2" w:rsidRPr="00257BDA" w:rsidRDefault="00A01FD2" w:rsidP="002B6D66">
      <w:pPr>
        <w:pStyle w:val="aa"/>
      </w:pPr>
    </w:p>
    <w:p w14:paraId="25333637" w14:textId="77777777" w:rsidR="0009391F" w:rsidRPr="0009391F" w:rsidRDefault="0009391F" w:rsidP="0009391F">
      <w:pPr>
        <w:pStyle w:val="aa"/>
      </w:pPr>
      <w:r w:rsidRPr="0009391F">
        <w:t>Если программе передано значение, которое не поддерживается – следует сообщить об ошибке.</w:t>
      </w:r>
    </w:p>
    <w:p w14:paraId="38B3A8DC" w14:textId="77777777" w:rsidR="0009391F" w:rsidRPr="0009391F" w:rsidRDefault="0009391F" w:rsidP="0009391F">
      <w:pPr>
        <w:pStyle w:val="aa"/>
      </w:pPr>
    </w:p>
    <w:p w14:paraId="5F61C155" w14:textId="77777777" w:rsidR="0009391F" w:rsidRPr="0009391F" w:rsidRDefault="0009391F" w:rsidP="0009391F">
      <w:pPr>
        <w:pStyle w:val="aa"/>
      </w:pPr>
      <w:r w:rsidRPr="0009391F">
        <w:t>Коды возврата:</w:t>
      </w:r>
    </w:p>
    <w:p w14:paraId="4442C9AC" w14:textId="77777777" w:rsidR="0009391F" w:rsidRPr="0009391F" w:rsidRDefault="0009391F" w:rsidP="0009391F">
      <w:pPr>
        <w:pStyle w:val="aa"/>
      </w:pPr>
      <w:r w:rsidRPr="0009391F">
        <w:t>0 - ошибок нет</w:t>
      </w:r>
    </w:p>
    <w:p w14:paraId="513FA59F" w14:textId="77777777" w:rsidR="0009391F" w:rsidRPr="0009391F" w:rsidRDefault="0009391F" w:rsidP="0009391F">
      <w:pPr>
        <w:pStyle w:val="aa"/>
      </w:pPr>
      <w:r w:rsidRPr="0009391F">
        <w:t>1 - произошла ошибка</w:t>
      </w:r>
    </w:p>
    <w:p w14:paraId="11C1B24F" w14:textId="77777777" w:rsidR="0009391F" w:rsidRPr="0009391F" w:rsidRDefault="0009391F" w:rsidP="0009391F">
      <w:pPr>
        <w:pStyle w:val="aa"/>
      </w:pPr>
    </w:p>
    <w:p w14:paraId="4EE2499B" w14:textId="77777777" w:rsidR="0009391F" w:rsidRPr="0009391F" w:rsidRDefault="0009391F" w:rsidP="0009391F">
      <w:pPr>
        <w:pStyle w:val="aa"/>
      </w:pPr>
      <w:r w:rsidRPr="0009391F">
        <w:t>В поток вывода ничего не выводится (</w:t>
      </w:r>
      <w:proofErr w:type="spellStart"/>
      <w:r w:rsidRPr="0009391F">
        <w:t>printf</w:t>
      </w:r>
      <w:proofErr w:type="spellEnd"/>
      <w:r w:rsidRPr="0009391F">
        <w:t xml:space="preserve">, </w:t>
      </w:r>
      <w:proofErr w:type="spellStart"/>
      <w:r w:rsidRPr="0009391F">
        <w:t>cout</w:t>
      </w:r>
      <w:proofErr w:type="spellEnd"/>
      <w:r w:rsidRPr="0009391F">
        <w:t>).</w:t>
      </w:r>
    </w:p>
    <w:p w14:paraId="5A2E8F08" w14:textId="77777777" w:rsidR="0009391F" w:rsidRPr="0009391F" w:rsidRDefault="0009391F" w:rsidP="0009391F">
      <w:pPr>
        <w:pStyle w:val="aa"/>
      </w:pPr>
      <w:r w:rsidRPr="0009391F">
        <w:t>Сообщения об ошибках выводятся в поток вывода ошибок:</w:t>
      </w:r>
    </w:p>
    <w:p w14:paraId="473209EF" w14:textId="77777777" w:rsidR="0009391F" w:rsidRPr="0009391F" w:rsidRDefault="0009391F" w:rsidP="0009391F">
      <w:pPr>
        <w:pStyle w:val="aa"/>
        <w:rPr>
          <w:lang w:val="en-GB"/>
        </w:rPr>
      </w:pPr>
      <w:r w:rsidRPr="0009391F">
        <w:t>С</w:t>
      </w:r>
      <w:r w:rsidRPr="0009391F">
        <w:rPr>
          <w:lang w:val="en-GB"/>
        </w:rPr>
        <w:t xml:space="preserve">: </w:t>
      </w:r>
      <w:proofErr w:type="spellStart"/>
      <w:proofErr w:type="gramStart"/>
      <w:r w:rsidRPr="0009391F">
        <w:rPr>
          <w:lang w:val="en-GB"/>
        </w:rPr>
        <w:t>fprintf</w:t>
      </w:r>
      <w:proofErr w:type="spellEnd"/>
      <w:r w:rsidRPr="0009391F">
        <w:rPr>
          <w:lang w:val="en-GB"/>
        </w:rPr>
        <w:t>(</w:t>
      </w:r>
      <w:proofErr w:type="gramEnd"/>
      <w:r w:rsidRPr="0009391F">
        <w:rPr>
          <w:lang w:val="en-GB"/>
        </w:rPr>
        <w:t>stderr, "Error\n");</w:t>
      </w:r>
    </w:p>
    <w:p w14:paraId="45CF9DF8" w14:textId="302B0760" w:rsidR="0009391F" w:rsidRPr="0009391F" w:rsidRDefault="0009391F" w:rsidP="0009391F">
      <w:pPr>
        <w:pStyle w:val="aa"/>
      </w:pPr>
      <w:r w:rsidRPr="0009391F">
        <w:t xml:space="preserve">C++: </w:t>
      </w:r>
      <w:proofErr w:type="spellStart"/>
      <w:proofErr w:type="gramStart"/>
      <w:r w:rsidRPr="0009391F">
        <w:t>std</w:t>
      </w:r>
      <w:proofErr w:type="spellEnd"/>
      <w:r w:rsidRPr="0009391F">
        <w:t>::</w:t>
      </w:r>
      <w:proofErr w:type="spellStart"/>
      <w:proofErr w:type="gramEnd"/>
      <w:r w:rsidRPr="0009391F">
        <w:t>cerr</w:t>
      </w:r>
      <w:proofErr w:type="spellEnd"/>
    </w:p>
    <w:p w14:paraId="48EC0DE8" w14:textId="77777777" w:rsidR="0009391F" w:rsidRPr="0009391F" w:rsidRDefault="0009391F" w:rsidP="0009391F">
      <w:pPr>
        <w:pStyle w:val="aa"/>
      </w:pPr>
      <w:r w:rsidRPr="0009391F">
        <w:lastRenderedPageBreak/>
        <w:t>Следующие параметры гарантировано не будут выходить за обусловленные значения:</w:t>
      </w:r>
    </w:p>
    <w:p w14:paraId="22DE5CD1" w14:textId="77777777" w:rsidR="0009391F" w:rsidRPr="0009391F" w:rsidRDefault="0009391F" w:rsidP="0009391F">
      <w:pPr>
        <w:pStyle w:val="aa"/>
        <w:numPr>
          <w:ilvl w:val="0"/>
          <w:numId w:val="40"/>
        </w:numPr>
      </w:pPr>
      <w:r w:rsidRPr="0009391F">
        <w:t>&lt;</w:t>
      </w:r>
      <w:proofErr w:type="spellStart"/>
      <w:r w:rsidRPr="0009391F">
        <w:t>яркость_линии</w:t>
      </w:r>
      <w:proofErr w:type="spellEnd"/>
      <w:r w:rsidRPr="0009391F">
        <w:t xml:space="preserve">&gt; = целое число </w:t>
      </w:r>
      <w:proofErr w:type="gramStart"/>
      <w:r w:rsidRPr="0009391F">
        <w:t>0..</w:t>
      </w:r>
      <w:proofErr w:type="gramEnd"/>
      <w:r w:rsidRPr="0009391F">
        <w:t>255;</w:t>
      </w:r>
    </w:p>
    <w:p w14:paraId="479B881B" w14:textId="77777777" w:rsidR="0009391F" w:rsidRPr="0009391F" w:rsidRDefault="0009391F" w:rsidP="0009391F">
      <w:pPr>
        <w:pStyle w:val="aa"/>
        <w:numPr>
          <w:ilvl w:val="0"/>
          <w:numId w:val="40"/>
        </w:numPr>
      </w:pPr>
      <w:r w:rsidRPr="0009391F">
        <w:t>&lt;</w:t>
      </w:r>
      <w:proofErr w:type="spellStart"/>
      <w:r w:rsidRPr="0009391F">
        <w:t>толщина_линии</w:t>
      </w:r>
      <w:proofErr w:type="spellEnd"/>
      <w:r w:rsidRPr="0009391F">
        <w:t>&gt; = положительное вещественное число;</w:t>
      </w:r>
    </w:p>
    <w:p w14:paraId="34C146E8" w14:textId="77777777" w:rsidR="0009391F" w:rsidRPr="0009391F" w:rsidRDefault="0009391F" w:rsidP="0009391F">
      <w:pPr>
        <w:pStyle w:val="aa"/>
        <w:numPr>
          <w:ilvl w:val="0"/>
          <w:numId w:val="40"/>
        </w:numPr>
      </w:pPr>
      <w:proofErr w:type="spellStart"/>
      <w:r w:rsidRPr="0009391F">
        <w:t>width</w:t>
      </w:r>
      <w:proofErr w:type="spellEnd"/>
      <w:r w:rsidRPr="0009391F">
        <w:t xml:space="preserve"> и </w:t>
      </w:r>
      <w:proofErr w:type="spellStart"/>
      <w:r w:rsidRPr="0009391F">
        <w:t>height</w:t>
      </w:r>
      <w:proofErr w:type="spellEnd"/>
      <w:r w:rsidRPr="0009391F">
        <w:t xml:space="preserve"> в файле - положительные целые значения;</w:t>
      </w:r>
    </w:p>
    <w:p w14:paraId="75C9F69D" w14:textId="77777777" w:rsidR="0009391F" w:rsidRPr="0009391F" w:rsidRDefault="0009391F" w:rsidP="0009391F">
      <w:pPr>
        <w:pStyle w:val="aa"/>
        <w:numPr>
          <w:ilvl w:val="0"/>
          <w:numId w:val="40"/>
        </w:numPr>
      </w:pPr>
      <w:r w:rsidRPr="0009391F">
        <w:t xml:space="preserve">яркостных данных в файле ровно </w:t>
      </w:r>
      <w:proofErr w:type="spellStart"/>
      <w:r w:rsidRPr="0009391F">
        <w:t>width</w:t>
      </w:r>
      <w:proofErr w:type="spellEnd"/>
      <w:r w:rsidRPr="0009391F">
        <w:t xml:space="preserve"> * </w:t>
      </w:r>
      <w:proofErr w:type="spellStart"/>
      <w:r w:rsidRPr="0009391F">
        <w:t>height</w:t>
      </w:r>
      <w:proofErr w:type="spellEnd"/>
      <w:r w:rsidRPr="0009391F">
        <w:t>;</w:t>
      </w:r>
    </w:p>
    <w:p w14:paraId="6006D80C" w14:textId="77777777" w:rsidR="0009391F" w:rsidRPr="0009391F" w:rsidRDefault="0009391F" w:rsidP="0009391F">
      <w:pPr>
        <w:pStyle w:val="aa"/>
        <w:numPr>
          <w:ilvl w:val="0"/>
          <w:numId w:val="40"/>
        </w:numPr>
      </w:pPr>
      <w:r w:rsidRPr="0009391F">
        <w:t>&lt;</w:t>
      </w:r>
      <w:proofErr w:type="spellStart"/>
      <w:r w:rsidRPr="0009391F">
        <w:t>x_начальный</w:t>
      </w:r>
      <w:proofErr w:type="spellEnd"/>
      <w:r w:rsidRPr="0009391F">
        <w:t>&gt; &lt;</w:t>
      </w:r>
      <w:proofErr w:type="spellStart"/>
      <w:r w:rsidRPr="0009391F">
        <w:t>x_конечный</w:t>
      </w:r>
      <w:proofErr w:type="spellEnd"/>
      <w:r w:rsidRPr="0009391F">
        <w:t>&gt; = [</w:t>
      </w:r>
      <w:proofErr w:type="gramStart"/>
      <w:r w:rsidRPr="0009391F">
        <w:t>0..</w:t>
      </w:r>
      <w:proofErr w:type="gramEnd"/>
      <w:r w:rsidRPr="0009391F">
        <w:t>width];</w:t>
      </w:r>
    </w:p>
    <w:p w14:paraId="1EB06398" w14:textId="2754B827" w:rsidR="007E73BC" w:rsidRDefault="0009391F" w:rsidP="0009391F">
      <w:pPr>
        <w:pStyle w:val="aa"/>
        <w:numPr>
          <w:ilvl w:val="0"/>
          <w:numId w:val="40"/>
        </w:numPr>
      </w:pPr>
      <w:r w:rsidRPr="0009391F">
        <w:t>&lt;</w:t>
      </w:r>
      <w:proofErr w:type="spellStart"/>
      <w:r w:rsidRPr="0009391F">
        <w:t>y_начальный</w:t>
      </w:r>
      <w:proofErr w:type="spellEnd"/>
      <w:r w:rsidRPr="0009391F">
        <w:t>&gt; &lt;</w:t>
      </w:r>
      <w:proofErr w:type="spellStart"/>
      <w:r w:rsidRPr="0009391F">
        <w:t>y_конечный</w:t>
      </w:r>
      <w:proofErr w:type="spellEnd"/>
      <w:r w:rsidRPr="0009391F">
        <w:t>&gt; = [</w:t>
      </w:r>
      <w:proofErr w:type="gramStart"/>
      <w:r w:rsidRPr="0009391F">
        <w:t>0..</w:t>
      </w:r>
      <w:proofErr w:type="gramEnd"/>
      <w:r w:rsidRPr="0009391F">
        <w:t>height];</w:t>
      </w:r>
    </w:p>
    <w:p w14:paraId="1FAE953D" w14:textId="212257F4" w:rsidR="00737419" w:rsidRPr="00737419" w:rsidRDefault="007E73BC" w:rsidP="00F61A08">
      <w:pPr>
        <w:spacing w:after="160" w:line="259" w:lineRule="auto"/>
        <w:ind w:firstLine="0"/>
        <w:jc w:val="left"/>
      </w:pPr>
      <w:r>
        <w:br w:type="page"/>
      </w:r>
    </w:p>
    <w:p w14:paraId="47184797" w14:textId="59B6C1B1" w:rsidR="00CD17D6" w:rsidRDefault="00CD17D6" w:rsidP="00CD17D6">
      <w:pPr>
        <w:pStyle w:val="1"/>
      </w:pPr>
      <w:r w:rsidRPr="005C4FFE">
        <w:lastRenderedPageBreak/>
        <w:t>Теоретическая часть</w:t>
      </w:r>
    </w:p>
    <w:p w14:paraId="1EAD1CCF" w14:textId="6BBDBD86" w:rsidR="005E41CF" w:rsidRDefault="0053322B" w:rsidP="0081264E">
      <w:pPr>
        <w:pStyle w:val="2"/>
      </w:pPr>
      <w:r>
        <w:t>Рисование линий</w:t>
      </w:r>
    </w:p>
    <w:p w14:paraId="691CA8E6" w14:textId="1CBBAC32" w:rsidR="00E05363" w:rsidRPr="00E05363" w:rsidRDefault="00E05363" w:rsidP="00E05363">
      <w:pPr>
        <w:rPr>
          <w:lang w:val="en-US"/>
        </w:rPr>
      </w:pPr>
      <w:r>
        <w:t>Уравнение прямой линии</w:t>
      </w:r>
      <w:r>
        <w:rPr>
          <w:lang w:val="en-US"/>
        </w:rPr>
        <w:t>:</w:t>
      </w:r>
    </w:p>
    <w:p w14:paraId="70462958" w14:textId="071EB645" w:rsidR="0053322B" w:rsidRPr="00E05363" w:rsidRDefault="0053322B" w:rsidP="005E41C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40432C10" w14:textId="762C6C91" w:rsidR="00E05363" w:rsidRDefault="0081264E" w:rsidP="005E41CF">
      <w:pPr>
        <w:rPr>
          <w:rFonts w:eastAsiaTheme="minorEastAsia"/>
        </w:rPr>
      </w:pPr>
      <w:r>
        <w:rPr>
          <w:rFonts w:eastAsiaTheme="minorEastAsia"/>
        </w:rPr>
        <w:t>Существуют несколько видов алгоритмов</w:t>
      </w:r>
      <w:r w:rsidR="00C57444" w:rsidRPr="00C57444">
        <w:rPr>
          <w:rFonts w:eastAsiaTheme="minorEastAsia"/>
        </w:rPr>
        <w:t>:</w:t>
      </w:r>
    </w:p>
    <w:p w14:paraId="214DF1C9" w14:textId="23E7A33D" w:rsidR="00C57444" w:rsidRDefault="00C57444" w:rsidP="00C57444">
      <w:pPr>
        <w:pStyle w:val="af0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Со сглаживанием</w:t>
      </w:r>
    </w:p>
    <w:p w14:paraId="086E1143" w14:textId="336D3275" w:rsidR="00C57444" w:rsidRDefault="00C57444" w:rsidP="00C57444">
      <w:pPr>
        <w:pStyle w:val="af0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Без сглаживания</w:t>
      </w:r>
    </w:p>
    <w:p w14:paraId="7F358F69" w14:textId="43289324" w:rsidR="00C57444" w:rsidRDefault="00BA0950" w:rsidP="00BA0950">
      <w:pPr>
        <w:pStyle w:val="3"/>
        <w:rPr>
          <w:rFonts w:eastAsiaTheme="minorEastAsia"/>
        </w:rPr>
      </w:pPr>
      <w:r>
        <w:rPr>
          <w:rFonts w:eastAsiaTheme="minorEastAsia"/>
        </w:rPr>
        <w:t xml:space="preserve">Алгоритм </w:t>
      </w:r>
      <w:proofErr w:type="spellStart"/>
      <w:r>
        <w:rPr>
          <w:rFonts w:eastAsiaTheme="minorEastAsia"/>
        </w:rPr>
        <w:t>Брезенхема</w:t>
      </w:r>
      <w:proofErr w:type="spellEnd"/>
    </w:p>
    <w:p w14:paraId="06A19B48" w14:textId="548CA233" w:rsidR="00BA0950" w:rsidRDefault="00BA0950" w:rsidP="00BA0950">
      <w:r>
        <w:t>Это</w:t>
      </w:r>
      <w:r w:rsidR="001C1A51">
        <w:t xml:space="preserve"> простой</w:t>
      </w:r>
      <w:r>
        <w:t xml:space="preserve"> алгоритм целочисленный, без сглаживания.</w:t>
      </w:r>
    </w:p>
    <w:p w14:paraId="23E8770C" w14:textId="7B565B91" w:rsidR="00A0464E" w:rsidRDefault="00A0464E" w:rsidP="00A0464E">
      <w:pPr>
        <w:rPr>
          <w:lang w:val="en-US"/>
        </w:rPr>
      </w:pPr>
      <w:r>
        <w:t>Псевдокод</w:t>
      </w:r>
      <w:r>
        <w:rPr>
          <w:lang w:val="en-US"/>
        </w:rPr>
        <w:t>:</w:t>
      </w:r>
    </w:p>
    <w:bookmarkStart w:id="1" w:name="_MON_1651081647"/>
    <w:bookmarkEnd w:id="1"/>
    <w:p w14:paraId="3B03B593" w14:textId="07C964C8" w:rsidR="00A0464E" w:rsidRDefault="00A0464E" w:rsidP="00A0464E">
      <w:pPr>
        <w:ind w:firstLine="0"/>
      </w:pPr>
      <w:r>
        <w:object w:dxaOrig="9925" w:dyaOrig="5004" w14:anchorId="7F3499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96.5pt;height:250.45pt" o:ole="">
            <v:imagedata r:id="rId8" o:title=""/>
          </v:shape>
          <o:OLEObject Type="Embed" ProgID="Word.OpenDocumentText.12" ShapeID="_x0000_i1035" DrawAspect="Content" ObjectID="_1651083572" r:id="rId9"/>
        </w:object>
      </w:r>
    </w:p>
    <w:p w14:paraId="6505ED7E" w14:textId="4D189601" w:rsidR="003D3FBF" w:rsidRDefault="003D3FBF" w:rsidP="003D3FBF">
      <w:pPr>
        <w:pStyle w:val="3"/>
      </w:pPr>
      <w:r>
        <w:t xml:space="preserve">Алгоритм </w:t>
      </w:r>
      <w:proofErr w:type="spellStart"/>
      <w:r>
        <w:t>Ву</w:t>
      </w:r>
      <w:proofErr w:type="spellEnd"/>
    </w:p>
    <w:p w14:paraId="433F6FF7" w14:textId="4EB1EF1A" w:rsidR="0061130C" w:rsidRDefault="003D3FBF" w:rsidP="003D3FBF">
      <w:r>
        <w:t>Это</w:t>
      </w:r>
      <w:r>
        <w:t>т</w:t>
      </w:r>
      <w:r>
        <w:t xml:space="preserve"> алгоритм</w:t>
      </w:r>
      <w:r w:rsidR="00BB42B1">
        <w:t xml:space="preserve"> может работать с дробными координатами</w:t>
      </w:r>
      <w:r>
        <w:t xml:space="preserve">, </w:t>
      </w:r>
      <w:r w:rsidR="00BB42B1">
        <w:t>со</w:t>
      </w:r>
      <w:r>
        <w:t xml:space="preserve"> сглаживани</w:t>
      </w:r>
      <w:r w:rsidR="00BB42B1">
        <w:t xml:space="preserve">ем, но он относительно сложный по сравнению с алгоритмом </w:t>
      </w:r>
      <w:proofErr w:type="spellStart"/>
      <w:r w:rsidR="00BB42B1">
        <w:t>Брезенхема</w:t>
      </w:r>
      <w:proofErr w:type="spellEnd"/>
      <w:r w:rsidR="00BB42B1">
        <w:t>.</w:t>
      </w:r>
    </w:p>
    <w:p w14:paraId="1B2E991B" w14:textId="77777777" w:rsidR="0061130C" w:rsidRDefault="0061130C">
      <w:pPr>
        <w:spacing w:after="160" w:line="259" w:lineRule="auto"/>
        <w:ind w:firstLine="0"/>
        <w:jc w:val="left"/>
      </w:pPr>
      <w:r>
        <w:br w:type="page"/>
      </w:r>
    </w:p>
    <w:p w14:paraId="412FB6C8" w14:textId="030A6FB2" w:rsidR="00BB42B1" w:rsidRDefault="0061130C" w:rsidP="003D3FBF">
      <w:pPr>
        <w:rPr>
          <w:lang w:val="en-US"/>
        </w:rPr>
      </w:pPr>
      <w:r>
        <w:lastRenderedPageBreak/>
        <w:t>Псевдокод</w:t>
      </w:r>
      <w:r>
        <w:rPr>
          <w:lang w:val="en-US"/>
        </w:rPr>
        <w:t>:</w:t>
      </w:r>
    </w:p>
    <w:bookmarkStart w:id="2" w:name="_MON_1651082161"/>
    <w:bookmarkEnd w:id="2"/>
    <w:p w14:paraId="426BA5A7" w14:textId="1D06924B" w:rsidR="0061130C" w:rsidRPr="0061130C" w:rsidRDefault="000A45BC" w:rsidP="000A45BC">
      <w:pPr>
        <w:ind w:firstLine="0"/>
        <w:rPr>
          <w:lang w:val="en-US"/>
        </w:rPr>
      </w:pPr>
      <w:r>
        <w:rPr>
          <w:lang w:val="en-US"/>
        </w:rPr>
        <w:object w:dxaOrig="9925" w:dyaOrig="12616" w14:anchorId="5FCBDA94">
          <v:shape id="_x0000_i1039" type="#_x0000_t75" style="width:496.5pt;height:631.1pt" o:ole="">
            <v:imagedata r:id="rId10" o:title=""/>
          </v:shape>
          <o:OLEObject Type="Embed" ProgID="Word.OpenDocumentText.12" ShapeID="_x0000_i1039" DrawAspect="Content" ObjectID="_1651083573" r:id="rId11"/>
        </w:object>
      </w:r>
    </w:p>
    <w:p w14:paraId="6F4373D2" w14:textId="2E555C3D" w:rsidR="00100B2B" w:rsidRDefault="00100B2B" w:rsidP="00100B2B">
      <w:pPr>
        <w:pStyle w:val="1"/>
      </w:pPr>
      <w:r w:rsidRPr="00E9713F">
        <w:lastRenderedPageBreak/>
        <w:t>Экспериментальная часть</w:t>
      </w:r>
    </w:p>
    <w:p w14:paraId="59FDED21" w14:textId="359778FA" w:rsidR="002D427F" w:rsidRPr="002D427F" w:rsidRDefault="002D427F" w:rsidP="002D427F">
      <w:pPr>
        <w:pStyle w:val="aa"/>
        <w:rPr>
          <w:b/>
          <w:bCs/>
          <w:u w:val="single"/>
        </w:rPr>
      </w:pPr>
      <w:r w:rsidRPr="00A01FD2">
        <w:rPr>
          <w:b/>
          <w:bCs/>
          <w:u w:val="single"/>
        </w:rPr>
        <w:t>Частичное решение лабораторной работы.</w:t>
      </w:r>
    </w:p>
    <w:p w14:paraId="1BC05FA9" w14:textId="3588BE6B" w:rsidR="00100B2B" w:rsidRDefault="004815E3" w:rsidP="00100B2B">
      <w:r>
        <w:t xml:space="preserve">Лабораторная работа выполнена на языке </w:t>
      </w:r>
      <w:r>
        <w:rPr>
          <w:lang w:val="en-US"/>
        </w:rPr>
        <w:t>C</w:t>
      </w:r>
      <w:r w:rsidRPr="004815E3">
        <w:t>++.</w:t>
      </w:r>
      <w:r w:rsidR="000351AE" w:rsidRPr="000351AE">
        <w:t xml:space="preserve"> </w:t>
      </w:r>
      <w:r w:rsidR="000351AE">
        <w:t xml:space="preserve">Стандарт языка </w:t>
      </w:r>
      <w:r w:rsidR="000351AE">
        <w:rPr>
          <w:lang w:val="en-US"/>
        </w:rPr>
        <w:t>C</w:t>
      </w:r>
      <w:r w:rsidR="000351AE" w:rsidRPr="005740C1">
        <w:t>++14.</w:t>
      </w:r>
    </w:p>
    <w:p w14:paraId="1A0FAEB0" w14:textId="272746C2" w:rsidR="00267ACE" w:rsidRDefault="00267ACE" w:rsidP="00267ACE">
      <w:pPr>
        <w:pStyle w:val="2"/>
      </w:pPr>
      <w:r>
        <w:t>Хранение данных изображения и заголовка</w:t>
      </w:r>
      <w:r w:rsidR="005740C1" w:rsidRPr="005740C1">
        <w:t xml:space="preserve"> </w:t>
      </w:r>
      <w:r w:rsidR="005740C1">
        <w:t>при чтении из файла</w:t>
      </w:r>
    </w:p>
    <w:p w14:paraId="00031DAF" w14:textId="4D27D22F" w:rsidR="004D27A5" w:rsidRDefault="0032602B" w:rsidP="00100B2B">
      <w:r>
        <w:t xml:space="preserve">Данные заголовка файла хранятся в </w:t>
      </w:r>
      <w:r w:rsidR="008915A0">
        <w:t>переменных</w:t>
      </w:r>
      <w:r w:rsidR="008915A0" w:rsidRPr="008915A0">
        <w:t>:</w:t>
      </w:r>
    </w:p>
    <w:p w14:paraId="42090332" w14:textId="3DE4F374" w:rsidR="00FA45C5" w:rsidRPr="00FA45C5" w:rsidRDefault="00FA45C5" w:rsidP="00FA45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char </w:t>
      </w:r>
      <w:r w:rsidR="00754E19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_</w:t>
      </w:r>
      <w:proofErr w:type="spellStart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char_header</w:t>
      </w:r>
      <w:proofErr w:type="spellEnd"/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int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width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, </w:t>
      </w:r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height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unsigned int </w:t>
      </w:r>
      <w:proofErr w:type="spellStart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max_</w:t>
      </w:r>
      <w:proofErr w:type="gramStart"/>
      <w:r w:rsidRPr="00FA45C5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value</w:t>
      </w:r>
      <w:proofErr w:type="spellEnd"/>
      <w:r w:rsidRPr="00FA45C5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proofErr w:type="gramEnd"/>
    </w:p>
    <w:p w14:paraId="18D6EA7D" w14:textId="77777777" w:rsidR="00B73534" w:rsidRDefault="00B73534" w:rsidP="00B73534">
      <w:pPr>
        <w:spacing w:before="120"/>
      </w:pPr>
      <w:r>
        <w:t xml:space="preserve">Чтение производится при помощи функции </w:t>
      </w:r>
      <w:proofErr w:type="spellStart"/>
      <w:r>
        <w:rPr>
          <w:lang w:val="en-US"/>
        </w:rPr>
        <w:t>fscanf</w:t>
      </w:r>
      <w:proofErr w:type="spellEnd"/>
      <w:r w:rsidRPr="00F11C04">
        <w:t>:</w:t>
      </w:r>
    </w:p>
    <w:p w14:paraId="36F50487" w14:textId="77777777" w:rsidR="00B73534" w:rsidRPr="00B73534" w:rsidRDefault="00B73534" w:rsidP="00B73534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B73534">
        <w:rPr>
          <w:rFonts w:ascii="Consolas" w:hAnsi="Consolas"/>
          <w:color w:val="CC7832"/>
          <w:lang w:val="en-GB"/>
        </w:rPr>
        <w:t xml:space="preserve">int </w:t>
      </w:r>
      <w:r w:rsidRPr="00B73534">
        <w:rPr>
          <w:rFonts w:ascii="Consolas" w:hAnsi="Consolas"/>
          <w:color w:val="A9B7C6"/>
          <w:lang w:val="en-GB"/>
        </w:rPr>
        <w:t xml:space="preserve">scanned = </w:t>
      </w:r>
      <w:proofErr w:type="spellStart"/>
      <w:proofErr w:type="gramStart"/>
      <w:r w:rsidRPr="00B73534">
        <w:rPr>
          <w:rFonts w:ascii="Consolas" w:hAnsi="Consolas"/>
          <w:color w:val="A9B7C6"/>
          <w:lang w:val="en-GB"/>
        </w:rPr>
        <w:t>fscanf</w:t>
      </w:r>
      <w:proofErr w:type="spellEnd"/>
      <w:r w:rsidRPr="00B73534">
        <w:rPr>
          <w:rFonts w:ascii="Consolas" w:hAnsi="Consolas"/>
          <w:color w:val="A9B7C6"/>
          <w:lang w:val="en-GB"/>
        </w:rPr>
        <w:t>(</w:t>
      </w:r>
      <w:proofErr w:type="spellStart"/>
      <w:proofErr w:type="gramEnd"/>
      <w:r w:rsidRPr="00B73534">
        <w:rPr>
          <w:rFonts w:ascii="Consolas" w:hAnsi="Consolas"/>
          <w:color w:val="A9B7C6"/>
          <w:lang w:val="en-GB"/>
        </w:rPr>
        <w:t>file_in</w:t>
      </w:r>
      <w:proofErr w:type="spellEnd"/>
      <w:r w:rsidRPr="00B73534">
        <w:rPr>
          <w:rFonts w:ascii="Consolas" w:hAnsi="Consolas"/>
          <w:color w:val="CC7832"/>
          <w:lang w:val="en-GB"/>
        </w:rPr>
        <w:t xml:space="preserve">, </w:t>
      </w:r>
      <w:r w:rsidRPr="00B73534">
        <w:rPr>
          <w:rFonts w:ascii="Consolas" w:hAnsi="Consolas"/>
          <w:color w:val="6A8759"/>
          <w:lang w:val="en-GB"/>
        </w:rPr>
        <w:t>"</w:t>
      </w:r>
      <w:proofErr w:type="spellStart"/>
      <w:r w:rsidRPr="00B73534">
        <w:rPr>
          <w:rFonts w:ascii="Consolas" w:hAnsi="Consolas"/>
          <w:color w:val="6A8759"/>
          <w:lang w:val="en-GB"/>
        </w:rPr>
        <w:t>P%c</w:t>
      </w:r>
      <w:proofErr w:type="spellEnd"/>
      <w:r w:rsidRPr="00B73534">
        <w:rPr>
          <w:rFonts w:ascii="Consolas" w:hAnsi="Consolas"/>
          <w:color w:val="CC7832"/>
          <w:lang w:val="en-GB"/>
        </w:rPr>
        <w:t>\</w:t>
      </w:r>
      <w:proofErr w:type="spellStart"/>
      <w:r w:rsidRPr="00B73534">
        <w:rPr>
          <w:rFonts w:ascii="Consolas" w:hAnsi="Consolas"/>
          <w:color w:val="CC7832"/>
          <w:lang w:val="en-GB"/>
        </w:rPr>
        <w:t>n</w:t>
      </w:r>
      <w:r w:rsidRPr="00B73534">
        <w:rPr>
          <w:rFonts w:ascii="Consolas" w:hAnsi="Consolas"/>
          <w:color w:val="6A8759"/>
          <w:lang w:val="en-GB"/>
        </w:rPr>
        <w:t>%i</w:t>
      </w:r>
      <w:proofErr w:type="spellEnd"/>
      <w:r w:rsidRPr="00B73534">
        <w:rPr>
          <w:rFonts w:ascii="Consolas" w:hAnsi="Consolas"/>
          <w:color w:val="6A8759"/>
          <w:lang w:val="en-GB"/>
        </w:rPr>
        <w:t xml:space="preserve"> %</w:t>
      </w:r>
      <w:proofErr w:type="spellStart"/>
      <w:r w:rsidRPr="00B73534">
        <w:rPr>
          <w:rFonts w:ascii="Consolas" w:hAnsi="Consolas"/>
          <w:color w:val="6A8759"/>
          <w:lang w:val="en-GB"/>
        </w:rPr>
        <w:t>i</w:t>
      </w:r>
      <w:proofErr w:type="spellEnd"/>
      <w:r w:rsidRPr="00B73534">
        <w:rPr>
          <w:rFonts w:ascii="Consolas" w:hAnsi="Consolas"/>
          <w:color w:val="CC7832"/>
          <w:lang w:val="en-GB"/>
        </w:rPr>
        <w:t>\</w:t>
      </w:r>
      <w:proofErr w:type="spellStart"/>
      <w:r w:rsidRPr="00B73534">
        <w:rPr>
          <w:rFonts w:ascii="Consolas" w:hAnsi="Consolas"/>
          <w:color w:val="CC7832"/>
          <w:lang w:val="en-GB"/>
        </w:rPr>
        <w:t>n</w:t>
      </w:r>
      <w:r w:rsidRPr="00B73534">
        <w:rPr>
          <w:rFonts w:ascii="Consolas" w:hAnsi="Consolas"/>
          <w:color w:val="6A8759"/>
          <w:lang w:val="en-GB"/>
        </w:rPr>
        <w:t>%i</w:t>
      </w:r>
      <w:proofErr w:type="spellEnd"/>
      <w:r w:rsidRPr="00B73534">
        <w:rPr>
          <w:rFonts w:ascii="Consolas" w:hAnsi="Consolas"/>
          <w:color w:val="CC7832"/>
          <w:lang w:val="en-GB"/>
        </w:rPr>
        <w:t>\n</w:t>
      </w:r>
      <w:r w:rsidRPr="00B73534">
        <w:rPr>
          <w:rFonts w:ascii="Consolas" w:hAnsi="Consolas"/>
          <w:color w:val="6A8759"/>
          <w:lang w:val="en-GB"/>
        </w:rPr>
        <w:t>"</w:t>
      </w:r>
      <w:r w:rsidRPr="00B73534">
        <w:rPr>
          <w:rFonts w:ascii="Consolas" w:hAnsi="Consolas"/>
          <w:color w:val="CC7832"/>
          <w:lang w:val="en-GB"/>
        </w:rPr>
        <w:t xml:space="preserve">, </w:t>
      </w:r>
      <w:r w:rsidRPr="00B73534">
        <w:rPr>
          <w:rFonts w:ascii="Consolas" w:hAnsi="Consolas"/>
          <w:color w:val="A9B7C6"/>
          <w:lang w:val="en-GB"/>
        </w:rPr>
        <w:t>&amp;_</w:t>
      </w:r>
      <w:proofErr w:type="spellStart"/>
      <w:r w:rsidRPr="00B73534">
        <w:rPr>
          <w:rFonts w:ascii="Consolas" w:hAnsi="Consolas"/>
          <w:color w:val="A9B7C6"/>
          <w:lang w:val="en-GB"/>
        </w:rPr>
        <w:t>char_header</w:t>
      </w:r>
      <w:proofErr w:type="spellEnd"/>
      <w:r w:rsidRPr="00B73534">
        <w:rPr>
          <w:rFonts w:ascii="Consolas" w:hAnsi="Consolas"/>
          <w:color w:val="CC7832"/>
          <w:lang w:val="en-GB"/>
        </w:rPr>
        <w:t xml:space="preserve">, </w:t>
      </w:r>
      <w:r w:rsidRPr="00B73534">
        <w:rPr>
          <w:rFonts w:ascii="Consolas" w:hAnsi="Consolas"/>
          <w:color w:val="A9B7C6"/>
          <w:lang w:val="en-GB"/>
        </w:rPr>
        <w:t>&amp;width</w:t>
      </w:r>
      <w:r w:rsidRPr="00B73534">
        <w:rPr>
          <w:rFonts w:ascii="Consolas" w:hAnsi="Consolas"/>
          <w:color w:val="CC7832"/>
          <w:lang w:val="en-GB"/>
        </w:rPr>
        <w:t xml:space="preserve">, </w:t>
      </w:r>
      <w:r w:rsidRPr="00B73534">
        <w:rPr>
          <w:rFonts w:ascii="Consolas" w:hAnsi="Consolas"/>
          <w:color w:val="A9B7C6"/>
          <w:lang w:val="en-GB"/>
        </w:rPr>
        <w:t>&amp;height</w:t>
      </w:r>
      <w:r w:rsidRPr="00B73534">
        <w:rPr>
          <w:rFonts w:ascii="Consolas" w:hAnsi="Consolas"/>
          <w:color w:val="CC7832"/>
          <w:lang w:val="en-GB"/>
        </w:rPr>
        <w:t xml:space="preserve">, </w:t>
      </w:r>
      <w:r w:rsidRPr="00B73534">
        <w:rPr>
          <w:rFonts w:ascii="Consolas" w:hAnsi="Consolas"/>
          <w:color w:val="A9B7C6"/>
          <w:lang w:val="en-GB"/>
        </w:rPr>
        <w:t>&amp;</w:t>
      </w:r>
      <w:proofErr w:type="spellStart"/>
      <w:r w:rsidRPr="00B73534">
        <w:rPr>
          <w:rFonts w:ascii="Consolas" w:hAnsi="Consolas"/>
          <w:color w:val="A9B7C6"/>
          <w:lang w:val="en-GB"/>
        </w:rPr>
        <w:t>max_value</w:t>
      </w:r>
      <w:proofErr w:type="spellEnd"/>
      <w:r w:rsidRPr="00B73534">
        <w:rPr>
          <w:rFonts w:ascii="Consolas" w:hAnsi="Consolas"/>
          <w:color w:val="A9B7C6"/>
          <w:lang w:val="en-GB"/>
        </w:rPr>
        <w:t>)</w:t>
      </w:r>
      <w:r w:rsidRPr="00B73534">
        <w:rPr>
          <w:rFonts w:ascii="Consolas" w:hAnsi="Consolas"/>
          <w:color w:val="CC7832"/>
          <w:lang w:val="en-GB"/>
        </w:rPr>
        <w:t>;</w:t>
      </w:r>
    </w:p>
    <w:p w14:paraId="68DD90BA" w14:textId="1291F2A9" w:rsidR="00F11C04" w:rsidRDefault="00F11C04" w:rsidP="00F11C04">
      <w:pPr>
        <w:spacing w:before="120"/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40B0BF90" w14:textId="77777777" w:rsidR="00B73534" w:rsidRDefault="00B73534" w:rsidP="00B7353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>char</w:t>
      </w:r>
      <w:r w:rsidRPr="00A87C51">
        <w:t>_</w:t>
      </w:r>
      <w:r>
        <w:rPr>
          <w:lang w:val="en-US"/>
        </w:rPr>
        <w:t>header</w:t>
      </w:r>
      <w:r w:rsidRPr="00A87C51">
        <w:t xml:space="preserve"> – </w:t>
      </w:r>
      <w:r>
        <w:t>номер версии файла (возможные варианты 5 или 6)</w:t>
      </w:r>
    </w:p>
    <w:p w14:paraId="57B1C40A" w14:textId="77777777" w:rsidR="00B73534" w:rsidRDefault="00B73534" w:rsidP="00B7353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 xml:space="preserve">width – </w:t>
      </w:r>
      <w:r>
        <w:t>ширина изображения</w:t>
      </w:r>
    </w:p>
    <w:p w14:paraId="59BA8D78" w14:textId="77777777" w:rsidR="00B73534" w:rsidRDefault="00B73534" w:rsidP="00B7353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 xml:space="preserve">height – </w:t>
      </w:r>
      <w:r>
        <w:t>высота изображения</w:t>
      </w:r>
    </w:p>
    <w:p w14:paraId="64D22CA0" w14:textId="77777777" w:rsidR="00B73534" w:rsidRPr="00691958" w:rsidRDefault="00B73534" w:rsidP="00B7353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>max</w:t>
      </w:r>
      <w:r w:rsidRPr="00F12005">
        <w:t>_</w:t>
      </w:r>
      <w:r>
        <w:rPr>
          <w:lang w:val="en-US"/>
        </w:rPr>
        <w:t>value</w:t>
      </w:r>
      <w:r w:rsidRPr="00F12005">
        <w:t xml:space="preserve"> – </w:t>
      </w:r>
      <w:r>
        <w:t>максимально возможное значение яркости</w:t>
      </w:r>
    </w:p>
    <w:p w14:paraId="6E06F5E0" w14:textId="77777777" w:rsidR="00B73534" w:rsidRDefault="00B73534" w:rsidP="00B7353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>scanned</w:t>
      </w:r>
      <w:r w:rsidRPr="00691958">
        <w:t xml:space="preserve"> – </w:t>
      </w:r>
      <w:r>
        <w:t>переменная для обработки ошибок при чтении файла</w:t>
      </w:r>
    </w:p>
    <w:p w14:paraId="2CBCFFCE" w14:textId="03ABE203" w:rsidR="00160FAE" w:rsidRPr="00A6555B" w:rsidRDefault="00B73534" w:rsidP="00B73534">
      <w:pPr>
        <w:spacing w:before="120"/>
      </w:pPr>
      <w:r>
        <w:t>Общее количество байт для считывания вычисляется и записывается в переменную</w:t>
      </w:r>
      <w:r w:rsidRPr="001C026E">
        <w:t xml:space="preserve"> </w:t>
      </w:r>
      <w:r>
        <w:rPr>
          <w:lang w:val="en-US"/>
        </w:rPr>
        <w:t>k</w:t>
      </w:r>
      <w:r w:rsidRPr="001C026E">
        <w:t>_</w:t>
      </w:r>
      <w:r>
        <w:rPr>
          <w:lang w:val="en-US"/>
        </w:rPr>
        <w:t>bytes</w:t>
      </w:r>
      <w:r w:rsidRPr="00A6555B">
        <w:t>:</w:t>
      </w:r>
    </w:p>
    <w:p w14:paraId="796E77B9" w14:textId="19ED1E6F" w:rsidR="001A2143" w:rsidRPr="000B688D" w:rsidRDefault="001A2143" w:rsidP="001A2143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1A2143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1A2143">
        <w:rPr>
          <w:rFonts w:ascii="Consolas" w:hAnsi="Consolas"/>
          <w:color w:val="A9B7C6"/>
          <w:lang w:val="en-US"/>
        </w:rPr>
        <w:t>k_bytes</w:t>
      </w:r>
      <w:proofErr w:type="spellEnd"/>
      <w:r w:rsidRPr="001A2143">
        <w:rPr>
          <w:rFonts w:ascii="Consolas" w:hAnsi="Consolas"/>
          <w:color w:val="A9B7C6"/>
          <w:lang w:val="en-US"/>
        </w:rPr>
        <w:t xml:space="preserve"> =</w:t>
      </w:r>
      <w:r w:rsidR="000B688D" w:rsidRPr="000B688D">
        <w:rPr>
          <w:rFonts w:ascii="Consolas" w:hAnsi="Consolas"/>
          <w:color w:val="A9B7C6"/>
          <w:lang w:val="en-GB"/>
        </w:rPr>
        <w:t xml:space="preserve"> </w:t>
      </w:r>
      <w:r w:rsidRPr="001A2143">
        <w:rPr>
          <w:rFonts w:ascii="Consolas" w:hAnsi="Consolas"/>
          <w:color w:val="A9B7C6"/>
          <w:lang w:val="en-US"/>
        </w:rPr>
        <w:t xml:space="preserve">height * </w:t>
      </w:r>
      <w:proofErr w:type="gramStart"/>
      <w:r w:rsidRPr="001A2143">
        <w:rPr>
          <w:rFonts w:ascii="Consolas" w:hAnsi="Consolas"/>
          <w:color w:val="A9B7C6"/>
          <w:lang w:val="en-US"/>
        </w:rPr>
        <w:t>width</w:t>
      </w:r>
      <w:r w:rsidRPr="001A2143">
        <w:rPr>
          <w:rFonts w:ascii="Consolas" w:hAnsi="Consolas"/>
          <w:color w:val="CC7832"/>
          <w:lang w:val="en-US"/>
        </w:rPr>
        <w:t>;</w:t>
      </w:r>
      <w:proofErr w:type="gramEnd"/>
    </w:p>
    <w:p w14:paraId="6459C7D0" w14:textId="4B5BCFCD" w:rsidR="00691958" w:rsidRDefault="00691958" w:rsidP="00691958">
      <w:pPr>
        <w:spacing w:before="120"/>
      </w:pPr>
      <w:r>
        <w:t xml:space="preserve">Данные </w:t>
      </w:r>
      <w:r w:rsidR="003F18FB">
        <w:t>пикселей</w:t>
      </w:r>
      <w:r w:rsidR="002E555D" w:rsidRPr="002E555D">
        <w:t xml:space="preserve"> </w:t>
      </w:r>
      <w:r w:rsidR="002E555D">
        <w:t>нового изображения</w:t>
      </w:r>
      <w:r w:rsidR="003F18FB">
        <w:t xml:space="preserve"> хранятся в одномерном динамическом массиве, выделяющ</w:t>
      </w:r>
      <w:r w:rsidR="00086F7B">
        <w:t>е</w:t>
      </w:r>
      <w:r w:rsidR="003F18FB">
        <w:t>мся в куче</w:t>
      </w:r>
      <w:r w:rsidR="003F18FB" w:rsidRPr="003F18FB">
        <w:t>:</w:t>
      </w:r>
    </w:p>
    <w:p w14:paraId="493B490F" w14:textId="575C4A8E" w:rsidR="005740C1" w:rsidRPr="005740C1" w:rsidRDefault="005740C1" w:rsidP="005740C1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5740C1">
        <w:rPr>
          <w:rFonts w:ascii="Consolas" w:hAnsi="Consolas"/>
          <w:color w:val="CC7832"/>
          <w:lang w:val="en-GB"/>
        </w:rPr>
        <w:t xml:space="preserve">auto </w:t>
      </w:r>
      <w:proofErr w:type="spellStart"/>
      <w:r w:rsidRPr="005740C1">
        <w:rPr>
          <w:rFonts w:ascii="Consolas" w:hAnsi="Consolas"/>
          <w:color w:val="A9B7C6"/>
          <w:lang w:val="en-GB"/>
        </w:rPr>
        <w:t>pix_data</w:t>
      </w:r>
      <w:proofErr w:type="spellEnd"/>
      <w:r w:rsidRPr="005740C1">
        <w:rPr>
          <w:rFonts w:ascii="Consolas" w:hAnsi="Consolas"/>
          <w:color w:val="A9B7C6"/>
          <w:lang w:val="en-GB"/>
        </w:rPr>
        <w:t xml:space="preserve"> = (</w:t>
      </w:r>
      <w:r w:rsidRPr="005740C1">
        <w:rPr>
          <w:rFonts w:ascii="Consolas" w:hAnsi="Consolas"/>
          <w:color w:val="CC7832"/>
          <w:lang w:val="en-GB"/>
        </w:rPr>
        <w:t xml:space="preserve">unsigned char </w:t>
      </w:r>
      <w:r w:rsidRPr="005740C1">
        <w:rPr>
          <w:rFonts w:ascii="Consolas" w:hAnsi="Consolas"/>
          <w:color w:val="A9B7C6"/>
          <w:lang w:val="en-GB"/>
        </w:rPr>
        <w:t xml:space="preserve">*) </w:t>
      </w:r>
      <w:proofErr w:type="spellStart"/>
      <w:proofErr w:type="gramStart"/>
      <w:r w:rsidRPr="005740C1">
        <w:rPr>
          <w:rFonts w:ascii="Consolas" w:hAnsi="Consolas"/>
          <w:color w:val="A9B7C6"/>
          <w:lang w:val="en-GB"/>
        </w:rPr>
        <w:t>calloc</w:t>
      </w:r>
      <w:proofErr w:type="spellEnd"/>
      <w:r w:rsidRPr="005740C1">
        <w:rPr>
          <w:rFonts w:ascii="Consolas" w:hAnsi="Consolas"/>
          <w:color w:val="A9B7C6"/>
          <w:lang w:val="en-GB"/>
        </w:rPr>
        <w:t>(</w:t>
      </w:r>
      <w:proofErr w:type="spellStart"/>
      <w:proofErr w:type="gramEnd"/>
      <w:r w:rsidRPr="005740C1">
        <w:rPr>
          <w:rFonts w:ascii="Consolas" w:hAnsi="Consolas"/>
          <w:color w:val="A9B7C6"/>
          <w:lang w:val="en-GB"/>
        </w:rPr>
        <w:t>k_bytes</w:t>
      </w:r>
      <w:proofErr w:type="spellEnd"/>
      <w:r w:rsidRPr="005740C1">
        <w:rPr>
          <w:rFonts w:ascii="Consolas" w:hAnsi="Consolas"/>
          <w:color w:val="CC7832"/>
          <w:lang w:val="en-GB"/>
        </w:rPr>
        <w:t xml:space="preserve">, </w:t>
      </w:r>
      <w:r w:rsidRPr="005740C1">
        <w:rPr>
          <w:rFonts w:ascii="Consolas" w:hAnsi="Consolas"/>
          <w:color w:val="6897BB"/>
          <w:lang w:val="en-GB"/>
        </w:rPr>
        <w:t>1</w:t>
      </w:r>
      <w:r w:rsidRPr="005740C1">
        <w:rPr>
          <w:rFonts w:ascii="Consolas" w:hAnsi="Consolas"/>
          <w:color w:val="A9B7C6"/>
          <w:lang w:val="en-GB"/>
        </w:rPr>
        <w:t>)</w:t>
      </w:r>
      <w:r w:rsidRPr="005740C1">
        <w:rPr>
          <w:rFonts w:ascii="Consolas" w:hAnsi="Consolas"/>
          <w:color w:val="CC7832"/>
          <w:lang w:val="en-GB"/>
        </w:rPr>
        <w:t>;</w:t>
      </w:r>
    </w:p>
    <w:p w14:paraId="5A1D49B4" w14:textId="114E76CF" w:rsidR="00AB77ED" w:rsidRDefault="00AB77ED">
      <w:pPr>
        <w:spacing w:after="160" w:line="259" w:lineRule="auto"/>
        <w:ind w:firstLine="0"/>
        <w:jc w:val="left"/>
        <w:rPr>
          <w:lang w:val="en-GB"/>
        </w:rPr>
      </w:pPr>
    </w:p>
    <w:p w14:paraId="0A30AA76" w14:textId="5F15B7CD" w:rsidR="00A716FF" w:rsidRDefault="00A716FF" w:rsidP="00A716FF">
      <w:pPr>
        <w:pStyle w:val="2"/>
      </w:pPr>
      <w:r>
        <w:t>Алгоритм отрисовки линии</w:t>
      </w:r>
    </w:p>
    <w:p w14:paraId="5F392A9B" w14:textId="59DDB3B5" w:rsidR="00A716FF" w:rsidRDefault="00A716FF" w:rsidP="00A716FF">
      <w:r>
        <w:t xml:space="preserve">Был реализован алгоритм </w:t>
      </w:r>
      <w:proofErr w:type="spellStart"/>
      <w:r>
        <w:t>Ву</w:t>
      </w:r>
      <w:proofErr w:type="spellEnd"/>
      <w:r>
        <w:t xml:space="preserve"> со сглаживанием</w:t>
      </w:r>
      <w:r w:rsidRPr="00A716FF">
        <w:t>:</w:t>
      </w:r>
    </w:p>
    <w:p w14:paraId="01B8465B" w14:textId="77777777" w:rsidR="00A716FF" w:rsidRPr="00A716FF" w:rsidRDefault="00A716FF" w:rsidP="00A716FF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proofErr w:type="spellStart"/>
      <w:r w:rsidRPr="00A716FF">
        <w:rPr>
          <w:rFonts w:ascii="Consolas" w:hAnsi="Consolas"/>
          <w:color w:val="A9B7C6"/>
          <w:lang w:val="en-GB"/>
        </w:rPr>
        <w:t>wu_line_along_</w:t>
      </w:r>
      <w:proofErr w:type="gramStart"/>
      <w:r w:rsidRPr="00A716FF">
        <w:rPr>
          <w:rFonts w:ascii="Consolas" w:hAnsi="Consolas"/>
          <w:color w:val="A9B7C6"/>
          <w:lang w:val="en-GB"/>
        </w:rPr>
        <w:t>y</w:t>
      </w:r>
      <w:proofErr w:type="spellEnd"/>
      <w:r w:rsidRPr="00A716FF">
        <w:rPr>
          <w:rFonts w:ascii="Consolas" w:hAnsi="Consolas"/>
          <w:color w:val="A9B7C6"/>
          <w:lang w:val="en-GB"/>
        </w:rPr>
        <w:t>(</w:t>
      </w:r>
      <w:proofErr w:type="spellStart"/>
      <w:proofErr w:type="gramEnd"/>
      <w:r w:rsidRPr="00A716FF">
        <w:rPr>
          <w:rFonts w:ascii="Consolas" w:hAnsi="Consolas"/>
          <w:color w:val="A9B7C6"/>
          <w:lang w:val="en-GB"/>
        </w:rPr>
        <w:t>pix_data</w:t>
      </w:r>
      <w:proofErr w:type="spellEnd"/>
      <w:r w:rsidRPr="00A716FF">
        <w:rPr>
          <w:rFonts w:ascii="Consolas" w:hAnsi="Consolas"/>
          <w:color w:val="CC7832"/>
          <w:lang w:val="en-GB"/>
        </w:rPr>
        <w:t xml:space="preserve">, </w:t>
      </w:r>
      <w:r w:rsidRPr="00A716FF">
        <w:rPr>
          <w:rFonts w:ascii="Consolas" w:hAnsi="Consolas"/>
          <w:color w:val="A9B7C6"/>
          <w:lang w:val="en-GB"/>
        </w:rPr>
        <w:t>width</w:t>
      </w:r>
      <w:r w:rsidRPr="00A716FF">
        <w:rPr>
          <w:rFonts w:ascii="Consolas" w:hAnsi="Consolas"/>
          <w:color w:val="CC7832"/>
          <w:lang w:val="en-GB"/>
        </w:rPr>
        <w:t xml:space="preserve">, </w:t>
      </w:r>
      <w:r w:rsidRPr="00A716FF">
        <w:rPr>
          <w:rFonts w:ascii="Consolas" w:hAnsi="Consolas"/>
          <w:color w:val="A9B7C6"/>
          <w:lang w:val="en-GB"/>
        </w:rPr>
        <w:t>height</w:t>
      </w:r>
      <w:r w:rsidRPr="00A716FF">
        <w:rPr>
          <w:rFonts w:ascii="Consolas" w:hAnsi="Consolas"/>
          <w:color w:val="CC7832"/>
          <w:lang w:val="en-GB"/>
        </w:rPr>
        <w:t xml:space="preserve">, </w:t>
      </w:r>
      <w:r w:rsidRPr="00A716FF">
        <w:rPr>
          <w:rFonts w:ascii="Consolas" w:hAnsi="Consolas"/>
          <w:color w:val="A9B7C6"/>
          <w:lang w:val="en-GB"/>
        </w:rPr>
        <w:t>brightness</w:t>
      </w:r>
      <w:r w:rsidRPr="00A716FF">
        <w:rPr>
          <w:rFonts w:ascii="Consolas" w:hAnsi="Consolas"/>
          <w:color w:val="CC7832"/>
          <w:lang w:val="en-GB"/>
        </w:rPr>
        <w:t xml:space="preserve">, </w:t>
      </w:r>
      <w:r w:rsidRPr="00A716FF">
        <w:rPr>
          <w:rFonts w:ascii="Consolas" w:hAnsi="Consolas"/>
          <w:color w:val="A9B7C6"/>
          <w:lang w:val="en-GB"/>
        </w:rPr>
        <w:t>x0</w:t>
      </w:r>
      <w:r w:rsidRPr="00A716FF">
        <w:rPr>
          <w:rFonts w:ascii="Consolas" w:hAnsi="Consolas"/>
          <w:color w:val="CC7832"/>
          <w:lang w:val="en-GB"/>
        </w:rPr>
        <w:t xml:space="preserve">, </w:t>
      </w:r>
      <w:r w:rsidRPr="00A716FF">
        <w:rPr>
          <w:rFonts w:ascii="Consolas" w:hAnsi="Consolas"/>
          <w:color w:val="A9B7C6"/>
          <w:lang w:val="en-GB"/>
        </w:rPr>
        <w:t>y0</w:t>
      </w:r>
      <w:r w:rsidRPr="00A716FF">
        <w:rPr>
          <w:rFonts w:ascii="Consolas" w:hAnsi="Consolas"/>
          <w:color w:val="CC7832"/>
          <w:lang w:val="en-GB"/>
        </w:rPr>
        <w:t xml:space="preserve">, </w:t>
      </w:r>
      <w:r w:rsidRPr="00A716FF">
        <w:rPr>
          <w:rFonts w:ascii="Consolas" w:hAnsi="Consolas"/>
          <w:color w:val="A9B7C6"/>
          <w:lang w:val="en-GB"/>
        </w:rPr>
        <w:t>x1</w:t>
      </w:r>
      <w:r w:rsidRPr="00A716FF">
        <w:rPr>
          <w:rFonts w:ascii="Consolas" w:hAnsi="Consolas"/>
          <w:color w:val="CC7832"/>
          <w:lang w:val="en-GB"/>
        </w:rPr>
        <w:t xml:space="preserve">, </w:t>
      </w:r>
      <w:r w:rsidRPr="00A716FF">
        <w:rPr>
          <w:rFonts w:ascii="Consolas" w:hAnsi="Consolas"/>
          <w:color w:val="A9B7C6"/>
          <w:lang w:val="en-GB"/>
        </w:rPr>
        <w:t>y1</w:t>
      </w:r>
      <w:r w:rsidRPr="00A716FF">
        <w:rPr>
          <w:rFonts w:ascii="Consolas" w:hAnsi="Consolas"/>
          <w:color w:val="CC7832"/>
          <w:lang w:val="en-GB"/>
        </w:rPr>
        <w:t xml:space="preserve">, </w:t>
      </w:r>
      <w:r w:rsidRPr="00A716FF">
        <w:rPr>
          <w:rFonts w:ascii="Consolas" w:hAnsi="Consolas"/>
          <w:color w:val="A9B7C6"/>
          <w:lang w:val="en-GB"/>
        </w:rPr>
        <w:t>gamma)</w:t>
      </w:r>
      <w:r w:rsidRPr="00A716FF">
        <w:rPr>
          <w:rFonts w:ascii="Consolas" w:hAnsi="Consolas"/>
          <w:color w:val="CC7832"/>
          <w:lang w:val="en-GB"/>
        </w:rPr>
        <w:t>;</w:t>
      </w:r>
    </w:p>
    <w:p w14:paraId="29441786" w14:textId="22BD1E38" w:rsidR="00A716FF" w:rsidRDefault="00A716FF" w:rsidP="00A716FF">
      <w:pPr>
        <w:rPr>
          <w:lang w:val="en-GB"/>
        </w:rPr>
      </w:pPr>
    </w:p>
    <w:p w14:paraId="4C3D113A" w14:textId="270AC785" w:rsidR="003E4751" w:rsidRDefault="003E4751" w:rsidP="003E4751">
      <w:pPr>
        <w:pStyle w:val="2"/>
      </w:pPr>
      <w:r>
        <w:t>Запись данных в файл</w:t>
      </w:r>
    </w:p>
    <w:p w14:paraId="6394F808" w14:textId="161B4948" w:rsidR="003E4751" w:rsidRDefault="003E4751" w:rsidP="003E4751">
      <w:r>
        <w:t>Запись данных в файл производится при помощи двух функций</w:t>
      </w:r>
      <w:r w:rsidRPr="003E4751">
        <w:t>:</w:t>
      </w:r>
    </w:p>
    <w:p w14:paraId="2FD71584" w14:textId="55D15E6E" w:rsidR="003E4751" w:rsidRPr="003E4751" w:rsidRDefault="003E4751" w:rsidP="003E4751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proofErr w:type="spellStart"/>
      <w:r w:rsidRPr="003E4751">
        <w:rPr>
          <w:rFonts w:ascii="Consolas" w:hAnsi="Consolas"/>
          <w:color w:val="A9B7C6"/>
          <w:lang w:val="en-GB"/>
        </w:rPr>
        <w:t>write_</w:t>
      </w:r>
      <w:proofErr w:type="gramStart"/>
      <w:r w:rsidRPr="003E4751">
        <w:rPr>
          <w:rFonts w:ascii="Consolas" w:hAnsi="Consolas"/>
          <w:color w:val="A9B7C6"/>
          <w:lang w:val="en-GB"/>
        </w:rPr>
        <w:t>header</w:t>
      </w:r>
      <w:proofErr w:type="spellEnd"/>
      <w:r w:rsidRPr="003E4751">
        <w:rPr>
          <w:rFonts w:ascii="Consolas" w:hAnsi="Consolas"/>
          <w:color w:val="A9B7C6"/>
          <w:lang w:val="en-GB"/>
        </w:rPr>
        <w:t>(</w:t>
      </w:r>
      <w:proofErr w:type="spellStart"/>
      <w:proofErr w:type="gramEnd"/>
      <w:r w:rsidRPr="003E4751">
        <w:rPr>
          <w:rFonts w:ascii="Consolas" w:hAnsi="Consolas"/>
          <w:color w:val="A9B7C6"/>
          <w:lang w:val="en-GB"/>
        </w:rPr>
        <w:t>file_out</w:t>
      </w:r>
      <w:proofErr w:type="spellEnd"/>
      <w:r w:rsidRPr="003E4751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3E4751">
        <w:rPr>
          <w:rFonts w:ascii="Consolas" w:hAnsi="Consolas"/>
          <w:color w:val="A9B7C6"/>
          <w:lang w:val="en-GB"/>
        </w:rPr>
        <w:t>char_header</w:t>
      </w:r>
      <w:proofErr w:type="spellEnd"/>
      <w:r w:rsidRPr="003E4751">
        <w:rPr>
          <w:rFonts w:ascii="Consolas" w:hAnsi="Consolas"/>
          <w:color w:val="CC7832"/>
          <w:lang w:val="en-GB"/>
        </w:rPr>
        <w:t xml:space="preserve">, </w:t>
      </w:r>
      <w:r w:rsidRPr="003E4751">
        <w:rPr>
          <w:rFonts w:ascii="Consolas" w:hAnsi="Consolas"/>
          <w:color w:val="A9B7C6"/>
          <w:lang w:val="en-GB"/>
        </w:rPr>
        <w:t>width</w:t>
      </w:r>
      <w:r w:rsidRPr="003E4751">
        <w:rPr>
          <w:rFonts w:ascii="Consolas" w:hAnsi="Consolas"/>
          <w:color w:val="CC7832"/>
          <w:lang w:val="en-GB"/>
        </w:rPr>
        <w:t xml:space="preserve">, </w:t>
      </w:r>
      <w:r w:rsidRPr="003E4751">
        <w:rPr>
          <w:rFonts w:ascii="Consolas" w:hAnsi="Consolas"/>
          <w:color w:val="A9B7C6"/>
          <w:lang w:val="en-GB"/>
        </w:rPr>
        <w:t>height</w:t>
      </w:r>
      <w:r w:rsidRPr="003E4751">
        <w:rPr>
          <w:rFonts w:ascii="Consolas" w:hAnsi="Consolas"/>
          <w:color w:val="CC7832"/>
          <w:lang w:val="en-GB"/>
        </w:rPr>
        <w:t xml:space="preserve">, </w:t>
      </w:r>
      <w:r w:rsidRPr="003E4751">
        <w:rPr>
          <w:rFonts w:ascii="Consolas" w:hAnsi="Consolas"/>
          <w:color w:val="6897BB"/>
          <w:lang w:val="en-GB"/>
        </w:rPr>
        <w:t>255</w:t>
      </w:r>
      <w:r w:rsidRPr="003E4751">
        <w:rPr>
          <w:rFonts w:ascii="Consolas" w:hAnsi="Consolas"/>
          <w:color w:val="A9B7C6"/>
          <w:lang w:val="en-GB"/>
        </w:rPr>
        <w:t>)</w:t>
      </w:r>
      <w:r w:rsidRPr="003E4751">
        <w:rPr>
          <w:rFonts w:ascii="Consolas" w:hAnsi="Consolas"/>
          <w:color w:val="CC7832"/>
          <w:lang w:val="en-GB"/>
        </w:rPr>
        <w:t>;</w:t>
      </w:r>
      <w:r w:rsidRPr="003E4751">
        <w:rPr>
          <w:rFonts w:ascii="Consolas" w:hAnsi="Consolas"/>
          <w:color w:val="CC7832"/>
          <w:lang w:val="en-GB"/>
        </w:rPr>
        <w:br/>
      </w:r>
      <w:proofErr w:type="spellStart"/>
      <w:r w:rsidRPr="003E4751">
        <w:rPr>
          <w:rFonts w:ascii="Consolas" w:hAnsi="Consolas"/>
          <w:color w:val="A9B7C6"/>
          <w:lang w:val="en-GB"/>
        </w:rPr>
        <w:t>write_data</w:t>
      </w:r>
      <w:proofErr w:type="spellEnd"/>
      <w:r w:rsidRPr="003E4751">
        <w:rPr>
          <w:rFonts w:ascii="Consolas" w:hAnsi="Consolas"/>
          <w:color w:val="A9B7C6"/>
          <w:lang w:val="en-GB"/>
        </w:rPr>
        <w:t>(</w:t>
      </w:r>
      <w:proofErr w:type="spellStart"/>
      <w:r w:rsidRPr="003E4751">
        <w:rPr>
          <w:rFonts w:ascii="Consolas" w:hAnsi="Consolas"/>
          <w:color w:val="A9B7C6"/>
          <w:lang w:val="en-GB"/>
        </w:rPr>
        <w:t>file_out</w:t>
      </w:r>
      <w:proofErr w:type="spellEnd"/>
      <w:r w:rsidRPr="003E4751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3E4751">
        <w:rPr>
          <w:rFonts w:ascii="Consolas" w:hAnsi="Consolas"/>
          <w:color w:val="A9B7C6"/>
          <w:lang w:val="en-GB"/>
        </w:rPr>
        <w:t>k_bytes</w:t>
      </w:r>
      <w:proofErr w:type="spellEnd"/>
      <w:r w:rsidRPr="003E4751">
        <w:rPr>
          <w:rFonts w:ascii="Consolas" w:hAnsi="Consolas"/>
          <w:color w:val="CC7832"/>
          <w:lang w:val="en-GB"/>
        </w:rPr>
        <w:t xml:space="preserve">, </w:t>
      </w:r>
      <w:proofErr w:type="spellStart"/>
      <w:r w:rsidRPr="003E4751">
        <w:rPr>
          <w:rFonts w:ascii="Consolas" w:hAnsi="Consolas"/>
          <w:color w:val="A9B7C6"/>
          <w:lang w:val="en-GB"/>
        </w:rPr>
        <w:t>pix_data</w:t>
      </w:r>
      <w:proofErr w:type="spellEnd"/>
      <w:r w:rsidRPr="003E4751">
        <w:rPr>
          <w:rFonts w:ascii="Consolas" w:hAnsi="Consolas"/>
          <w:color w:val="A9B7C6"/>
          <w:lang w:val="en-GB"/>
        </w:rPr>
        <w:t>)</w:t>
      </w:r>
      <w:r w:rsidRPr="003E4751">
        <w:rPr>
          <w:rFonts w:ascii="Consolas" w:hAnsi="Consolas"/>
          <w:color w:val="CC7832"/>
          <w:lang w:val="en-GB"/>
        </w:rPr>
        <w:t>;</w:t>
      </w:r>
    </w:p>
    <w:p w14:paraId="242B3BD0" w14:textId="2101B8DA" w:rsidR="00FA4836" w:rsidRPr="003E4751" w:rsidRDefault="00FA4836">
      <w:pPr>
        <w:spacing w:after="160" w:line="259" w:lineRule="auto"/>
        <w:ind w:firstLine="0"/>
        <w:jc w:val="left"/>
        <w:rPr>
          <w:lang w:val="en-GB"/>
        </w:rPr>
      </w:pPr>
      <w:r w:rsidRPr="003E4751">
        <w:rPr>
          <w:lang w:val="en-GB"/>
        </w:rPr>
        <w:br w:type="page"/>
      </w:r>
    </w:p>
    <w:p w14:paraId="2EA96003" w14:textId="7F8721BB" w:rsidR="004D27A5" w:rsidRPr="002C57E9" w:rsidRDefault="004D27A5" w:rsidP="004D27A5">
      <w:pPr>
        <w:pStyle w:val="1"/>
      </w:pPr>
      <w:r w:rsidRPr="00E74F7F">
        <w:lastRenderedPageBreak/>
        <w:t>Вывод</w:t>
      </w:r>
    </w:p>
    <w:p w14:paraId="678875E6" w14:textId="34B04A47" w:rsidR="00C27791" w:rsidRDefault="004D27A5" w:rsidP="000D371C">
      <w:r>
        <w:t xml:space="preserve">Выполнение данной лабораторной работы позволило </w:t>
      </w:r>
      <w:r w:rsidR="009B6EBB">
        <w:t>узнать о</w:t>
      </w:r>
      <w:r w:rsidR="000D371C">
        <w:t>б</w:t>
      </w:r>
      <w:r w:rsidR="009B680D">
        <w:t xml:space="preserve"> </w:t>
      </w:r>
      <w:r w:rsidR="000D371C" w:rsidRPr="00652FDE">
        <w:t>алгоритм</w:t>
      </w:r>
      <w:r w:rsidR="000D371C">
        <w:t>ах рисования прямых линий</w:t>
      </w:r>
      <w:r w:rsidR="000D371C" w:rsidRPr="00652FDE">
        <w:t xml:space="preserve"> </w:t>
      </w:r>
      <w:r w:rsidR="00C27791">
        <w:t xml:space="preserve">как без сглаживания, так и со сглаживанием. В ходе данной лабораторной работы был реализован алгоритм </w:t>
      </w:r>
      <w:proofErr w:type="spellStart"/>
      <w:r w:rsidR="00C27791">
        <w:t>Ву</w:t>
      </w:r>
      <w:proofErr w:type="spellEnd"/>
      <w:r w:rsidR="00C27791">
        <w:t xml:space="preserve">, позволяющий рисовать </w:t>
      </w:r>
      <w:r w:rsidR="001E70B3">
        <w:t>линии со сглаживанием.</w:t>
      </w:r>
    </w:p>
    <w:p w14:paraId="6D0C79E9" w14:textId="4BE2A90F" w:rsidR="00437F94" w:rsidRDefault="00437F94" w:rsidP="00437F94">
      <w:pPr>
        <w:pStyle w:val="1"/>
      </w:pPr>
      <w:r>
        <w:lastRenderedPageBreak/>
        <w:t>Листинг кода</w:t>
      </w:r>
    </w:p>
    <w:p w14:paraId="517C749F" w14:textId="2DA2F359" w:rsidR="00437F94" w:rsidRPr="00CB4B26" w:rsidRDefault="00242402" w:rsidP="00437F94">
      <w:r>
        <w:t xml:space="preserve">Исходный код можно посмотреть на ресурсе </w:t>
      </w:r>
      <w:r>
        <w:rPr>
          <w:lang w:val="en-US"/>
        </w:rPr>
        <w:t>GitHub</w:t>
      </w:r>
      <w:r w:rsidRPr="00242402">
        <w:t xml:space="preserve"> </w:t>
      </w:r>
      <w:r>
        <w:t>по следующей ссылке</w:t>
      </w:r>
      <w:r w:rsidRPr="00242402">
        <w:t xml:space="preserve">: </w:t>
      </w:r>
      <w:hyperlink r:id="rId12" w:history="1">
        <w:r w:rsidR="008362AF" w:rsidRPr="00501CDA">
          <w:rPr>
            <w:rStyle w:val="af1"/>
          </w:rPr>
          <w:t>https://github.com/DudkoMatt/GeometryAndGraphics/blob/master/Lab_</w:t>
        </w:r>
        <w:r w:rsidR="00501CDA" w:rsidRPr="00501CDA">
          <w:rPr>
            <w:rStyle w:val="af1"/>
          </w:rPr>
          <w:t>02</w:t>
        </w:r>
      </w:hyperlink>
    </w:p>
    <w:p w14:paraId="515A1E83" w14:textId="6D619B1B" w:rsidR="00E9307F" w:rsidRPr="00501CDA" w:rsidRDefault="00E9307F" w:rsidP="00437F94">
      <w:r>
        <w:t>Название</w:t>
      </w:r>
      <w:r w:rsidRPr="00501CDA">
        <w:t xml:space="preserve"> </w:t>
      </w:r>
      <w:r>
        <w:t>файла</w:t>
      </w:r>
      <w:r w:rsidRPr="00501CDA">
        <w:t>: ./</w:t>
      </w:r>
      <w:proofErr w:type="spellStart"/>
      <w:r w:rsidRPr="00E9307F">
        <w:rPr>
          <w:lang w:val="en-US"/>
        </w:rPr>
        <w:t>GeometryAndGraphics</w:t>
      </w:r>
      <w:proofErr w:type="spellEnd"/>
      <w:r w:rsidRPr="00501CDA">
        <w:t>/</w:t>
      </w:r>
      <w:r w:rsidRPr="00E9307F">
        <w:rPr>
          <w:lang w:val="en-US"/>
        </w:rPr>
        <w:t>Lab</w:t>
      </w:r>
      <w:r w:rsidRPr="00501CDA">
        <w:t>_0</w:t>
      </w:r>
      <w:r w:rsidR="00501CDA">
        <w:t>2</w:t>
      </w:r>
      <w:r w:rsidRPr="00501CDA">
        <w:t>/</w:t>
      </w:r>
      <w:r>
        <w:rPr>
          <w:lang w:val="en-US"/>
        </w:rPr>
        <w:t>main</w:t>
      </w:r>
      <w:r w:rsidRPr="00501CDA">
        <w:t>.</w:t>
      </w:r>
      <w:proofErr w:type="spellStart"/>
      <w:r>
        <w:rPr>
          <w:lang w:val="en-US"/>
        </w:rPr>
        <w:t>cpp</w:t>
      </w:r>
      <w:proofErr w:type="spellEnd"/>
    </w:p>
    <w:p w14:paraId="5D50A8D2" w14:textId="20704E83" w:rsidR="00E9307F" w:rsidRDefault="00E9307F" w:rsidP="00437F94">
      <w:pPr>
        <w:rPr>
          <w:lang w:val="en-US"/>
        </w:rPr>
      </w:pPr>
      <w:r>
        <w:t>Исходный</w:t>
      </w:r>
      <w:r w:rsidRPr="000A4FAE">
        <w:rPr>
          <w:lang w:val="en-GB"/>
        </w:rPr>
        <w:t xml:space="preserve"> </w:t>
      </w:r>
      <w:r>
        <w:t>код</w:t>
      </w:r>
      <w:r>
        <w:rPr>
          <w:lang w:val="en-US"/>
        </w:rPr>
        <w:t>:</w:t>
      </w:r>
    </w:p>
    <w:p w14:paraId="5804A7E7" w14:textId="77777777" w:rsidR="005F427D" w:rsidRPr="005F427D" w:rsidRDefault="005F427D" w:rsidP="005F427D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5F427D">
        <w:rPr>
          <w:rFonts w:ascii="Consolas" w:hAnsi="Consolas"/>
          <w:color w:val="BBB529"/>
          <w:lang w:val="en-GB"/>
        </w:rPr>
        <w:t xml:space="preserve">#include </w:t>
      </w:r>
      <w:r w:rsidRPr="005F427D">
        <w:rPr>
          <w:rFonts w:ascii="Consolas" w:hAnsi="Consolas"/>
          <w:color w:val="6A8759"/>
          <w:lang w:val="en-GB"/>
        </w:rPr>
        <w:t>&lt;iostream&gt;</w:t>
      </w:r>
      <w:r w:rsidRPr="005F427D">
        <w:rPr>
          <w:rFonts w:ascii="Consolas" w:hAnsi="Consolas"/>
          <w:color w:val="6A8759"/>
          <w:lang w:val="en-GB"/>
        </w:rPr>
        <w:br/>
      </w:r>
      <w:r w:rsidRPr="005F427D">
        <w:rPr>
          <w:rFonts w:ascii="Consolas" w:hAnsi="Consolas"/>
          <w:color w:val="BBB529"/>
          <w:lang w:val="en-GB"/>
        </w:rPr>
        <w:t xml:space="preserve">#include </w:t>
      </w:r>
      <w:r w:rsidRPr="005F427D">
        <w:rPr>
          <w:rFonts w:ascii="Consolas" w:hAnsi="Consolas"/>
          <w:color w:val="6A8759"/>
          <w:lang w:val="en-GB"/>
        </w:rPr>
        <w:t>&lt;cmath&gt;</w:t>
      </w:r>
      <w:r w:rsidRPr="005F427D">
        <w:rPr>
          <w:rFonts w:ascii="Consolas" w:hAnsi="Consolas"/>
          <w:color w:val="6A8759"/>
          <w:lang w:val="en-GB"/>
        </w:rPr>
        <w:br/>
      </w:r>
      <w:r w:rsidRPr="005F427D">
        <w:rPr>
          <w:rFonts w:ascii="Consolas" w:hAnsi="Consolas"/>
          <w:color w:val="6A8759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t xml:space="preserve">void </w:t>
      </w:r>
      <w:r w:rsidRPr="005F427D">
        <w:rPr>
          <w:rFonts w:ascii="Consolas" w:hAnsi="Consolas"/>
          <w:color w:val="FFC66D"/>
          <w:lang w:val="en-GB"/>
        </w:rPr>
        <w:t>write_header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B9BCD1"/>
          <w:lang w:val="en-GB"/>
        </w:rPr>
        <w:t xml:space="preserve">FILE </w:t>
      </w:r>
      <w:r w:rsidRPr="005F427D">
        <w:rPr>
          <w:rFonts w:ascii="Consolas" w:hAnsi="Consolas"/>
          <w:color w:val="A9B7C6"/>
          <w:lang w:val="en-GB"/>
        </w:rPr>
        <w:t>*file_out</w:t>
      </w:r>
      <w:r w:rsidRPr="005F427D">
        <w:rPr>
          <w:rFonts w:ascii="Consolas" w:hAnsi="Consolas"/>
          <w:color w:val="CC7832"/>
          <w:lang w:val="en-GB"/>
        </w:rPr>
        <w:t xml:space="preserve">, char </w:t>
      </w:r>
      <w:r w:rsidRPr="005F427D">
        <w:rPr>
          <w:rFonts w:ascii="Consolas" w:hAnsi="Consolas"/>
          <w:color w:val="A9B7C6"/>
          <w:lang w:val="en-GB"/>
        </w:rPr>
        <w:t>char_header</w:t>
      </w:r>
      <w:r w:rsidRPr="005F427D">
        <w:rPr>
          <w:rFonts w:ascii="Consolas" w:hAnsi="Consolas"/>
          <w:color w:val="CC7832"/>
          <w:lang w:val="en-GB"/>
        </w:rPr>
        <w:t xml:space="preserve">, int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int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 xml:space="preserve">, unsigned int </w:t>
      </w:r>
      <w:r w:rsidRPr="005F427D">
        <w:rPr>
          <w:rFonts w:ascii="Consolas" w:hAnsi="Consolas"/>
          <w:color w:val="A9B7C6"/>
          <w:lang w:val="en-GB"/>
        </w:rPr>
        <w:t>max_value)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  <w:t xml:space="preserve">void </w:t>
      </w:r>
      <w:r w:rsidRPr="005F427D">
        <w:rPr>
          <w:rFonts w:ascii="Consolas" w:hAnsi="Consolas"/>
          <w:color w:val="FFC66D"/>
          <w:lang w:val="en-GB"/>
        </w:rPr>
        <w:t>write_data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B9BCD1"/>
          <w:lang w:val="en-GB"/>
        </w:rPr>
        <w:t xml:space="preserve">FILE </w:t>
      </w:r>
      <w:r w:rsidRPr="005F427D">
        <w:rPr>
          <w:rFonts w:ascii="Consolas" w:hAnsi="Consolas"/>
          <w:color w:val="A9B7C6"/>
          <w:lang w:val="en-GB"/>
        </w:rPr>
        <w:t>*file_out</w:t>
      </w:r>
      <w:r w:rsidRPr="005F427D">
        <w:rPr>
          <w:rFonts w:ascii="Consolas" w:hAnsi="Consolas"/>
          <w:color w:val="CC7832"/>
          <w:lang w:val="en-GB"/>
        </w:rPr>
        <w:t xml:space="preserve">, int </w:t>
      </w:r>
      <w:r w:rsidRPr="005F427D">
        <w:rPr>
          <w:rFonts w:ascii="Consolas" w:hAnsi="Consolas"/>
          <w:color w:val="A9B7C6"/>
          <w:lang w:val="en-GB"/>
        </w:rPr>
        <w:t>k_bytes</w:t>
      </w:r>
      <w:r w:rsidRPr="005F427D">
        <w:rPr>
          <w:rFonts w:ascii="Consolas" w:hAnsi="Consolas"/>
          <w:color w:val="CC7832"/>
          <w:lang w:val="en-GB"/>
        </w:rPr>
        <w:t xml:space="preserve">, unsigned char </w:t>
      </w:r>
      <w:r w:rsidRPr="005F427D">
        <w:rPr>
          <w:rFonts w:ascii="Consolas" w:hAnsi="Consolas"/>
          <w:color w:val="A9B7C6"/>
          <w:lang w:val="en-GB"/>
        </w:rPr>
        <w:t>*pix_data)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  <w:t xml:space="preserve">void </w:t>
      </w:r>
      <w:r w:rsidRPr="005F427D">
        <w:rPr>
          <w:rFonts w:ascii="Consolas" w:hAnsi="Consolas"/>
          <w:color w:val="FFC66D"/>
          <w:lang w:val="en-GB"/>
        </w:rPr>
        <w:t>free_data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B9BCD1"/>
          <w:lang w:val="en-GB"/>
        </w:rPr>
        <w:t xml:space="preserve">FILE </w:t>
      </w:r>
      <w:r w:rsidRPr="005F427D">
        <w:rPr>
          <w:rFonts w:ascii="Consolas" w:hAnsi="Consolas"/>
          <w:color w:val="A9B7C6"/>
          <w:lang w:val="en-GB"/>
        </w:rPr>
        <w:t>*file_in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B9BCD1"/>
          <w:lang w:val="en-GB"/>
        </w:rPr>
        <w:t xml:space="preserve">FILE </w:t>
      </w:r>
      <w:r w:rsidRPr="005F427D">
        <w:rPr>
          <w:rFonts w:ascii="Consolas" w:hAnsi="Consolas"/>
          <w:color w:val="A9B7C6"/>
          <w:lang w:val="en-GB"/>
        </w:rPr>
        <w:t>*file_out</w:t>
      </w:r>
      <w:r w:rsidRPr="005F427D">
        <w:rPr>
          <w:rFonts w:ascii="Consolas" w:hAnsi="Consolas"/>
          <w:color w:val="CC7832"/>
          <w:lang w:val="en-GB"/>
        </w:rPr>
        <w:t xml:space="preserve">, unsigned char </w:t>
      </w:r>
      <w:r w:rsidRPr="005F427D">
        <w:rPr>
          <w:rFonts w:ascii="Consolas" w:hAnsi="Consolas"/>
          <w:color w:val="A9B7C6"/>
          <w:lang w:val="en-GB"/>
        </w:rPr>
        <w:t>*pix_data)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  <w:t xml:space="preserve">void </w:t>
      </w:r>
      <w:r w:rsidRPr="005F427D">
        <w:rPr>
          <w:rFonts w:ascii="Consolas" w:hAnsi="Consolas"/>
          <w:color w:val="FFC66D"/>
          <w:lang w:val="en-GB"/>
        </w:rPr>
        <w:t>draw_pix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CC7832"/>
          <w:lang w:val="en-GB"/>
        </w:rPr>
        <w:t xml:space="preserve">unsigned char </w:t>
      </w:r>
      <w:r w:rsidRPr="005F427D">
        <w:rPr>
          <w:rFonts w:ascii="Consolas" w:hAnsi="Consolas"/>
          <w:color w:val="A9B7C6"/>
          <w:lang w:val="en-GB"/>
        </w:rPr>
        <w:t>*pix_data</w:t>
      </w:r>
      <w:r w:rsidRPr="005F427D">
        <w:rPr>
          <w:rFonts w:ascii="Consolas" w:hAnsi="Consolas"/>
          <w:color w:val="CC7832"/>
          <w:lang w:val="en-GB"/>
        </w:rPr>
        <w:t xml:space="preserve">, int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 xml:space="preserve">, int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int </w:t>
      </w:r>
      <w:r w:rsidRPr="005F427D">
        <w:rPr>
          <w:rFonts w:ascii="Consolas" w:hAnsi="Consolas"/>
          <w:color w:val="A9B7C6"/>
          <w:lang w:val="en-GB"/>
        </w:rPr>
        <w:t>x</w:t>
      </w:r>
      <w:r w:rsidRPr="005F427D">
        <w:rPr>
          <w:rFonts w:ascii="Consolas" w:hAnsi="Consolas"/>
          <w:color w:val="CC7832"/>
          <w:lang w:val="en-GB"/>
        </w:rPr>
        <w:t xml:space="preserve">, int </w:t>
      </w:r>
      <w:r w:rsidRPr="005F427D">
        <w:rPr>
          <w:rFonts w:ascii="Consolas" w:hAnsi="Consolas"/>
          <w:color w:val="A9B7C6"/>
          <w:lang w:val="en-GB"/>
        </w:rPr>
        <w:t>y</w:t>
      </w:r>
      <w:r w:rsidRPr="005F427D">
        <w:rPr>
          <w:rFonts w:ascii="Consolas" w:hAnsi="Consolas"/>
          <w:color w:val="CC7832"/>
          <w:lang w:val="en-GB"/>
        </w:rPr>
        <w:t xml:space="preserve">, double </w:t>
      </w:r>
      <w:r w:rsidRPr="005F427D">
        <w:rPr>
          <w:rFonts w:ascii="Consolas" w:hAnsi="Consolas"/>
          <w:color w:val="A9B7C6"/>
          <w:lang w:val="en-GB"/>
        </w:rPr>
        <w:t>brightness</w:t>
      </w:r>
      <w:r w:rsidRPr="005F427D">
        <w:rPr>
          <w:rFonts w:ascii="Consolas" w:hAnsi="Consolas"/>
          <w:color w:val="CC7832"/>
          <w:lang w:val="en-GB"/>
        </w:rPr>
        <w:t xml:space="preserve">, double </w:t>
      </w:r>
      <w:r w:rsidRPr="005F427D">
        <w:rPr>
          <w:rFonts w:ascii="Consolas" w:hAnsi="Consolas"/>
          <w:color w:val="A9B7C6"/>
          <w:lang w:val="en-GB"/>
        </w:rPr>
        <w:t>gamma</w:t>
      </w:r>
      <w:r w:rsidRPr="005F427D">
        <w:rPr>
          <w:rFonts w:ascii="Consolas" w:hAnsi="Consolas"/>
          <w:color w:val="CC7832"/>
          <w:lang w:val="en-GB"/>
        </w:rPr>
        <w:t xml:space="preserve">, int </w:t>
      </w:r>
      <w:r w:rsidRPr="005F427D">
        <w:rPr>
          <w:rFonts w:ascii="Consolas" w:hAnsi="Consolas"/>
          <w:color w:val="A9B7C6"/>
          <w:lang w:val="en-GB"/>
        </w:rPr>
        <w:t>max_brightness)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double </w:t>
      </w:r>
      <w:r w:rsidRPr="005F427D">
        <w:rPr>
          <w:rFonts w:ascii="Consolas" w:hAnsi="Consolas"/>
          <w:color w:val="FFC66D"/>
          <w:lang w:val="en-GB"/>
        </w:rPr>
        <w:t>fpart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CC7832"/>
          <w:lang w:val="en-GB"/>
        </w:rPr>
        <w:t xml:space="preserve">double </w:t>
      </w:r>
      <w:r w:rsidRPr="005F427D">
        <w:rPr>
          <w:rFonts w:ascii="Consolas" w:hAnsi="Consolas"/>
          <w:color w:val="A9B7C6"/>
          <w:lang w:val="en-GB"/>
        </w:rPr>
        <w:t>x)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808080"/>
          <w:lang w:val="en-GB"/>
        </w:rPr>
        <w:t xml:space="preserve">// along_y </w:t>
      </w:r>
      <w:r>
        <w:rPr>
          <w:rFonts w:ascii="Consolas" w:hAnsi="Consolas"/>
          <w:color w:val="808080"/>
        </w:rPr>
        <w:t>рисует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вдоль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обеих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осей</w:t>
      </w:r>
      <w:r w:rsidRPr="005F427D">
        <w:rPr>
          <w:rFonts w:ascii="Consolas" w:hAnsi="Consolas"/>
          <w:color w:val="808080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t xml:space="preserve">void </w:t>
      </w:r>
      <w:r w:rsidRPr="005F427D">
        <w:rPr>
          <w:rFonts w:ascii="Consolas" w:hAnsi="Consolas"/>
          <w:color w:val="FFC66D"/>
          <w:lang w:val="en-GB"/>
        </w:rPr>
        <w:t>wu_line_along_y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CC7832"/>
          <w:lang w:val="en-GB"/>
        </w:rPr>
        <w:t xml:space="preserve">unsigned char </w:t>
      </w:r>
      <w:r w:rsidRPr="005F427D">
        <w:rPr>
          <w:rFonts w:ascii="Consolas" w:hAnsi="Consolas"/>
          <w:color w:val="A9B7C6"/>
          <w:lang w:val="en-GB"/>
        </w:rPr>
        <w:t>*pix_data</w:t>
      </w:r>
      <w:r w:rsidRPr="005F427D">
        <w:rPr>
          <w:rFonts w:ascii="Consolas" w:hAnsi="Consolas"/>
          <w:color w:val="CC7832"/>
          <w:lang w:val="en-GB"/>
        </w:rPr>
        <w:t xml:space="preserve">, int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int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 xml:space="preserve">, int </w:t>
      </w:r>
      <w:r w:rsidRPr="005F427D">
        <w:rPr>
          <w:rFonts w:ascii="Consolas" w:hAnsi="Consolas"/>
          <w:color w:val="A9B7C6"/>
          <w:lang w:val="en-GB"/>
        </w:rPr>
        <w:t>brightness</w:t>
      </w:r>
      <w:r w:rsidRPr="005F427D">
        <w:rPr>
          <w:rFonts w:ascii="Consolas" w:hAnsi="Consolas"/>
          <w:color w:val="CC7832"/>
          <w:lang w:val="en-GB"/>
        </w:rPr>
        <w:t xml:space="preserve">, double </w:t>
      </w:r>
      <w:r w:rsidRPr="005F427D">
        <w:rPr>
          <w:rFonts w:ascii="Consolas" w:hAnsi="Consolas"/>
          <w:color w:val="A9B7C6"/>
          <w:lang w:val="en-GB"/>
        </w:rPr>
        <w:t>x0</w:t>
      </w:r>
      <w:r w:rsidRPr="005F427D">
        <w:rPr>
          <w:rFonts w:ascii="Consolas" w:hAnsi="Consolas"/>
          <w:color w:val="CC7832"/>
          <w:lang w:val="en-GB"/>
        </w:rPr>
        <w:t xml:space="preserve">, double </w:t>
      </w:r>
      <w:r w:rsidRPr="005F427D">
        <w:rPr>
          <w:rFonts w:ascii="Consolas" w:hAnsi="Consolas"/>
          <w:color w:val="A9B7C6"/>
          <w:lang w:val="en-GB"/>
        </w:rPr>
        <w:t>y0</w:t>
      </w:r>
      <w:r w:rsidRPr="005F427D">
        <w:rPr>
          <w:rFonts w:ascii="Consolas" w:hAnsi="Consolas"/>
          <w:color w:val="CC7832"/>
          <w:lang w:val="en-GB"/>
        </w:rPr>
        <w:t xml:space="preserve">, double </w:t>
      </w:r>
      <w:r w:rsidRPr="005F427D">
        <w:rPr>
          <w:rFonts w:ascii="Consolas" w:hAnsi="Consolas"/>
          <w:color w:val="A9B7C6"/>
          <w:lang w:val="en-GB"/>
        </w:rPr>
        <w:t>x1</w:t>
      </w:r>
      <w:r w:rsidRPr="005F427D">
        <w:rPr>
          <w:rFonts w:ascii="Consolas" w:hAnsi="Consolas"/>
          <w:color w:val="CC7832"/>
          <w:lang w:val="en-GB"/>
        </w:rPr>
        <w:t xml:space="preserve">, double </w:t>
      </w:r>
      <w:r w:rsidRPr="005F427D">
        <w:rPr>
          <w:rFonts w:ascii="Consolas" w:hAnsi="Consolas"/>
          <w:color w:val="A9B7C6"/>
          <w:lang w:val="en-GB"/>
        </w:rPr>
        <w:t>y1</w:t>
      </w:r>
      <w:r w:rsidRPr="005F427D">
        <w:rPr>
          <w:rFonts w:ascii="Consolas" w:hAnsi="Consolas"/>
          <w:color w:val="CC7832"/>
          <w:lang w:val="en-GB"/>
        </w:rPr>
        <w:t xml:space="preserve">, double </w:t>
      </w:r>
      <w:r w:rsidRPr="005F427D">
        <w:rPr>
          <w:rFonts w:ascii="Consolas" w:hAnsi="Consolas"/>
          <w:color w:val="A9B7C6"/>
          <w:lang w:val="en-GB"/>
        </w:rPr>
        <w:t>gamma)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  <w:t xml:space="preserve">int </w:t>
      </w:r>
      <w:r w:rsidRPr="005F427D">
        <w:rPr>
          <w:rFonts w:ascii="Consolas" w:hAnsi="Consolas"/>
          <w:color w:val="FFC66D"/>
          <w:lang w:val="en-GB"/>
        </w:rPr>
        <w:t>main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CC7832"/>
          <w:lang w:val="en-GB"/>
        </w:rPr>
        <w:t xml:space="preserve">int </w:t>
      </w:r>
      <w:r w:rsidRPr="005F427D">
        <w:rPr>
          <w:rFonts w:ascii="Consolas" w:hAnsi="Consolas"/>
          <w:color w:val="A9B7C6"/>
          <w:lang w:val="en-GB"/>
        </w:rPr>
        <w:t>argc</w:t>
      </w:r>
      <w:r w:rsidRPr="005F427D">
        <w:rPr>
          <w:rFonts w:ascii="Consolas" w:hAnsi="Consolas"/>
          <w:color w:val="CC7832"/>
          <w:lang w:val="en-GB"/>
        </w:rPr>
        <w:t xml:space="preserve">, char </w:t>
      </w:r>
      <w:r w:rsidRPr="005F427D">
        <w:rPr>
          <w:rFonts w:ascii="Consolas" w:hAnsi="Consolas"/>
          <w:color w:val="A9B7C6"/>
          <w:lang w:val="en-GB"/>
        </w:rPr>
        <w:t>*argv[]) {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  <w:t xml:space="preserve">    </w:t>
      </w:r>
      <w:r w:rsidRPr="005F427D">
        <w:rPr>
          <w:rFonts w:ascii="Consolas" w:hAnsi="Consolas"/>
          <w:color w:val="CC7832"/>
          <w:lang w:val="en-GB"/>
        </w:rPr>
        <w:t xml:space="preserve">if </w:t>
      </w:r>
      <w:r w:rsidRPr="005F427D">
        <w:rPr>
          <w:rFonts w:ascii="Consolas" w:hAnsi="Consolas"/>
          <w:color w:val="A9B7C6"/>
          <w:lang w:val="en-GB"/>
        </w:rPr>
        <w:t xml:space="preserve">(argc != </w:t>
      </w:r>
      <w:r w:rsidRPr="005F427D">
        <w:rPr>
          <w:rFonts w:ascii="Consolas" w:hAnsi="Consolas"/>
          <w:color w:val="6897BB"/>
          <w:lang w:val="en-GB"/>
        </w:rPr>
        <w:t xml:space="preserve">9 </w:t>
      </w:r>
      <w:r w:rsidRPr="005F427D">
        <w:rPr>
          <w:rFonts w:ascii="Consolas" w:hAnsi="Consolas"/>
          <w:color w:val="A9B7C6"/>
          <w:lang w:val="en-GB"/>
        </w:rPr>
        <w:t xml:space="preserve">&amp;&amp; argc != </w:t>
      </w:r>
      <w:r w:rsidRPr="005F427D">
        <w:rPr>
          <w:rFonts w:ascii="Consolas" w:hAnsi="Consolas"/>
          <w:color w:val="6897BB"/>
          <w:lang w:val="en-GB"/>
        </w:rPr>
        <w:t>10</w:t>
      </w:r>
      <w:r w:rsidRPr="005F427D">
        <w:rPr>
          <w:rFonts w:ascii="Consolas" w:hAnsi="Consolas"/>
          <w:color w:val="A9B7C6"/>
          <w:lang w:val="en-GB"/>
        </w:rPr>
        <w:t>) {</w:t>
      </w:r>
      <w:r w:rsidRPr="005F427D">
        <w:rPr>
          <w:rFonts w:ascii="Consolas" w:hAnsi="Consolas"/>
          <w:color w:val="A9B7C6"/>
          <w:lang w:val="en-GB"/>
        </w:rPr>
        <w:br/>
        <w:t xml:space="preserve">       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 xml:space="preserve">::cerr </w:t>
      </w:r>
      <w:r w:rsidRPr="005F427D">
        <w:rPr>
          <w:rFonts w:ascii="Consolas" w:hAnsi="Consolas"/>
          <w:color w:val="5F8C8A"/>
          <w:lang w:val="en-GB"/>
        </w:rPr>
        <w:t xml:space="preserve">&lt;&lt; </w:t>
      </w:r>
      <w:r w:rsidRPr="005F427D">
        <w:rPr>
          <w:rFonts w:ascii="Consolas" w:hAnsi="Consolas"/>
          <w:color w:val="6A8759"/>
          <w:lang w:val="en-GB"/>
        </w:rPr>
        <w:t>"Wrong number of arguments. Syntax:</w:t>
      </w:r>
      <w:r w:rsidRPr="005F427D">
        <w:rPr>
          <w:rFonts w:ascii="Consolas" w:hAnsi="Consolas"/>
          <w:color w:val="CC7832"/>
          <w:lang w:val="en-GB"/>
        </w:rPr>
        <w:t>\n</w:t>
      </w:r>
      <w:r w:rsidRPr="005F427D">
        <w:rPr>
          <w:rFonts w:ascii="Consolas" w:hAnsi="Consolas"/>
          <w:color w:val="6A8759"/>
          <w:lang w:val="en-GB"/>
        </w:rPr>
        <w:t>&lt;lab&gt;.exe file_in file_out brightness thickness x0 y0 x1 y1 [gamma]"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return </w:t>
      </w:r>
      <w:r w:rsidRPr="005F427D">
        <w:rPr>
          <w:rFonts w:ascii="Consolas" w:hAnsi="Consolas"/>
          <w:color w:val="6897BB"/>
          <w:lang w:val="en-GB"/>
        </w:rPr>
        <w:t>1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>}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  <w:t xml:space="preserve">    </w:t>
      </w:r>
      <w:r w:rsidRPr="005F427D">
        <w:rPr>
          <w:rFonts w:ascii="Consolas" w:hAnsi="Consolas"/>
          <w:color w:val="CC7832"/>
          <w:lang w:val="en-GB"/>
        </w:rPr>
        <w:t xml:space="preserve">const char </w:t>
      </w:r>
      <w:r w:rsidRPr="005F427D">
        <w:rPr>
          <w:rFonts w:ascii="Consolas" w:hAnsi="Consolas"/>
          <w:color w:val="A9B7C6"/>
          <w:lang w:val="en-GB"/>
        </w:rPr>
        <w:t>*file_in_name = argv[</w:t>
      </w:r>
      <w:r w:rsidRPr="005F427D">
        <w:rPr>
          <w:rFonts w:ascii="Consolas" w:hAnsi="Consolas"/>
          <w:color w:val="6897BB"/>
          <w:lang w:val="en-GB"/>
        </w:rPr>
        <w:t>1</w:t>
      </w:r>
      <w:r w:rsidRPr="005F427D">
        <w:rPr>
          <w:rFonts w:ascii="Consolas" w:hAnsi="Consolas"/>
          <w:color w:val="A9B7C6"/>
          <w:lang w:val="en-GB"/>
        </w:rPr>
        <w:t>]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const char </w:t>
      </w:r>
      <w:r w:rsidRPr="005F427D">
        <w:rPr>
          <w:rFonts w:ascii="Consolas" w:hAnsi="Consolas"/>
          <w:color w:val="A9B7C6"/>
          <w:lang w:val="en-GB"/>
        </w:rPr>
        <w:t>*file_out_name = argv[</w:t>
      </w:r>
      <w:r w:rsidRPr="005F427D">
        <w:rPr>
          <w:rFonts w:ascii="Consolas" w:hAnsi="Consolas"/>
          <w:color w:val="6897BB"/>
          <w:lang w:val="en-GB"/>
        </w:rPr>
        <w:t>2</w:t>
      </w:r>
      <w:r w:rsidRPr="005F427D">
        <w:rPr>
          <w:rFonts w:ascii="Consolas" w:hAnsi="Consolas"/>
          <w:color w:val="A9B7C6"/>
          <w:lang w:val="en-GB"/>
        </w:rPr>
        <w:t>]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  <w:t xml:space="preserve">    double </w:t>
      </w:r>
      <w:r w:rsidRPr="005F427D">
        <w:rPr>
          <w:rFonts w:ascii="Consolas" w:hAnsi="Consolas"/>
          <w:color w:val="A9B7C6"/>
          <w:lang w:val="en-GB"/>
        </w:rPr>
        <w:t>brightness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double </w:t>
      </w:r>
      <w:r w:rsidRPr="005F427D">
        <w:rPr>
          <w:rFonts w:ascii="Consolas" w:hAnsi="Consolas"/>
          <w:color w:val="A9B7C6"/>
          <w:lang w:val="en-GB"/>
        </w:rPr>
        <w:t>thickness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double </w:t>
      </w:r>
      <w:r w:rsidRPr="005F427D">
        <w:rPr>
          <w:rFonts w:ascii="Consolas" w:hAnsi="Consolas"/>
          <w:color w:val="A9B7C6"/>
          <w:lang w:val="en-GB"/>
        </w:rPr>
        <w:t>x0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y0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x1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y1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  <w:t xml:space="preserve">    double </w:t>
      </w:r>
      <w:r w:rsidRPr="005F427D">
        <w:rPr>
          <w:rFonts w:ascii="Consolas" w:hAnsi="Consolas"/>
          <w:color w:val="A9B7C6"/>
          <w:lang w:val="en-GB"/>
        </w:rPr>
        <w:t xml:space="preserve">gamma = </w:t>
      </w:r>
      <w:r w:rsidRPr="005F427D">
        <w:rPr>
          <w:rFonts w:ascii="Consolas" w:hAnsi="Consolas"/>
          <w:color w:val="6897BB"/>
          <w:lang w:val="en-GB"/>
        </w:rPr>
        <w:t>2.0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Общий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случай</w:t>
      </w:r>
      <w:r w:rsidRPr="005F427D">
        <w:rPr>
          <w:rFonts w:ascii="Consolas" w:hAnsi="Consolas"/>
          <w:color w:val="808080"/>
          <w:lang w:val="en-GB"/>
        </w:rPr>
        <w:t>: 2.0</w:t>
      </w:r>
      <w:r w:rsidRPr="005F427D">
        <w:rPr>
          <w:rFonts w:ascii="Consolas" w:hAnsi="Consolas"/>
          <w:color w:val="808080"/>
          <w:lang w:val="en-GB"/>
        </w:rPr>
        <w:br/>
        <w:t xml:space="preserve">    // </w:t>
      </w:r>
      <w:r>
        <w:rPr>
          <w:rFonts w:ascii="Consolas" w:hAnsi="Consolas"/>
          <w:color w:val="808080"/>
        </w:rPr>
        <w:t>Лучше</w:t>
      </w:r>
      <w:r w:rsidRPr="005F427D">
        <w:rPr>
          <w:rFonts w:ascii="Consolas" w:hAnsi="Consolas"/>
          <w:color w:val="808080"/>
          <w:lang w:val="en-GB"/>
        </w:rPr>
        <w:t xml:space="preserve"> - 2.2</w:t>
      </w:r>
      <w:r w:rsidRPr="005F427D">
        <w:rPr>
          <w:rFonts w:ascii="Consolas" w:hAnsi="Consolas"/>
          <w:color w:val="808080"/>
          <w:lang w:val="en-GB"/>
        </w:rPr>
        <w:br/>
      </w:r>
      <w:r w:rsidRPr="005F427D">
        <w:rPr>
          <w:rFonts w:ascii="Consolas" w:hAnsi="Consolas"/>
          <w:color w:val="808080"/>
          <w:lang w:val="en-GB"/>
        </w:rPr>
        <w:br/>
        <w:t xml:space="preserve">    </w:t>
      </w:r>
      <w:r w:rsidRPr="005F427D">
        <w:rPr>
          <w:rFonts w:ascii="Consolas" w:hAnsi="Consolas"/>
          <w:color w:val="CC7832"/>
          <w:lang w:val="en-GB"/>
        </w:rPr>
        <w:t xml:space="preserve">try </w:t>
      </w:r>
      <w:r w:rsidRPr="005F427D">
        <w:rPr>
          <w:rFonts w:ascii="Consolas" w:hAnsi="Consolas"/>
          <w:color w:val="A9B7C6"/>
          <w:lang w:val="en-GB"/>
        </w:rPr>
        <w:t>{</w:t>
      </w:r>
      <w:r w:rsidRPr="005F427D">
        <w:rPr>
          <w:rFonts w:ascii="Consolas" w:hAnsi="Consolas"/>
          <w:color w:val="A9B7C6"/>
          <w:lang w:val="en-GB"/>
        </w:rPr>
        <w:br/>
        <w:t xml:space="preserve">        brightness =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>::stoi(argv[</w:t>
      </w:r>
      <w:r w:rsidRPr="005F427D">
        <w:rPr>
          <w:rFonts w:ascii="Consolas" w:hAnsi="Consolas"/>
          <w:color w:val="6897BB"/>
          <w:lang w:val="en-GB"/>
        </w:rPr>
        <w:t>3</w:t>
      </w:r>
      <w:r w:rsidRPr="005F427D">
        <w:rPr>
          <w:rFonts w:ascii="Consolas" w:hAnsi="Consolas"/>
          <w:color w:val="A9B7C6"/>
          <w:lang w:val="en-GB"/>
        </w:rPr>
        <w:t>])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 xml:space="preserve">thickness =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>::stod(argv[</w:t>
      </w:r>
      <w:r w:rsidRPr="005F427D">
        <w:rPr>
          <w:rFonts w:ascii="Consolas" w:hAnsi="Consolas"/>
          <w:color w:val="6897BB"/>
          <w:lang w:val="en-GB"/>
        </w:rPr>
        <w:t>4</w:t>
      </w:r>
      <w:r w:rsidRPr="005F427D">
        <w:rPr>
          <w:rFonts w:ascii="Consolas" w:hAnsi="Consolas"/>
          <w:color w:val="A9B7C6"/>
          <w:lang w:val="en-GB"/>
        </w:rPr>
        <w:t>])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 xml:space="preserve">x0 =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>::stod(argv[</w:t>
      </w:r>
      <w:r w:rsidRPr="005F427D">
        <w:rPr>
          <w:rFonts w:ascii="Consolas" w:hAnsi="Consolas"/>
          <w:color w:val="6897BB"/>
          <w:lang w:val="en-GB"/>
        </w:rPr>
        <w:t>5</w:t>
      </w:r>
      <w:r w:rsidRPr="005F427D">
        <w:rPr>
          <w:rFonts w:ascii="Consolas" w:hAnsi="Consolas"/>
          <w:color w:val="A9B7C6"/>
          <w:lang w:val="en-GB"/>
        </w:rPr>
        <w:t>])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 xml:space="preserve">y0 =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>::stod(argv[</w:t>
      </w:r>
      <w:r w:rsidRPr="005F427D">
        <w:rPr>
          <w:rFonts w:ascii="Consolas" w:hAnsi="Consolas"/>
          <w:color w:val="6897BB"/>
          <w:lang w:val="en-GB"/>
        </w:rPr>
        <w:t>6</w:t>
      </w:r>
      <w:r w:rsidRPr="005F427D">
        <w:rPr>
          <w:rFonts w:ascii="Consolas" w:hAnsi="Consolas"/>
          <w:color w:val="A9B7C6"/>
          <w:lang w:val="en-GB"/>
        </w:rPr>
        <w:t>])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 xml:space="preserve">x1 =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>::stod(argv[</w:t>
      </w:r>
      <w:r w:rsidRPr="005F427D">
        <w:rPr>
          <w:rFonts w:ascii="Consolas" w:hAnsi="Consolas"/>
          <w:color w:val="6897BB"/>
          <w:lang w:val="en-GB"/>
        </w:rPr>
        <w:t>7</w:t>
      </w:r>
      <w:r w:rsidRPr="005F427D">
        <w:rPr>
          <w:rFonts w:ascii="Consolas" w:hAnsi="Consolas"/>
          <w:color w:val="A9B7C6"/>
          <w:lang w:val="en-GB"/>
        </w:rPr>
        <w:t>])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 xml:space="preserve">y1 =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>::stod(argv[</w:t>
      </w:r>
      <w:r w:rsidRPr="005F427D">
        <w:rPr>
          <w:rFonts w:ascii="Consolas" w:hAnsi="Consolas"/>
          <w:color w:val="6897BB"/>
          <w:lang w:val="en-GB"/>
        </w:rPr>
        <w:t>8</w:t>
      </w:r>
      <w:r w:rsidRPr="005F427D">
        <w:rPr>
          <w:rFonts w:ascii="Consolas" w:hAnsi="Consolas"/>
          <w:color w:val="A9B7C6"/>
          <w:lang w:val="en-GB"/>
        </w:rPr>
        <w:t>])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if </w:t>
      </w:r>
      <w:r w:rsidRPr="005F427D">
        <w:rPr>
          <w:rFonts w:ascii="Consolas" w:hAnsi="Consolas"/>
          <w:color w:val="A9B7C6"/>
          <w:lang w:val="en-GB"/>
        </w:rPr>
        <w:t xml:space="preserve">(argc == </w:t>
      </w:r>
      <w:r w:rsidRPr="005F427D">
        <w:rPr>
          <w:rFonts w:ascii="Consolas" w:hAnsi="Consolas"/>
          <w:color w:val="6897BB"/>
          <w:lang w:val="en-GB"/>
        </w:rPr>
        <w:t>10</w:t>
      </w:r>
      <w:r w:rsidRPr="005F427D">
        <w:rPr>
          <w:rFonts w:ascii="Consolas" w:hAnsi="Consolas"/>
          <w:color w:val="A9B7C6"/>
          <w:lang w:val="en-GB"/>
        </w:rPr>
        <w:t>)</w:t>
      </w:r>
      <w:r w:rsidRPr="005F427D">
        <w:rPr>
          <w:rFonts w:ascii="Consolas" w:hAnsi="Consolas"/>
          <w:color w:val="A9B7C6"/>
          <w:lang w:val="en-GB"/>
        </w:rPr>
        <w:br/>
        <w:t xml:space="preserve">            gamma =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>::stod(argv[</w:t>
      </w:r>
      <w:r w:rsidRPr="005F427D">
        <w:rPr>
          <w:rFonts w:ascii="Consolas" w:hAnsi="Consolas"/>
          <w:color w:val="6897BB"/>
          <w:lang w:val="en-GB"/>
        </w:rPr>
        <w:t>9</w:t>
      </w:r>
      <w:r w:rsidRPr="005F427D">
        <w:rPr>
          <w:rFonts w:ascii="Consolas" w:hAnsi="Consolas"/>
          <w:color w:val="A9B7C6"/>
          <w:lang w:val="en-GB"/>
        </w:rPr>
        <w:t>])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 xml:space="preserve">} </w:t>
      </w:r>
      <w:r w:rsidRPr="005F427D">
        <w:rPr>
          <w:rFonts w:ascii="Consolas" w:hAnsi="Consolas"/>
          <w:color w:val="CC7832"/>
          <w:lang w:val="en-GB"/>
        </w:rPr>
        <w:t xml:space="preserve">catch 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>::</w:t>
      </w:r>
      <w:r w:rsidRPr="005F427D">
        <w:rPr>
          <w:rFonts w:ascii="Consolas" w:hAnsi="Consolas"/>
          <w:color w:val="B5B6E3"/>
          <w:lang w:val="en-GB"/>
        </w:rPr>
        <w:t xml:space="preserve">invalid_argument </w:t>
      </w:r>
      <w:r w:rsidRPr="005F427D">
        <w:rPr>
          <w:rFonts w:ascii="Consolas" w:hAnsi="Consolas"/>
          <w:color w:val="A9B7C6"/>
          <w:lang w:val="en-GB"/>
        </w:rPr>
        <w:t>&amp;e) {</w:t>
      </w:r>
      <w:r w:rsidRPr="005F427D">
        <w:rPr>
          <w:rFonts w:ascii="Consolas" w:hAnsi="Consolas"/>
          <w:color w:val="A9B7C6"/>
          <w:lang w:val="en-GB"/>
        </w:rPr>
        <w:br/>
        <w:t xml:space="preserve">       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 xml:space="preserve">::cerr </w:t>
      </w:r>
      <w:r w:rsidRPr="005F427D">
        <w:rPr>
          <w:rFonts w:ascii="Consolas" w:hAnsi="Consolas"/>
          <w:color w:val="5F8C8A"/>
          <w:lang w:val="en-GB"/>
        </w:rPr>
        <w:t xml:space="preserve">&lt;&lt; </w:t>
      </w:r>
      <w:r w:rsidRPr="005F427D">
        <w:rPr>
          <w:rFonts w:ascii="Consolas" w:hAnsi="Consolas"/>
          <w:color w:val="6A8759"/>
          <w:lang w:val="en-GB"/>
        </w:rPr>
        <w:t>"Cannot convert one of the numbers from string to int</w:t>
      </w:r>
      <w:r w:rsidRPr="005F427D">
        <w:rPr>
          <w:rFonts w:ascii="Consolas" w:hAnsi="Consolas"/>
          <w:color w:val="CC7832"/>
          <w:lang w:val="en-GB"/>
        </w:rPr>
        <w:t>\n</w:t>
      </w:r>
      <w:r w:rsidRPr="005F427D">
        <w:rPr>
          <w:rFonts w:ascii="Consolas" w:hAnsi="Consolas"/>
          <w:color w:val="6A8759"/>
          <w:lang w:val="en-GB"/>
        </w:rPr>
        <w:t>"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return </w:t>
      </w:r>
      <w:r w:rsidRPr="005F427D">
        <w:rPr>
          <w:rFonts w:ascii="Consolas" w:hAnsi="Consolas"/>
          <w:color w:val="6897BB"/>
          <w:lang w:val="en-GB"/>
        </w:rPr>
        <w:t>1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lastRenderedPageBreak/>
        <w:t xml:space="preserve">    </w:t>
      </w:r>
      <w:r w:rsidRPr="005F427D">
        <w:rPr>
          <w:rFonts w:ascii="Consolas" w:hAnsi="Consolas"/>
          <w:color w:val="A9B7C6"/>
          <w:lang w:val="en-GB"/>
        </w:rPr>
        <w:t>}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  <w:t xml:space="preserve">    </w:t>
      </w:r>
      <w:r w:rsidRPr="005F427D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Считывание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размеров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из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файла</w:t>
      </w:r>
      <w:r w:rsidRPr="005F427D">
        <w:rPr>
          <w:rFonts w:ascii="Consolas" w:hAnsi="Consolas"/>
          <w:color w:val="808080"/>
          <w:lang w:val="en-GB"/>
        </w:rPr>
        <w:br/>
      </w:r>
      <w:r w:rsidRPr="005F427D">
        <w:rPr>
          <w:rFonts w:ascii="Consolas" w:hAnsi="Consolas"/>
          <w:color w:val="808080"/>
          <w:lang w:val="en-GB"/>
        </w:rPr>
        <w:br/>
        <w:t xml:space="preserve">    </w:t>
      </w:r>
      <w:r w:rsidRPr="005F427D">
        <w:rPr>
          <w:rFonts w:ascii="Consolas" w:hAnsi="Consolas"/>
          <w:color w:val="CC7832"/>
          <w:lang w:val="en-GB"/>
        </w:rPr>
        <w:t xml:space="preserve">char </w:t>
      </w:r>
      <w:r w:rsidRPr="005F427D">
        <w:rPr>
          <w:rFonts w:ascii="Consolas" w:hAnsi="Consolas"/>
          <w:color w:val="A9B7C6"/>
          <w:lang w:val="en-GB"/>
        </w:rPr>
        <w:t>_char_header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int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unsigned int </w:t>
      </w:r>
      <w:r w:rsidRPr="005F427D">
        <w:rPr>
          <w:rFonts w:ascii="Consolas" w:hAnsi="Consolas"/>
          <w:color w:val="A9B7C6"/>
          <w:lang w:val="en-GB"/>
        </w:rPr>
        <w:t>max_value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B9BCD1"/>
          <w:lang w:val="en-GB"/>
        </w:rPr>
        <w:t>FILE</w:t>
      </w:r>
      <w:r w:rsidRPr="005F427D">
        <w:rPr>
          <w:rFonts w:ascii="Consolas" w:hAnsi="Consolas"/>
          <w:color w:val="A9B7C6"/>
          <w:lang w:val="en-GB"/>
        </w:rPr>
        <w:t>* file_in = fopen(file_in_name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6A8759"/>
          <w:lang w:val="en-GB"/>
        </w:rPr>
        <w:t>"rb"</w:t>
      </w:r>
      <w:r w:rsidRPr="005F427D">
        <w:rPr>
          <w:rFonts w:ascii="Consolas" w:hAnsi="Consolas"/>
          <w:color w:val="A9B7C6"/>
          <w:lang w:val="en-GB"/>
        </w:rPr>
        <w:t>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  <w:t xml:space="preserve">    if </w:t>
      </w:r>
      <w:r w:rsidRPr="005F427D">
        <w:rPr>
          <w:rFonts w:ascii="Consolas" w:hAnsi="Consolas"/>
          <w:color w:val="A9B7C6"/>
          <w:lang w:val="en-GB"/>
        </w:rPr>
        <w:t xml:space="preserve">(file_in == </w:t>
      </w:r>
      <w:r w:rsidRPr="005F427D">
        <w:rPr>
          <w:rFonts w:ascii="Consolas" w:hAnsi="Consolas"/>
          <w:color w:val="CC7832"/>
          <w:lang w:val="en-GB"/>
        </w:rPr>
        <w:t>nullptr</w:t>
      </w:r>
      <w:r w:rsidRPr="005F427D">
        <w:rPr>
          <w:rFonts w:ascii="Consolas" w:hAnsi="Consolas"/>
          <w:color w:val="A9B7C6"/>
          <w:lang w:val="en-GB"/>
        </w:rPr>
        <w:t>) {</w:t>
      </w:r>
      <w:r w:rsidRPr="005F427D">
        <w:rPr>
          <w:rFonts w:ascii="Consolas" w:hAnsi="Consolas"/>
          <w:color w:val="A9B7C6"/>
          <w:lang w:val="en-GB"/>
        </w:rPr>
        <w:br/>
        <w:t xml:space="preserve">       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 xml:space="preserve">::cerr </w:t>
      </w:r>
      <w:r w:rsidRPr="005F427D">
        <w:rPr>
          <w:rFonts w:ascii="Consolas" w:hAnsi="Consolas"/>
          <w:color w:val="5F8C8A"/>
          <w:lang w:val="en-GB"/>
        </w:rPr>
        <w:t xml:space="preserve">&lt;&lt; </w:t>
      </w:r>
      <w:r w:rsidRPr="005F427D">
        <w:rPr>
          <w:rFonts w:ascii="Consolas" w:hAnsi="Consolas"/>
          <w:color w:val="6A8759"/>
          <w:lang w:val="en-GB"/>
        </w:rPr>
        <w:t xml:space="preserve">"Cannot open file to read: " </w:t>
      </w:r>
      <w:r w:rsidRPr="005F427D">
        <w:rPr>
          <w:rFonts w:ascii="Consolas" w:hAnsi="Consolas"/>
          <w:color w:val="5F8C8A"/>
          <w:lang w:val="en-GB"/>
        </w:rPr>
        <w:t xml:space="preserve">&lt;&lt; </w:t>
      </w:r>
      <w:r w:rsidRPr="005F427D">
        <w:rPr>
          <w:rFonts w:ascii="Consolas" w:hAnsi="Consolas"/>
          <w:color w:val="A9B7C6"/>
          <w:lang w:val="en-GB"/>
        </w:rPr>
        <w:t xml:space="preserve">file_in_name </w:t>
      </w:r>
      <w:r w:rsidRPr="005F427D">
        <w:rPr>
          <w:rFonts w:ascii="Consolas" w:hAnsi="Consolas"/>
          <w:color w:val="5F8C8A"/>
          <w:lang w:val="en-GB"/>
        </w:rPr>
        <w:t xml:space="preserve">&lt;&lt; </w:t>
      </w:r>
      <w:r w:rsidRPr="005F427D">
        <w:rPr>
          <w:rFonts w:ascii="Consolas" w:hAnsi="Consolas"/>
          <w:color w:val="6A8759"/>
          <w:lang w:val="en-GB"/>
        </w:rPr>
        <w:t>"</w:t>
      </w:r>
      <w:r w:rsidRPr="005F427D">
        <w:rPr>
          <w:rFonts w:ascii="Consolas" w:hAnsi="Consolas"/>
          <w:color w:val="CC7832"/>
          <w:lang w:val="en-GB"/>
        </w:rPr>
        <w:t>\n</w:t>
      </w:r>
      <w:r w:rsidRPr="005F427D">
        <w:rPr>
          <w:rFonts w:ascii="Consolas" w:hAnsi="Consolas"/>
          <w:color w:val="6A8759"/>
          <w:lang w:val="en-GB"/>
        </w:rPr>
        <w:t>"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return </w:t>
      </w:r>
      <w:r w:rsidRPr="005F427D">
        <w:rPr>
          <w:rFonts w:ascii="Consolas" w:hAnsi="Consolas"/>
          <w:color w:val="6897BB"/>
          <w:lang w:val="en-GB"/>
        </w:rPr>
        <w:t>1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>}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  <w:t xml:space="preserve">    </w:t>
      </w:r>
      <w:r w:rsidRPr="005F427D">
        <w:rPr>
          <w:rFonts w:ascii="Consolas" w:hAnsi="Consolas"/>
          <w:color w:val="CC7832"/>
          <w:lang w:val="en-GB"/>
        </w:rPr>
        <w:t xml:space="preserve">int </w:t>
      </w:r>
      <w:r w:rsidRPr="005F427D">
        <w:rPr>
          <w:rFonts w:ascii="Consolas" w:hAnsi="Consolas"/>
          <w:color w:val="A9B7C6"/>
          <w:lang w:val="en-GB"/>
        </w:rPr>
        <w:t>scanned = fscanf(file_in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6A8759"/>
          <w:lang w:val="en-GB"/>
        </w:rPr>
        <w:t>"P%c</w:t>
      </w:r>
      <w:r w:rsidRPr="005F427D">
        <w:rPr>
          <w:rFonts w:ascii="Consolas" w:hAnsi="Consolas"/>
          <w:color w:val="CC7832"/>
          <w:lang w:val="en-GB"/>
        </w:rPr>
        <w:t>\n</w:t>
      </w:r>
      <w:r w:rsidRPr="005F427D">
        <w:rPr>
          <w:rFonts w:ascii="Consolas" w:hAnsi="Consolas"/>
          <w:color w:val="6A8759"/>
          <w:lang w:val="en-GB"/>
        </w:rPr>
        <w:t>%i %i</w:t>
      </w:r>
      <w:r w:rsidRPr="005F427D">
        <w:rPr>
          <w:rFonts w:ascii="Consolas" w:hAnsi="Consolas"/>
          <w:color w:val="CC7832"/>
          <w:lang w:val="en-GB"/>
        </w:rPr>
        <w:t>\n</w:t>
      </w:r>
      <w:r w:rsidRPr="005F427D">
        <w:rPr>
          <w:rFonts w:ascii="Consolas" w:hAnsi="Consolas"/>
          <w:color w:val="6A8759"/>
          <w:lang w:val="en-GB"/>
        </w:rPr>
        <w:t>%i</w:t>
      </w:r>
      <w:r w:rsidRPr="005F427D">
        <w:rPr>
          <w:rFonts w:ascii="Consolas" w:hAnsi="Consolas"/>
          <w:color w:val="CC7832"/>
          <w:lang w:val="en-GB"/>
        </w:rPr>
        <w:t>\n</w:t>
      </w:r>
      <w:r w:rsidRPr="005F427D">
        <w:rPr>
          <w:rFonts w:ascii="Consolas" w:hAnsi="Consolas"/>
          <w:color w:val="6A8759"/>
          <w:lang w:val="en-GB"/>
        </w:rPr>
        <w:t>"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&amp;_char_header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&amp;width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&amp;height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&amp;max_value)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  <w:t xml:space="preserve">    if </w:t>
      </w:r>
      <w:r w:rsidRPr="005F427D">
        <w:rPr>
          <w:rFonts w:ascii="Consolas" w:hAnsi="Consolas"/>
          <w:color w:val="A9B7C6"/>
          <w:lang w:val="en-GB"/>
        </w:rPr>
        <w:t xml:space="preserve">(width &lt;= </w:t>
      </w:r>
      <w:r w:rsidRPr="005F427D">
        <w:rPr>
          <w:rFonts w:ascii="Consolas" w:hAnsi="Consolas"/>
          <w:color w:val="6897BB"/>
          <w:lang w:val="en-GB"/>
        </w:rPr>
        <w:t xml:space="preserve">0 </w:t>
      </w:r>
      <w:r w:rsidRPr="005F427D">
        <w:rPr>
          <w:rFonts w:ascii="Consolas" w:hAnsi="Consolas"/>
          <w:color w:val="A9B7C6"/>
          <w:lang w:val="en-GB"/>
        </w:rPr>
        <w:t xml:space="preserve">|| height &lt;= </w:t>
      </w:r>
      <w:r w:rsidRPr="005F427D">
        <w:rPr>
          <w:rFonts w:ascii="Consolas" w:hAnsi="Consolas"/>
          <w:color w:val="6897BB"/>
          <w:lang w:val="en-GB"/>
        </w:rPr>
        <w:t xml:space="preserve">0 </w:t>
      </w:r>
      <w:r w:rsidRPr="005F427D">
        <w:rPr>
          <w:rFonts w:ascii="Consolas" w:hAnsi="Consolas"/>
          <w:color w:val="A9B7C6"/>
          <w:lang w:val="en-GB"/>
        </w:rPr>
        <w:t xml:space="preserve">|| x0 &lt; </w:t>
      </w:r>
      <w:r w:rsidRPr="005F427D">
        <w:rPr>
          <w:rFonts w:ascii="Consolas" w:hAnsi="Consolas"/>
          <w:color w:val="6897BB"/>
          <w:lang w:val="en-GB"/>
        </w:rPr>
        <w:t xml:space="preserve">0 </w:t>
      </w:r>
      <w:r w:rsidRPr="005F427D">
        <w:rPr>
          <w:rFonts w:ascii="Consolas" w:hAnsi="Consolas"/>
          <w:color w:val="A9B7C6"/>
          <w:lang w:val="en-GB"/>
        </w:rPr>
        <w:t xml:space="preserve">|| y0 &lt; </w:t>
      </w:r>
      <w:r w:rsidRPr="005F427D">
        <w:rPr>
          <w:rFonts w:ascii="Consolas" w:hAnsi="Consolas"/>
          <w:color w:val="6897BB"/>
          <w:lang w:val="en-GB"/>
        </w:rPr>
        <w:t xml:space="preserve">0 </w:t>
      </w:r>
      <w:r w:rsidRPr="005F427D">
        <w:rPr>
          <w:rFonts w:ascii="Consolas" w:hAnsi="Consolas"/>
          <w:color w:val="A9B7C6"/>
          <w:lang w:val="en-GB"/>
        </w:rPr>
        <w:t xml:space="preserve">|| x1 &lt; </w:t>
      </w:r>
      <w:r w:rsidRPr="005F427D">
        <w:rPr>
          <w:rFonts w:ascii="Consolas" w:hAnsi="Consolas"/>
          <w:color w:val="6897BB"/>
          <w:lang w:val="en-GB"/>
        </w:rPr>
        <w:t xml:space="preserve">0 </w:t>
      </w:r>
      <w:r w:rsidRPr="005F427D">
        <w:rPr>
          <w:rFonts w:ascii="Consolas" w:hAnsi="Consolas"/>
          <w:color w:val="A9B7C6"/>
          <w:lang w:val="en-GB"/>
        </w:rPr>
        <w:t xml:space="preserve">|| y1 &lt; </w:t>
      </w:r>
      <w:r w:rsidRPr="005F427D">
        <w:rPr>
          <w:rFonts w:ascii="Consolas" w:hAnsi="Consolas"/>
          <w:color w:val="6897BB"/>
          <w:lang w:val="en-GB"/>
        </w:rPr>
        <w:t xml:space="preserve">0 </w:t>
      </w:r>
      <w:r w:rsidRPr="005F427D">
        <w:rPr>
          <w:rFonts w:ascii="Consolas" w:hAnsi="Consolas"/>
          <w:color w:val="A9B7C6"/>
          <w:lang w:val="en-GB"/>
        </w:rPr>
        <w:t>|| y0 &gt;= height || y1 &gt;= height ||</w:t>
      </w:r>
      <w:r w:rsidRPr="005F427D">
        <w:rPr>
          <w:rFonts w:ascii="Consolas" w:hAnsi="Consolas"/>
          <w:color w:val="A9B7C6"/>
          <w:lang w:val="en-GB"/>
        </w:rPr>
        <w:br/>
        <w:t xml:space="preserve">        x0 &gt;= width || x1 &gt;= width || thickness &lt;= </w:t>
      </w:r>
      <w:r w:rsidRPr="005F427D">
        <w:rPr>
          <w:rFonts w:ascii="Consolas" w:hAnsi="Consolas"/>
          <w:color w:val="6897BB"/>
          <w:lang w:val="en-GB"/>
        </w:rPr>
        <w:t xml:space="preserve">0 </w:t>
      </w:r>
      <w:r w:rsidRPr="005F427D">
        <w:rPr>
          <w:rFonts w:ascii="Consolas" w:hAnsi="Consolas"/>
          <w:color w:val="A9B7C6"/>
          <w:lang w:val="en-GB"/>
        </w:rPr>
        <w:t xml:space="preserve">|| brightness &lt; </w:t>
      </w:r>
      <w:r w:rsidRPr="005F427D">
        <w:rPr>
          <w:rFonts w:ascii="Consolas" w:hAnsi="Consolas"/>
          <w:color w:val="6897BB"/>
          <w:lang w:val="en-GB"/>
        </w:rPr>
        <w:t xml:space="preserve">0 </w:t>
      </w:r>
      <w:r w:rsidRPr="005F427D">
        <w:rPr>
          <w:rFonts w:ascii="Consolas" w:hAnsi="Consolas"/>
          <w:color w:val="A9B7C6"/>
          <w:lang w:val="en-GB"/>
        </w:rPr>
        <w:t xml:space="preserve">|| brightness &gt; </w:t>
      </w:r>
      <w:r w:rsidRPr="005F427D">
        <w:rPr>
          <w:rFonts w:ascii="Consolas" w:hAnsi="Consolas"/>
          <w:color w:val="6897BB"/>
          <w:lang w:val="en-GB"/>
        </w:rPr>
        <w:t>255</w:t>
      </w:r>
      <w:r w:rsidRPr="005F427D">
        <w:rPr>
          <w:rFonts w:ascii="Consolas" w:hAnsi="Consolas"/>
          <w:color w:val="A9B7C6"/>
          <w:lang w:val="en-GB"/>
        </w:rPr>
        <w:t>) {</w:t>
      </w:r>
      <w:r w:rsidRPr="005F427D">
        <w:rPr>
          <w:rFonts w:ascii="Consolas" w:hAnsi="Consolas"/>
          <w:color w:val="A9B7C6"/>
          <w:lang w:val="en-GB"/>
        </w:rPr>
        <w:br/>
        <w:t xml:space="preserve">       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 xml:space="preserve">::cerr </w:t>
      </w:r>
      <w:r w:rsidRPr="005F427D">
        <w:rPr>
          <w:rFonts w:ascii="Consolas" w:hAnsi="Consolas"/>
          <w:color w:val="5F8C8A"/>
          <w:lang w:val="en-GB"/>
        </w:rPr>
        <w:t xml:space="preserve">&lt;&lt; </w:t>
      </w:r>
      <w:r w:rsidRPr="005F427D">
        <w:rPr>
          <w:rFonts w:ascii="Consolas" w:hAnsi="Consolas"/>
          <w:color w:val="6A8759"/>
          <w:lang w:val="en-GB"/>
        </w:rPr>
        <w:t>"Wrong arguments</w:t>
      </w:r>
      <w:r w:rsidRPr="005F427D">
        <w:rPr>
          <w:rFonts w:ascii="Consolas" w:hAnsi="Consolas"/>
          <w:color w:val="CC7832"/>
          <w:lang w:val="en-GB"/>
        </w:rPr>
        <w:t>\n</w:t>
      </w:r>
      <w:r w:rsidRPr="005F427D">
        <w:rPr>
          <w:rFonts w:ascii="Consolas" w:hAnsi="Consolas"/>
          <w:color w:val="6A8759"/>
          <w:lang w:val="en-GB"/>
        </w:rPr>
        <w:t>"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>fclose(file_in)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return </w:t>
      </w:r>
      <w:r w:rsidRPr="005F427D">
        <w:rPr>
          <w:rFonts w:ascii="Consolas" w:hAnsi="Consolas"/>
          <w:color w:val="6897BB"/>
          <w:lang w:val="en-GB"/>
        </w:rPr>
        <w:t>1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>}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  <w:t xml:space="preserve">    </w:t>
      </w:r>
      <w:r w:rsidRPr="005F427D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Перевод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из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воспринимаемой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яркости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в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фактическую</w:t>
      </w:r>
      <w:r w:rsidRPr="005F427D">
        <w:rPr>
          <w:rFonts w:ascii="Consolas" w:hAnsi="Consolas"/>
          <w:color w:val="808080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 xml:space="preserve">brightness =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>::pow(brightness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gamma)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B9BCD1"/>
          <w:lang w:val="en-GB"/>
        </w:rPr>
        <w:t xml:space="preserve">FILE </w:t>
      </w:r>
      <w:r w:rsidRPr="005F427D">
        <w:rPr>
          <w:rFonts w:ascii="Consolas" w:hAnsi="Consolas"/>
          <w:color w:val="A9B7C6"/>
          <w:lang w:val="en-GB"/>
        </w:rPr>
        <w:t xml:space="preserve">*file_out = </w:t>
      </w:r>
      <w:r w:rsidRPr="005F427D">
        <w:rPr>
          <w:rFonts w:ascii="Consolas" w:hAnsi="Consolas"/>
          <w:color w:val="CC7832"/>
          <w:lang w:val="en-GB"/>
        </w:rPr>
        <w:t>nullptr;</w:t>
      </w:r>
      <w:r w:rsidRPr="005F427D">
        <w:rPr>
          <w:rFonts w:ascii="Consolas" w:hAnsi="Consolas"/>
          <w:color w:val="CC7832"/>
          <w:lang w:val="en-GB"/>
        </w:rPr>
        <w:br/>
        <w:t xml:space="preserve">    const char </w:t>
      </w:r>
      <w:r w:rsidRPr="005F427D">
        <w:rPr>
          <w:rFonts w:ascii="Consolas" w:hAnsi="Consolas"/>
          <w:color w:val="A9B7C6"/>
          <w:lang w:val="en-GB"/>
        </w:rPr>
        <w:t xml:space="preserve">char_header = </w:t>
      </w:r>
      <w:r w:rsidRPr="005F427D">
        <w:rPr>
          <w:rFonts w:ascii="Consolas" w:hAnsi="Consolas"/>
          <w:color w:val="6A8759"/>
          <w:lang w:val="en-GB"/>
        </w:rPr>
        <w:t>'5'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int </w:t>
      </w:r>
      <w:r w:rsidRPr="005F427D">
        <w:rPr>
          <w:rFonts w:ascii="Consolas" w:hAnsi="Consolas"/>
          <w:color w:val="A9B7C6"/>
          <w:lang w:val="en-GB"/>
        </w:rPr>
        <w:t>k_bytes = height * width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  <w:t xml:space="preserve">    auto </w:t>
      </w:r>
      <w:r w:rsidRPr="005F427D">
        <w:rPr>
          <w:rFonts w:ascii="Consolas" w:hAnsi="Consolas"/>
          <w:color w:val="A9B7C6"/>
          <w:lang w:val="en-GB"/>
        </w:rPr>
        <w:t>pix_data = (</w:t>
      </w:r>
      <w:r w:rsidRPr="005F427D">
        <w:rPr>
          <w:rFonts w:ascii="Consolas" w:hAnsi="Consolas"/>
          <w:color w:val="CC7832"/>
          <w:lang w:val="en-GB"/>
        </w:rPr>
        <w:t xml:space="preserve">unsigned char </w:t>
      </w:r>
      <w:r w:rsidRPr="005F427D">
        <w:rPr>
          <w:rFonts w:ascii="Consolas" w:hAnsi="Consolas"/>
          <w:color w:val="A9B7C6"/>
          <w:lang w:val="en-GB"/>
        </w:rPr>
        <w:t>*) calloc(k_bytes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6897BB"/>
          <w:lang w:val="en-GB"/>
        </w:rPr>
        <w:t>1</w:t>
      </w:r>
      <w:r w:rsidRPr="005F427D">
        <w:rPr>
          <w:rFonts w:ascii="Consolas" w:hAnsi="Consolas"/>
          <w:color w:val="A9B7C6"/>
          <w:lang w:val="en-GB"/>
        </w:rPr>
        <w:t>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if </w:t>
      </w:r>
      <w:r w:rsidRPr="005F427D">
        <w:rPr>
          <w:rFonts w:ascii="Consolas" w:hAnsi="Consolas"/>
          <w:color w:val="A9B7C6"/>
          <w:lang w:val="en-GB"/>
        </w:rPr>
        <w:t>(!pix_data) {</w:t>
      </w:r>
      <w:r w:rsidRPr="005F427D">
        <w:rPr>
          <w:rFonts w:ascii="Consolas" w:hAnsi="Consolas"/>
          <w:color w:val="A9B7C6"/>
          <w:lang w:val="en-GB"/>
        </w:rPr>
        <w:br/>
        <w:t xml:space="preserve">       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 xml:space="preserve">::cerr </w:t>
      </w:r>
      <w:r w:rsidRPr="005F427D">
        <w:rPr>
          <w:rFonts w:ascii="Consolas" w:hAnsi="Consolas"/>
          <w:color w:val="5F8C8A"/>
          <w:lang w:val="en-GB"/>
        </w:rPr>
        <w:t xml:space="preserve">&lt;&lt; </w:t>
      </w:r>
      <w:r w:rsidRPr="005F427D">
        <w:rPr>
          <w:rFonts w:ascii="Consolas" w:hAnsi="Consolas"/>
          <w:color w:val="6A8759"/>
          <w:lang w:val="en-GB"/>
        </w:rPr>
        <w:t xml:space="preserve">"Cannot allocate " </w:t>
      </w:r>
      <w:r w:rsidRPr="005F427D">
        <w:rPr>
          <w:rFonts w:ascii="Consolas" w:hAnsi="Consolas"/>
          <w:color w:val="5F8C8A"/>
          <w:lang w:val="en-GB"/>
        </w:rPr>
        <w:t xml:space="preserve">&lt;&lt; </w:t>
      </w:r>
      <w:r w:rsidRPr="005F427D">
        <w:rPr>
          <w:rFonts w:ascii="Consolas" w:hAnsi="Consolas"/>
          <w:color w:val="A9B7C6"/>
          <w:lang w:val="en-GB"/>
        </w:rPr>
        <w:t xml:space="preserve">k_bytes </w:t>
      </w:r>
      <w:r w:rsidRPr="005F427D">
        <w:rPr>
          <w:rFonts w:ascii="Consolas" w:hAnsi="Consolas"/>
          <w:color w:val="5F8C8A"/>
          <w:lang w:val="en-GB"/>
        </w:rPr>
        <w:t xml:space="preserve">&lt;&lt; </w:t>
      </w:r>
      <w:r w:rsidRPr="005F427D">
        <w:rPr>
          <w:rFonts w:ascii="Consolas" w:hAnsi="Consolas"/>
          <w:color w:val="6A8759"/>
          <w:lang w:val="en-GB"/>
        </w:rPr>
        <w:t>" bytes of memory</w:t>
      </w:r>
      <w:r w:rsidRPr="005F427D">
        <w:rPr>
          <w:rFonts w:ascii="Consolas" w:hAnsi="Consolas"/>
          <w:color w:val="CC7832"/>
          <w:lang w:val="en-GB"/>
        </w:rPr>
        <w:t>\n</w:t>
      </w:r>
      <w:r w:rsidRPr="005F427D">
        <w:rPr>
          <w:rFonts w:ascii="Consolas" w:hAnsi="Consolas"/>
          <w:color w:val="6A8759"/>
          <w:lang w:val="en-GB"/>
        </w:rPr>
        <w:t>"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>free_data(file_in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file_out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pix_data)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return </w:t>
      </w:r>
      <w:r w:rsidRPr="005F427D">
        <w:rPr>
          <w:rFonts w:ascii="Consolas" w:hAnsi="Consolas"/>
          <w:color w:val="6897BB"/>
          <w:lang w:val="en-GB"/>
        </w:rPr>
        <w:t>1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>}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  <w:t xml:space="preserve">    </w:t>
      </w:r>
      <w:r w:rsidRPr="005F427D">
        <w:rPr>
          <w:rFonts w:ascii="Consolas" w:hAnsi="Consolas"/>
          <w:color w:val="808080"/>
          <w:lang w:val="en-GB"/>
        </w:rPr>
        <w:t>// Initialization</w:t>
      </w:r>
      <w:r w:rsidRPr="005F427D">
        <w:rPr>
          <w:rFonts w:ascii="Consolas" w:hAnsi="Consolas"/>
          <w:color w:val="808080"/>
          <w:lang w:val="en-GB"/>
        </w:rPr>
        <w:br/>
        <w:t xml:space="preserve">    </w:t>
      </w:r>
      <w:r w:rsidRPr="005F427D">
        <w:rPr>
          <w:rFonts w:ascii="Consolas" w:hAnsi="Consolas"/>
          <w:color w:val="CC7832"/>
          <w:lang w:val="en-GB"/>
        </w:rPr>
        <w:t xml:space="preserve">for 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CC7832"/>
          <w:lang w:val="en-GB"/>
        </w:rPr>
        <w:t xml:space="preserve">int </w:t>
      </w:r>
      <w:r w:rsidRPr="005F427D">
        <w:rPr>
          <w:rFonts w:ascii="Consolas" w:hAnsi="Consolas"/>
          <w:color w:val="A9B7C6"/>
          <w:lang w:val="en-GB"/>
        </w:rPr>
        <w:t xml:space="preserve">i = </w:t>
      </w:r>
      <w:r w:rsidRPr="005F427D">
        <w:rPr>
          <w:rFonts w:ascii="Consolas" w:hAnsi="Consolas"/>
          <w:color w:val="6897BB"/>
          <w:lang w:val="en-GB"/>
        </w:rPr>
        <w:t>0</w:t>
      </w:r>
      <w:r w:rsidRPr="005F427D">
        <w:rPr>
          <w:rFonts w:ascii="Consolas" w:hAnsi="Consolas"/>
          <w:color w:val="CC7832"/>
          <w:lang w:val="en-GB"/>
        </w:rPr>
        <w:t xml:space="preserve">; </w:t>
      </w:r>
      <w:r w:rsidRPr="005F427D">
        <w:rPr>
          <w:rFonts w:ascii="Consolas" w:hAnsi="Consolas"/>
          <w:color w:val="A9B7C6"/>
          <w:lang w:val="en-GB"/>
        </w:rPr>
        <w:t>i &lt; k_bytes</w:t>
      </w:r>
      <w:r w:rsidRPr="005F427D">
        <w:rPr>
          <w:rFonts w:ascii="Consolas" w:hAnsi="Consolas"/>
          <w:color w:val="CC7832"/>
          <w:lang w:val="en-GB"/>
        </w:rPr>
        <w:t xml:space="preserve">; </w:t>
      </w:r>
      <w:r w:rsidRPr="005F427D">
        <w:rPr>
          <w:rFonts w:ascii="Consolas" w:hAnsi="Consolas"/>
          <w:color w:val="A9B7C6"/>
          <w:lang w:val="en-GB"/>
        </w:rPr>
        <w:t>++i) {</w:t>
      </w:r>
      <w:r w:rsidRPr="005F427D">
        <w:rPr>
          <w:rFonts w:ascii="Consolas" w:hAnsi="Consolas"/>
          <w:color w:val="A9B7C6"/>
          <w:lang w:val="en-GB"/>
        </w:rPr>
        <w:br/>
        <w:t xml:space="preserve">        pix_data[i] = </w:t>
      </w:r>
      <w:r w:rsidRPr="005F427D">
        <w:rPr>
          <w:rFonts w:ascii="Consolas" w:hAnsi="Consolas"/>
          <w:color w:val="6897BB"/>
          <w:lang w:val="en-GB"/>
        </w:rPr>
        <w:t>0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>}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  <w:t xml:space="preserve">    file_out = fopen(file_out_name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6A8759"/>
          <w:lang w:val="en-GB"/>
        </w:rPr>
        <w:t>"wb"</w:t>
      </w:r>
      <w:r w:rsidRPr="005F427D">
        <w:rPr>
          <w:rFonts w:ascii="Consolas" w:hAnsi="Consolas"/>
          <w:color w:val="A9B7C6"/>
          <w:lang w:val="en-GB"/>
        </w:rPr>
        <w:t>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if </w:t>
      </w:r>
      <w:r w:rsidRPr="005F427D">
        <w:rPr>
          <w:rFonts w:ascii="Consolas" w:hAnsi="Consolas"/>
          <w:color w:val="A9B7C6"/>
          <w:lang w:val="en-GB"/>
        </w:rPr>
        <w:t xml:space="preserve">(file_out == </w:t>
      </w:r>
      <w:r w:rsidRPr="005F427D">
        <w:rPr>
          <w:rFonts w:ascii="Consolas" w:hAnsi="Consolas"/>
          <w:color w:val="CC7832"/>
          <w:lang w:val="en-GB"/>
        </w:rPr>
        <w:t>nullptr</w:t>
      </w:r>
      <w:r w:rsidRPr="005F427D">
        <w:rPr>
          <w:rFonts w:ascii="Consolas" w:hAnsi="Consolas"/>
          <w:color w:val="A9B7C6"/>
          <w:lang w:val="en-GB"/>
        </w:rPr>
        <w:t>) {</w:t>
      </w:r>
      <w:r w:rsidRPr="005F427D">
        <w:rPr>
          <w:rFonts w:ascii="Consolas" w:hAnsi="Consolas"/>
          <w:color w:val="A9B7C6"/>
          <w:lang w:val="en-GB"/>
        </w:rPr>
        <w:br/>
        <w:t xml:space="preserve">       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 xml:space="preserve">::cerr </w:t>
      </w:r>
      <w:r w:rsidRPr="005F427D">
        <w:rPr>
          <w:rFonts w:ascii="Consolas" w:hAnsi="Consolas"/>
          <w:color w:val="5F8C8A"/>
          <w:lang w:val="en-GB"/>
        </w:rPr>
        <w:t xml:space="preserve">&lt;&lt; </w:t>
      </w:r>
      <w:r w:rsidRPr="005F427D">
        <w:rPr>
          <w:rFonts w:ascii="Consolas" w:hAnsi="Consolas"/>
          <w:color w:val="6A8759"/>
          <w:lang w:val="en-GB"/>
        </w:rPr>
        <w:t xml:space="preserve">"Cannot open file to write: " </w:t>
      </w:r>
      <w:r w:rsidRPr="005F427D">
        <w:rPr>
          <w:rFonts w:ascii="Consolas" w:hAnsi="Consolas"/>
          <w:color w:val="5F8C8A"/>
          <w:lang w:val="en-GB"/>
        </w:rPr>
        <w:t xml:space="preserve">&lt;&lt; </w:t>
      </w:r>
      <w:r w:rsidRPr="005F427D">
        <w:rPr>
          <w:rFonts w:ascii="Consolas" w:hAnsi="Consolas"/>
          <w:color w:val="A9B7C6"/>
          <w:lang w:val="en-GB"/>
        </w:rPr>
        <w:t xml:space="preserve">file_out_name </w:t>
      </w:r>
      <w:r w:rsidRPr="005F427D">
        <w:rPr>
          <w:rFonts w:ascii="Consolas" w:hAnsi="Consolas"/>
          <w:color w:val="5F8C8A"/>
          <w:lang w:val="en-GB"/>
        </w:rPr>
        <w:t xml:space="preserve">&lt;&lt; </w:t>
      </w:r>
      <w:r w:rsidRPr="005F427D">
        <w:rPr>
          <w:rFonts w:ascii="Consolas" w:hAnsi="Consolas"/>
          <w:color w:val="6A8759"/>
          <w:lang w:val="en-GB"/>
        </w:rPr>
        <w:t>"</w:t>
      </w:r>
      <w:r w:rsidRPr="005F427D">
        <w:rPr>
          <w:rFonts w:ascii="Consolas" w:hAnsi="Consolas"/>
          <w:color w:val="CC7832"/>
          <w:lang w:val="en-GB"/>
        </w:rPr>
        <w:t>\n</w:t>
      </w:r>
      <w:r w:rsidRPr="005F427D">
        <w:rPr>
          <w:rFonts w:ascii="Consolas" w:hAnsi="Consolas"/>
          <w:color w:val="6A8759"/>
          <w:lang w:val="en-GB"/>
        </w:rPr>
        <w:t>"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>free_data(file_in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file_out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pix_data)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return </w:t>
      </w:r>
      <w:r w:rsidRPr="005F427D">
        <w:rPr>
          <w:rFonts w:ascii="Consolas" w:hAnsi="Consolas"/>
          <w:color w:val="6897BB"/>
          <w:lang w:val="en-GB"/>
        </w:rPr>
        <w:t>1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>}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  <w:t xml:space="preserve">    </w:t>
      </w:r>
      <w:r w:rsidRPr="005F427D">
        <w:rPr>
          <w:rFonts w:ascii="Consolas" w:hAnsi="Consolas"/>
          <w:color w:val="CC7832"/>
          <w:lang w:val="en-GB"/>
        </w:rPr>
        <w:t xml:space="preserve">if </w:t>
      </w:r>
      <w:r w:rsidRPr="005F427D">
        <w:rPr>
          <w:rFonts w:ascii="Consolas" w:hAnsi="Consolas"/>
          <w:color w:val="A9B7C6"/>
          <w:lang w:val="en-GB"/>
        </w:rPr>
        <w:t>(x0 == x1 &amp;&amp; y0 == y1) {</w:t>
      </w:r>
      <w:r w:rsidRPr="005F427D">
        <w:rPr>
          <w:rFonts w:ascii="Consolas" w:hAnsi="Consolas"/>
          <w:color w:val="A9B7C6"/>
          <w:lang w:val="en-GB"/>
        </w:rPr>
        <w:br/>
        <w:t xml:space="preserve">        draw_pix(pix_data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x0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y0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brightness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gamma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brightness)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 xml:space="preserve">} </w:t>
      </w:r>
      <w:r w:rsidRPr="005F427D">
        <w:rPr>
          <w:rFonts w:ascii="Consolas" w:hAnsi="Consolas"/>
          <w:color w:val="CC7832"/>
          <w:lang w:val="en-GB"/>
        </w:rPr>
        <w:t xml:space="preserve">else </w:t>
      </w:r>
      <w:r w:rsidRPr="005F427D">
        <w:rPr>
          <w:rFonts w:ascii="Consolas" w:hAnsi="Consolas"/>
          <w:color w:val="A9B7C6"/>
          <w:lang w:val="en-GB"/>
        </w:rPr>
        <w:t>{</w:t>
      </w:r>
      <w:r w:rsidRPr="005F427D">
        <w:rPr>
          <w:rFonts w:ascii="Consolas" w:hAnsi="Consolas"/>
          <w:color w:val="A9B7C6"/>
          <w:lang w:val="en-GB"/>
        </w:rPr>
        <w:br/>
        <w:t xml:space="preserve">        </w:t>
      </w:r>
      <w:r w:rsidRPr="005F427D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Алгоритм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proofErr w:type="spellStart"/>
      <w:r>
        <w:rPr>
          <w:rFonts w:ascii="Consolas" w:hAnsi="Consolas"/>
          <w:color w:val="808080"/>
        </w:rPr>
        <w:t>Ву</w:t>
      </w:r>
      <w:proofErr w:type="spellEnd"/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со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сглаживанием</w:t>
      </w:r>
      <w:r w:rsidRPr="005F427D">
        <w:rPr>
          <w:rFonts w:ascii="Consolas" w:hAnsi="Consolas"/>
          <w:color w:val="808080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>wu_line_along_y(pix_data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brightness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x0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y0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x1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y1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gamma)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lastRenderedPageBreak/>
        <w:t xml:space="preserve">    </w:t>
      </w:r>
      <w:r w:rsidRPr="005F427D">
        <w:rPr>
          <w:rFonts w:ascii="Consolas" w:hAnsi="Consolas"/>
          <w:color w:val="A9B7C6"/>
          <w:lang w:val="en-GB"/>
        </w:rPr>
        <w:t>}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  <w:t xml:space="preserve">    write_header(file_out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char_header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6897BB"/>
          <w:lang w:val="en-GB"/>
        </w:rPr>
        <w:t>255</w:t>
      </w:r>
      <w:r w:rsidRPr="005F427D">
        <w:rPr>
          <w:rFonts w:ascii="Consolas" w:hAnsi="Consolas"/>
          <w:color w:val="A9B7C6"/>
          <w:lang w:val="en-GB"/>
        </w:rPr>
        <w:t>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>write_data(file_out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k_bytes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pix_data)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 xml:space="preserve">::cout </w:t>
      </w:r>
      <w:r w:rsidRPr="005F427D">
        <w:rPr>
          <w:rFonts w:ascii="Consolas" w:hAnsi="Consolas"/>
          <w:color w:val="5F8C8A"/>
          <w:lang w:val="en-GB"/>
        </w:rPr>
        <w:t xml:space="preserve">&lt;&lt; 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CC7832"/>
          <w:lang w:val="en-GB"/>
        </w:rPr>
        <w:t>int</w:t>
      </w:r>
      <w:r w:rsidRPr="005F427D">
        <w:rPr>
          <w:rFonts w:ascii="Consolas" w:hAnsi="Consolas"/>
          <w:color w:val="A9B7C6"/>
          <w:lang w:val="en-GB"/>
        </w:rPr>
        <w:t>) pix_data[</w:t>
      </w:r>
      <w:r w:rsidRPr="005F427D">
        <w:rPr>
          <w:rFonts w:ascii="Consolas" w:hAnsi="Consolas"/>
          <w:color w:val="6897BB"/>
          <w:lang w:val="en-GB"/>
        </w:rPr>
        <w:t>0</w:t>
      </w:r>
      <w:r w:rsidRPr="005F427D">
        <w:rPr>
          <w:rFonts w:ascii="Consolas" w:hAnsi="Consolas"/>
          <w:color w:val="A9B7C6"/>
          <w:lang w:val="en-GB"/>
        </w:rPr>
        <w:t>]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>free_data(file_in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file_out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pix_data)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return </w:t>
      </w:r>
      <w:r w:rsidRPr="005F427D">
        <w:rPr>
          <w:rFonts w:ascii="Consolas" w:hAnsi="Consolas"/>
          <w:color w:val="6897BB"/>
          <w:lang w:val="en-GB"/>
        </w:rPr>
        <w:t>0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t>}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t xml:space="preserve">void </w:t>
      </w:r>
      <w:r w:rsidRPr="005F427D">
        <w:rPr>
          <w:rFonts w:ascii="Consolas" w:hAnsi="Consolas"/>
          <w:color w:val="FFC66D"/>
          <w:lang w:val="en-GB"/>
        </w:rPr>
        <w:t>write_header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B9BCD1"/>
          <w:lang w:val="en-GB"/>
        </w:rPr>
        <w:t xml:space="preserve">FILE </w:t>
      </w:r>
      <w:r w:rsidRPr="005F427D">
        <w:rPr>
          <w:rFonts w:ascii="Consolas" w:hAnsi="Consolas"/>
          <w:color w:val="A9B7C6"/>
          <w:lang w:val="en-GB"/>
        </w:rPr>
        <w:t>*file_out</w:t>
      </w:r>
      <w:r w:rsidRPr="005F427D">
        <w:rPr>
          <w:rFonts w:ascii="Consolas" w:hAnsi="Consolas"/>
          <w:color w:val="CC7832"/>
          <w:lang w:val="en-GB"/>
        </w:rPr>
        <w:t xml:space="preserve">, char </w:t>
      </w:r>
      <w:r w:rsidRPr="005F427D">
        <w:rPr>
          <w:rFonts w:ascii="Consolas" w:hAnsi="Consolas"/>
          <w:color w:val="A9B7C6"/>
          <w:lang w:val="en-GB"/>
        </w:rPr>
        <w:t>char_header</w:t>
      </w:r>
      <w:r w:rsidRPr="005F427D">
        <w:rPr>
          <w:rFonts w:ascii="Consolas" w:hAnsi="Consolas"/>
          <w:color w:val="CC7832"/>
          <w:lang w:val="en-GB"/>
        </w:rPr>
        <w:t xml:space="preserve">, int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int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 xml:space="preserve">, unsigned int </w:t>
      </w:r>
      <w:r w:rsidRPr="005F427D">
        <w:rPr>
          <w:rFonts w:ascii="Consolas" w:hAnsi="Consolas"/>
          <w:color w:val="A9B7C6"/>
          <w:lang w:val="en-GB"/>
        </w:rPr>
        <w:t>max_value) {</w:t>
      </w:r>
      <w:r w:rsidRPr="005F427D">
        <w:rPr>
          <w:rFonts w:ascii="Consolas" w:hAnsi="Consolas"/>
          <w:color w:val="A9B7C6"/>
          <w:lang w:val="en-GB"/>
        </w:rPr>
        <w:br/>
        <w:t xml:space="preserve">    fseek(file_out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6897BB"/>
          <w:lang w:val="en-GB"/>
        </w:rPr>
        <w:t>0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908B25"/>
          <w:lang w:val="en-GB"/>
        </w:rPr>
        <w:t>SEEK_SET</w:t>
      </w:r>
      <w:r w:rsidRPr="005F427D">
        <w:rPr>
          <w:rFonts w:ascii="Consolas" w:hAnsi="Consolas"/>
          <w:color w:val="A9B7C6"/>
          <w:lang w:val="en-GB"/>
        </w:rPr>
        <w:t>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>fprintf(file_out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6A8759"/>
          <w:lang w:val="en-GB"/>
        </w:rPr>
        <w:t>"P%c</w:t>
      </w:r>
      <w:r w:rsidRPr="005F427D">
        <w:rPr>
          <w:rFonts w:ascii="Consolas" w:hAnsi="Consolas"/>
          <w:color w:val="CC7832"/>
          <w:lang w:val="en-GB"/>
        </w:rPr>
        <w:t>\n</w:t>
      </w:r>
      <w:r w:rsidRPr="005F427D">
        <w:rPr>
          <w:rFonts w:ascii="Consolas" w:hAnsi="Consolas"/>
          <w:color w:val="6A8759"/>
          <w:lang w:val="en-GB"/>
        </w:rPr>
        <w:t>%i %i</w:t>
      </w:r>
      <w:r w:rsidRPr="005F427D">
        <w:rPr>
          <w:rFonts w:ascii="Consolas" w:hAnsi="Consolas"/>
          <w:color w:val="CC7832"/>
          <w:lang w:val="en-GB"/>
        </w:rPr>
        <w:t>\n</w:t>
      </w:r>
      <w:r w:rsidRPr="005F427D">
        <w:rPr>
          <w:rFonts w:ascii="Consolas" w:hAnsi="Consolas"/>
          <w:color w:val="6A8759"/>
          <w:lang w:val="en-GB"/>
        </w:rPr>
        <w:t>%i</w:t>
      </w:r>
      <w:r w:rsidRPr="005F427D">
        <w:rPr>
          <w:rFonts w:ascii="Consolas" w:hAnsi="Consolas"/>
          <w:color w:val="CC7832"/>
          <w:lang w:val="en-GB"/>
        </w:rPr>
        <w:t>\n</w:t>
      </w:r>
      <w:r w:rsidRPr="005F427D">
        <w:rPr>
          <w:rFonts w:ascii="Consolas" w:hAnsi="Consolas"/>
          <w:color w:val="6A8759"/>
          <w:lang w:val="en-GB"/>
        </w:rPr>
        <w:t>"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char_header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max_value)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t>}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t xml:space="preserve">void </w:t>
      </w:r>
      <w:r w:rsidRPr="005F427D">
        <w:rPr>
          <w:rFonts w:ascii="Consolas" w:hAnsi="Consolas"/>
          <w:color w:val="FFC66D"/>
          <w:lang w:val="en-GB"/>
        </w:rPr>
        <w:t>write_data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B9BCD1"/>
          <w:lang w:val="en-GB"/>
        </w:rPr>
        <w:t xml:space="preserve">FILE </w:t>
      </w:r>
      <w:r w:rsidRPr="005F427D">
        <w:rPr>
          <w:rFonts w:ascii="Consolas" w:hAnsi="Consolas"/>
          <w:color w:val="A9B7C6"/>
          <w:lang w:val="en-GB"/>
        </w:rPr>
        <w:t>*file_out</w:t>
      </w:r>
      <w:r w:rsidRPr="005F427D">
        <w:rPr>
          <w:rFonts w:ascii="Consolas" w:hAnsi="Consolas"/>
          <w:color w:val="CC7832"/>
          <w:lang w:val="en-GB"/>
        </w:rPr>
        <w:t xml:space="preserve">, int </w:t>
      </w:r>
      <w:r w:rsidRPr="005F427D">
        <w:rPr>
          <w:rFonts w:ascii="Consolas" w:hAnsi="Consolas"/>
          <w:color w:val="A9B7C6"/>
          <w:lang w:val="en-GB"/>
        </w:rPr>
        <w:t>k_bytes</w:t>
      </w:r>
      <w:r w:rsidRPr="005F427D">
        <w:rPr>
          <w:rFonts w:ascii="Consolas" w:hAnsi="Consolas"/>
          <w:color w:val="CC7832"/>
          <w:lang w:val="en-GB"/>
        </w:rPr>
        <w:t xml:space="preserve">, unsigned char </w:t>
      </w:r>
      <w:r w:rsidRPr="005F427D">
        <w:rPr>
          <w:rFonts w:ascii="Consolas" w:hAnsi="Consolas"/>
          <w:color w:val="A9B7C6"/>
          <w:lang w:val="en-GB"/>
        </w:rPr>
        <w:t>*pix_data) {</w:t>
      </w:r>
      <w:r w:rsidRPr="005F427D">
        <w:rPr>
          <w:rFonts w:ascii="Consolas" w:hAnsi="Consolas"/>
          <w:color w:val="A9B7C6"/>
          <w:lang w:val="en-GB"/>
        </w:rPr>
        <w:br/>
        <w:t xml:space="preserve">    fwrite(pix_data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k_bytes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6897BB"/>
          <w:lang w:val="en-GB"/>
        </w:rPr>
        <w:t>1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file_out)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t>}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t xml:space="preserve">void </w:t>
      </w:r>
      <w:r w:rsidRPr="005F427D">
        <w:rPr>
          <w:rFonts w:ascii="Consolas" w:hAnsi="Consolas"/>
          <w:color w:val="FFC66D"/>
          <w:lang w:val="en-GB"/>
        </w:rPr>
        <w:t>free_data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B9BCD1"/>
          <w:lang w:val="en-GB"/>
        </w:rPr>
        <w:t xml:space="preserve">FILE </w:t>
      </w:r>
      <w:r w:rsidRPr="005F427D">
        <w:rPr>
          <w:rFonts w:ascii="Consolas" w:hAnsi="Consolas"/>
          <w:color w:val="A9B7C6"/>
          <w:lang w:val="en-GB"/>
        </w:rPr>
        <w:t>*file_in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B9BCD1"/>
          <w:lang w:val="en-GB"/>
        </w:rPr>
        <w:t xml:space="preserve">FILE </w:t>
      </w:r>
      <w:r w:rsidRPr="005F427D">
        <w:rPr>
          <w:rFonts w:ascii="Consolas" w:hAnsi="Consolas"/>
          <w:color w:val="A9B7C6"/>
          <w:lang w:val="en-GB"/>
        </w:rPr>
        <w:t>*file_out</w:t>
      </w:r>
      <w:r w:rsidRPr="005F427D">
        <w:rPr>
          <w:rFonts w:ascii="Consolas" w:hAnsi="Consolas"/>
          <w:color w:val="CC7832"/>
          <w:lang w:val="en-GB"/>
        </w:rPr>
        <w:t xml:space="preserve">, unsigned char </w:t>
      </w:r>
      <w:r w:rsidRPr="005F427D">
        <w:rPr>
          <w:rFonts w:ascii="Consolas" w:hAnsi="Consolas"/>
          <w:color w:val="A9B7C6"/>
          <w:lang w:val="en-GB"/>
        </w:rPr>
        <w:t>*pix_data) {</w:t>
      </w:r>
      <w:r w:rsidRPr="005F427D">
        <w:rPr>
          <w:rFonts w:ascii="Consolas" w:hAnsi="Consolas"/>
          <w:color w:val="A9B7C6"/>
          <w:lang w:val="en-GB"/>
        </w:rPr>
        <w:br/>
        <w:t xml:space="preserve">    </w:t>
      </w:r>
      <w:r w:rsidRPr="005F427D">
        <w:rPr>
          <w:rFonts w:ascii="Consolas" w:hAnsi="Consolas"/>
          <w:color w:val="CC7832"/>
          <w:lang w:val="en-GB"/>
        </w:rPr>
        <w:t xml:space="preserve">if </w:t>
      </w:r>
      <w:r w:rsidRPr="005F427D">
        <w:rPr>
          <w:rFonts w:ascii="Consolas" w:hAnsi="Consolas"/>
          <w:color w:val="A9B7C6"/>
          <w:lang w:val="en-GB"/>
        </w:rPr>
        <w:t>(file_in) fclose(file_in)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if </w:t>
      </w:r>
      <w:r w:rsidRPr="005F427D">
        <w:rPr>
          <w:rFonts w:ascii="Consolas" w:hAnsi="Consolas"/>
          <w:color w:val="A9B7C6"/>
          <w:lang w:val="en-GB"/>
        </w:rPr>
        <w:t>(file_out) fclose(file_out)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if </w:t>
      </w:r>
      <w:r w:rsidRPr="005F427D">
        <w:rPr>
          <w:rFonts w:ascii="Consolas" w:hAnsi="Consolas"/>
          <w:color w:val="A9B7C6"/>
          <w:lang w:val="en-GB"/>
        </w:rPr>
        <w:t>(pix_data) free(pix_data)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t>}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t xml:space="preserve">void </w:t>
      </w:r>
      <w:r w:rsidRPr="005F427D">
        <w:rPr>
          <w:rFonts w:ascii="Consolas" w:hAnsi="Consolas"/>
          <w:color w:val="FFC66D"/>
          <w:lang w:val="en-GB"/>
        </w:rPr>
        <w:t>draw_pix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CC7832"/>
          <w:lang w:val="en-GB"/>
        </w:rPr>
        <w:t xml:space="preserve">unsigned char </w:t>
      </w:r>
      <w:r w:rsidRPr="005F427D">
        <w:rPr>
          <w:rFonts w:ascii="Consolas" w:hAnsi="Consolas"/>
          <w:color w:val="A9B7C6"/>
          <w:lang w:val="en-GB"/>
        </w:rPr>
        <w:t>*pix_data</w:t>
      </w:r>
      <w:r w:rsidRPr="005F427D">
        <w:rPr>
          <w:rFonts w:ascii="Consolas" w:hAnsi="Consolas"/>
          <w:color w:val="CC7832"/>
          <w:lang w:val="en-GB"/>
        </w:rPr>
        <w:t xml:space="preserve">, int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 xml:space="preserve">, int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int </w:t>
      </w:r>
      <w:r w:rsidRPr="005F427D">
        <w:rPr>
          <w:rFonts w:ascii="Consolas" w:hAnsi="Consolas"/>
          <w:color w:val="A9B7C6"/>
          <w:lang w:val="en-GB"/>
        </w:rPr>
        <w:t>x</w:t>
      </w:r>
      <w:r w:rsidRPr="005F427D">
        <w:rPr>
          <w:rFonts w:ascii="Consolas" w:hAnsi="Consolas"/>
          <w:color w:val="CC7832"/>
          <w:lang w:val="en-GB"/>
        </w:rPr>
        <w:t xml:space="preserve">, int </w:t>
      </w:r>
      <w:r w:rsidRPr="005F427D">
        <w:rPr>
          <w:rFonts w:ascii="Consolas" w:hAnsi="Consolas"/>
          <w:color w:val="A9B7C6"/>
          <w:lang w:val="en-GB"/>
        </w:rPr>
        <w:t>y</w:t>
      </w:r>
      <w:r w:rsidRPr="005F427D">
        <w:rPr>
          <w:rFonts w:ascii="Consolas" w:hAnsi="Consolas"/>
          <w:color w:val="CC7832"/>
          <w:lang w:val="en-GB"/>
        </w:rPr>
        <w:t xml:space="preserve">, double </w:t>
      </w:r>
      <w:r w:rsidRPr="005F427D">
        <w:rPr>
          <w:rFonts w:ascii="Consolas" w:hAnsi="Consolas"/>
          <w:color w:val="A9B7C6"/>
          <w:lang w:val="en-GB"/>
        </w:rPr>
        <w:t>brightness</w:t>
      </w:r>
      <w:r w:rsidRPr="005F427D">
        <w:rPr>
          <w:rFonts w:ascii="Consolas" w:hAnsi="Consolas"/>
          <w:color w:val="CC7832"/>
          <w:lang w:val="en-GB"/>
        </w:rPr>
        <w:t xml:space="preserve">, double </w:t>
      </w:r>
      <w:r w:rsidRPr="005F427D">
        <w:rPr>
          <w:rFonts w:ascii="Consolas" w:hAnsi="Consolas"/>
          <w:color w:val="A9B7C6"/>
          <w:lang w:val="en-GB"/>
        </w:rPr>
        <w:t>gamma</w:t>
      </w:r>
      <w:r w:rsidRPr="005F427D">
        <w:rPr>
          <w:rFonts w:ascii="Consolas" w:hAnsi="Consolas"/>
          <w:color w:val="CC7832"/>
          <w:lang w:val="en-GB"/>
        </w:rPr>
        <w:t xml:space="preserve">, int </w:t>
      </w:r>
      <w:r w:rsidRPr="005F427D">
        <w:rPr>
          <w:rFonts w:ascii="Consolas" w:hAnsi="Consolas"/>
          <w:color w:val="A9B7C6"/>
          <w:lang w:val="en-GB"/>
        </w:rPr>
        <w:t>max_brightness) {</w:t>
      </w:r>
      <w:r w:rsidRPr="005F427D">
        <w:rPr>
          <w:rFonts w:ascii="Consolas" w:hAnsi="Consolas"/>
          <w:color w:val="A9B7C6"/>
          <w:lang w:val="en-GB"/>
        </w:rPr>
        <w:br/>
        <w:t xml:space="preserve">    </w:t>
      </w:r>
      <w:r w:rsidRPr="005F427D">
        <w:rPr>
          <w:rFonts w:ascii="Consolas" w:hAnsi="Consolas"/>
          <w:color w:val="CC7832"/>
          <w:lang w:val="en-GB"/>
        </w:rPr>
        <w:t xml:space="preserve">if </w:t>
      </w:r>
      <w:r w:rsidRPr="005F427D">
        <w:rPr>
          <w:rFonts w:ascii="Consolas" w:hAnsi="Consolas"/>
          <w:color w:val="A9B7C6"/>
          <w:lang w:val="en-GB"/>
        </w:rPr>
        <w:t xml:space="preserve">(x &gt;= width || x &lt; </w:t>
      </w:r>
      <w:r w:rsidRPr="005F427D">
        <w:rPr>
          <w:rFonts w:ascii="Consolas" w:hAnsi="Consolas"/>
          <w:color w:val="6897BB"/>
          <w:lang w:val="en-GB"/>
        </w:rPr>
        <w:t xml:space="preserve">0 </w:t>
      </w:r>
      <w:r w:rsidRPr="005F427D">
        <w:rPr>
          <w:rFonts w:ascii="Consolas" w:hAnsi="Consolas"/>
          <w:color w:val="A9B7C6"/>
          <w:lang w:val="en-GB"/>
        </w:rPr>
        <w:t xml:space="preserve">|| y &lt; </w:t>
      </w:r>
      <w:r w:rsidRPr="005F427D">
        <w:rPr>
          <w:rFonts w:ascii="Consolas" w:hAnsi="Consolas"/>
          <w:color w:val="6897BB"/>
          <w:lang w:val="en-GB"/>
        </w:rPr>
        <w:t xml:space="preserve">0 </w:t>
      </w:r>
      <w:r w:rsidRPr="005F427D">
        <w:rPr>
          <w:rFonts w:ascii="Consolas" w:hAnsi="Consolas"/>
          <w:color w:val="A9B7C6"/>
          <w:lang w:val="en-GB"/>
        </w:rPr>
        <w:t xml:space="preserve">|| y &gt; height) </w:t>
      </w:r>
      <w:r w:rsidRPr="005F427D">
        <w:rPr>
          <w:rFonts w:ascii="Consolas" w:hAnsi="Consolas"/>
          <w:color w:val="CC7832"/>
          <w:lang w:val="en-GB"/>
        </w:rPr>
        <w:t>return;</w:t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 xml:space="preserve">brightness =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>::min(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>::max(brightness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6897BB"/>
          <w:lang w:val="en-GB"/>
        </w:rPr>
        <w:t>0.0</w:t>
      </w:r>
      <w:r w:rsidRPr="005F427D">
        <w:rPr>
          <w:rFonts w:ascii="Consolas" w:hAnsi="Consolas"/>
          <w:color w:val="A9B7C6"/>
          <w:lang w:val="en-GB"/>
        </w:rPr>
        <w:t>)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6897BB"/>
          <w:lang w:val="en-GB"/>
        </w:rPr>
        <w:t>1.0</w:t>
      </w:r>
      <w:r w:rsidRPr="005F427D">
        <w:rPr>
          <w:rFonts w:ascii="Consolas" w:hAnsi="Consolas"/>
          <w:color w:val="A9B7C6"/>
          <w:lang w:val="en-GB"/>
        </w:rPr>
        <w:t>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Гамма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коррекция</w:t>
      </w:r>
      <w:r w:rsidRPr="005F427D">
        <w:rPr>
          <w:rFonts w:ascii="Consolas" w:hAnsi="Consolas"/>
          <w:color w:val="808080"/>
          <w:lang w:val="en-GB"/>
        </w:rPr>
        <w:t>:</w:t>
      </w:r>
      <w:r w:rsidRPr="005F427D">
        <w:rPr>
          <w:rFonts w:ascii="Consolas" w:hAnsi="Consolas"/>
          <w:color w:val="808080"/>
          <w:lang w:val="en-GB"/>
        </w:rPr>
        <w:br/>
        <w:t xml:space="preserve">    </w:t>
      </w:r>
      <w:r w:rsidRPr="005F427D">
        <w:rPr>
          <w:rFonts w:ascii="Consolas" w:hAnsi="Consolas"/>
          <w:color w:val="CC7832"/>
          <w:lang w:val="en-GB"/>
        </w:rPr>
        <w:t xml:space="preserve">if </w:t>
      </w:r>
      <w:r w:rsidRPr="005F427D">
        <w:rPr>
          <w:rFonts w:ascii="Consolas" w:hAnsi="Consolas"/>
          <w:color w:val="A9B7C6"/>
          <w:lang w:val="en-GB"/>
        </w:rPr>
        <w:t xml:space="preserve">(gamma &gt; </w:t>
      </w:r>
      <w:r w:rsidRPr="005F427D">
        <w:rPr>
          <w:rFonts w:ascii="Consolas" w:hAnsi="Consolas"/>
          <w:color w:val="6897BB"/>
          <w:lang w:val="en-GB"/>
        </w:rPr>
        <w:t>0</w:t>
      </w:r>
      <w:r w:rsidRPr="005F427D">
        <w:rPr>
          <w:rFonts w:ascii="Consolas" w:hAnsi="Consolas"/>
          <w:color w:val="A9B7C6"/>
          <w:lang w:val="en-GB"/>
        </w:rPr>
        <w:t>) {</w:t>
      </w:r>
      <w:r w:rsidRPr="005F427D">
        <w:rPr>
          <w:rFonts w:ascii="Consolas" w:hAnsi="Consolas"/>
          <w:color w:val="A9B7C6"/>
          <w:lang w:val="en-GB"/>
        </w:rPr>
        <w:br/>
        <w:t xml:space="preserve">        brightness =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>::pow(max_brightness * brightness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6897BB"/>
          <w:lang w:val="en-GB"/>
        </w:rPr>
        <w:t xml:space="preserve">1.0 </w:t>
      </w:r>
      <w:r w:rsidRPr="005F427D">
        <w:rPr>
          <w:rFonts w:ascii="Consolas" w:hAnsi="Consolas"/>
          <w:color w:val="A9B7C6"/>
          <w:lang w:val="en-GB"/>
        </w:rPr>
        <w:t>/ gamma)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 xml:space="preserve">} </w:t>
      </w:r>
      <w:r w:rsidRPr="005F427D">
        <w:rPr>
          <w:rFonts w:ascii="Consolas" w:hAnsi="Consolas"/>
          <w:color w:val="CC7832"/>
          <w:lang w:val="en-GB"/>
        </w:rPr>
        <w:t xml:space="preserve">else </w:t>
      </w:r>
      <w:r w:rsidRPr="005F427D">
        <w:rPr>
          <w:rFonts w:ascii="Consolas" w:hAnsi="Consolas"/>
          <w:color w:val="A9B7C6"/>
          <w:lang w:val="en-GB"/>
        </w:rPr>
        <w:t>{</w:t>
      </w:r>
      <w:r w:rsidRPr="005F427D">
        <w:rPr>
          <w:rFonts w:ascii="Consolas" w:hAnsi="Consolas"/>
          <w:color w:val="A9B7C6"/>
          <w:lang w:val="en-GB"/>
        </w:rPr>
        <w:br/>
        <w:t xml:space="preserve">        </w:t>
      </w:r>
      <w:r w:rsidRPr="005F427D">
        <w:rPr>
          <w:rFonts w:ascii="Consolas" w:hAnsi="Consolas"/>
          <w:color w:val="808080"/>
          <w:lang w:val="en-GB"/>
        </w:rPr>
        <w:t xml:space="preserve">// sRGB -- </w:t>
      </w:r>
      <w:r>
        <w:rPr>
          <w:rFonts w:ascii="Consolas" w:hAnsi="Consolas"/>
          <w:color w:val="808080"/>
        </w:rPr>
        <w:t>только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частичное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решение</w:t>
      </w:r>
      <w:r w:rsidRPr="005F427D">
        <w:rPr>
          <w:rFonts w:ascii="Consolas" w:hAnsi="Consolas"/>
          <w:color w:val="808080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>}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  <w:t xml:space="preserve">    pix_data[width * y + x] =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>::min(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>::max((</w:t>
      </w:r>
      <w:r w:rsidRPr="005F427D">
        <w:rPr>
          <w:rFonts w:ascii="Consolas" w:hAnsi="Consolas"/>
          <w:color w:val="CC7832"/>
          <w:lang w:val="en-GB"/>
        </w:rPr>
        <w:t>int</w:t>
      </w:r>
      <w:r w:rsidRPr="005F427D">
        <w:rPr>
          <w:rFonts w:ascii="Consolas" w:hAnsi="Consolas"/>
          <w:color w:val="A9B7C6"/>
          <w:lang w:val="en-GB"/>
        </w:rPr>
        <w:t xml:space="preserve">)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>::round(brightness)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6897BB"/>
          <w:lang w:val="en-GB"/>
        </w:rPr>
        <w:t>0</w:t>
      </w:r>
      <w:r w:rsidRPr="005F427D">
        <w:rPr>
          <w:rFonts w:ascii="Consolas" w:hAnsi="Consolas"/>
          <w:color w:val="A9B7C6"/>
          <w:lang w:val="en-GB"/>
        </w:rPr>
        <w:t>)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6897BB"/>
          <w:lang w:val="en-GB"/>
        </w:rPr>
        <w:t>255</w:t>
      </w:r>
      <w:r w:rsidRPr="005F427D">
        <w:rPr>
          <w:rFonts w:ascii="Consolas" w:hAnsi="Consolas"/>
          <w:color w:val="A9B7C6"/>
          <w:lang w:val="en-GB"/>
        </w:rPr>
        <w:t>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t>}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t xml:space="preserve">double </w:t>
      </w:r>
      <w:r w:rsidRPr="005F427D">
        <w:rPr>
          <w:rFonts w:ascii="Consolas" w:hAnsi="Consolas"/>
          <w:color w:val="FFC66D"/>
          <w:lang w:val="en-GB"/>
        </w:rPr>
        <w:t>fpart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CC7832"/>
          <w:lang w:val="en-GB"/>
        </w:rPr>
        <w:t xml:space="preserve">double </w:t>
      </w:r>
      <w:r w:rsidRPr="005F427D">
        <w:rPr>
          <w:rFonts w:ascii="Consolas" w:hAnsi="Consolas"/>
          <w:color w:val="A9B7C6"/>
          <w:lang w:val="en-GB"/>
        </w:rPr>
        <w:t>x) {</w:t>
      </w:r>
      <w:r w:rsidRPr="005F427D">
        <w:rPr>
          <w:rFonts w:ascii="Consolas" w:hAnsi="Consolas"/>
          <w:color w:val="A9B7C6"/>
          <w:lang w:val="en-GB"/>
        </w:rPr>
        <w:br/>
        <w:t xml:space="preserve">    </w:t>
      </w:r>
      <w:r w:rsidRPr="005F427D">
        <w:rPr>
          <w:rFonts w:ascii="Consolas" w:hAnsi="Consolas"/>
          <w:color w:val="CC7832"/>
          <w:lang w:val="en-GB"/>
        </w:rPr>
        <w:t xml:space="preserve">return </w:t>
      </w:r>
      <w:r w:rsidRPr="005F427D">
        <w:rPr>
          <w:rFonts w:ascii="Consolas" w:hAnsi="Consolas"/>
          <w:color w:val="A9B7C6"/>
          <w:lang w:val="en-GB"/>
        </w:rPr>
        <w:t xml:space="preserve">x -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>::floor(x)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t>}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t xml:space="preserve">void </w:t>
      </w:r>
      <w:r w:rsidRPr="005F427D">
        <w:rPr>
          <w:rFonts w:ascii="Consolas" w:hAnsi="Consolas"/>
          <w:color w:val="FFC66D"/>
          <w:lang w:val="en-GB"/>
        </w:rPr>
        <w:t>wu_line_along_y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CC7832"/>
          <w:lang w:val="en-GB"/>
        </w:rPr>
        <w:t xml:space="preserve">unsigned char </w:t>
      </w:r>
      <w:r w:rsidRPr="005F427D">
        <w:rPr>
          <w:rFonts w:ascii="Consolas" w:hAnsi="Consolas"/>
          <w:color w:val="A9B7C6"/>
          <w:lang w:val="en-GB"/>
        </w:rPr>
        <w:t>*pix_data</w:t>
      </w:r>
      <w:r w:rsidRPr="005F427D">
        <w:rPr>
          <w:rFonts w:ascii="Consolas" w:hAnsi="Consolas"/>
          <w:color w:val="CC7832"/>
          <w:lang w:val="en-GB"/>
        </w:rPr>
        <w:t xml:space="preserve">, int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int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 xml:space="preserve">, int </w:t>
      </w:r>
      <w:r w:rsidRPr="005F427D">
        <w:rPr>
          <w:rFonts w:ascii="Consolas" w:hAnsi="Consolas"/>
          <w:color w:val="A9B7C6"/>
          <w:lang w:val="en-GB"/>
        </w:rPr>
        <w:t>brightness</w:t>
      </w:r>
      <w:r w:rsidRPr="005F427D">
        <w:rPr>
          <w:rFonts w:ascii="Consolas" w:hAnsi="Consolas"/>
          <w:color w:val="CC7832"/>
          <w:lang w:val="en-GB"/>
        </w:rPr>
        <w:t xml:space="preserve">, double </w:t>
      </w:r>
      <w:r w:rsidRPr="005F427D">
        <w:rPr>
          <w:rFonts w:ascii="Consolas" w:hAnsi="Consolas"/>
          <w:color w:val="A9B7C6"/>
          <w:lang w:val="en-GB"/>
        </w:rPr>
        <w:t>x0</w:t>
      </w:r>
      <w:r w:rsidRPr="005F427D">
        <w:rPr>
          <w:rFonts w:ascii="Consolas" w:hAnsi="Consolas"/>
          <w:color w:val="CC7832"/>
          <w:lang w:val="en-GB"/>
        </w:rPr>
        <w:t xml:space="preserve">, double </w:t>
      </w:r>
      <w:r w:rsidRPr="005F427D">
        <w:rPr>
          <w:rFonts w:ascii="Consolas" w:hAnsi="Consolas"/>
          <w:color w:val="A9B7C6"/>
          <w:lang w:val="en-GB"/>
        </w:rPr>
        <w:t>y0</w:t>
      </w:r>
      <w:r w:rsidRPr="005F427D">
        <w:rPr>
          <w:rFonts w:ascii="Consolas" w:hAnsi="Consolas"/>
          <w:color w:val="CC7832"/>
          <w:lang w:val="en-GB"/>
        </w:rPr>
        <w:t xml:space="preserve">, double </w:t>
      </w:r>
      <w:r w:rsidRPr="005F427D">
        <w:rPr>
          <w:rFonts w:ascii="Consolas" w:hAnsi="Consolas"/>
          <w:color w:val="A9B7C6"/>
          <w:lang w:val="en-GB"/>
        </w:rPr>
        <w:t>x1</w:t>
      </w:r>
      <w:r w:rsidRPr="005F427D">
        <w:rPr>
          <w:rFonts w:ascii="Consolas" w:hAnsi="Consolas"/>
          <w:color w:val="CC7832"/>
          <w:lang w:val="en-GB"/>
        </w:rPr>
        <w:t xml:space="preserve">, double </w:t>
      </w:r>
      <w:r w:rsidRPr="005F427D">
        <w:rPr>
          <w:rFonts w:ascii="Consolas" w:hAnsi="Consolas"/>
          <w:color w:val="A9B7C6"/>
          <w:lang w:val="en-GB"/>
        </w:rPr>
        <w:t>y1</w:t>
      </w:r>
      <w:r w:rsidRPr="005F427D">
        <w:rPr>
          <w:rFonts w:ascii="Consolas" w:hAnsi="Consolas"/>
          <w:color w:val="CC7832"/>
          <w:lang w:val="en-GB"/>
        </w:rPr>
        <w:t xml:space="preserve">, double </w:t>
      </w:r>
      <w:r w:rsidRPr="005F427D">
        <w:rPr>
          <w:rFonts w:ascii="Consolas" w:hAnsi="Consolas"/>
          <w:color w:val="A9B7C6"/>
          <w:lang w:val="en-GB"/>
        </w:rPr>
        <w:t>gamma) {</w:t>
      </w:r>
      <w:r w:rsidRPr="005F427D">
        <w:rPr>
          <w:rFonts w:ascii="Consolas" w:hAnsi="Consolas"/>
          <w:color w:val="A9B7C6"/>
          <w:lang w:val="en-GB"/>
        </w:rPr>
        <w:br/>
        <w:t xml:space="preserve">    </w:t>
      </w:r>
      <w:r w:rsidRPr="005F427D">
        <w:rPr>
          <w:rFonts w:ascii="Consolas" w:hAnsi="Consolas"/>
          <w:color w:val="808080"/>
          <w:lang w:val="en-GB"/>
        </w:rPr>
        <w:t>// Swap if necessary</w:t>
      </w:r>
      <w:r w:rsidRPr="005F427D">
        <w:rPr>
          <w:rFonts w:ascii="Consolas" w:hAnsi="Consolas"/>
          <w:color w:val="808080"/>
          <w:lang w:val="en-GB"/>
        </w:rPr>
        <w:br/>
        <w:t xml:space="preserve">    </w:t>
      </w:r>
      <w:r w:rsidRPr="005F427D">
        <w:rPr>
          <w:rFonts w:ascii="Consolas" w:hAnsi="Consolas"/>
          <w:color w:val="CC7832"/>
          <w:lang w:val="en-GB"/>
        </w:rPr>
        <w:t xml:space="preserve">if </w:t>
      </w:r>
      <w:r w:rsidRPr="005F427D">
        <w:rPr>
          <w:rFonts w:ascii="Consolas" w:hAnsi="Consolas"/>
          <w:color w:val="A9B7C6"/>
          <w:lang w:val="en-GB"/>
        </w:rPr>
        <w:t>(x1 &lt; x0) {</w:t>
      </w:r>
      <w:r w:rsidRPr="005F427D">
        <w:rPr>
          <w:rFonts w:ascii="Consolas" w:hAnsi="Consolas"/>
          <w:color w:val="A9B7C6"/>
          <w:lang w:val="en-GB"/>
        </w:rPr>
        <w:br/>
        <w:t xml:space="preserve">        </w:t>
      </w:r>
      <w:r w:rsidRPr="005F427D">
        <w:rPr>
          <w:rFonts w:ascii="Consolas" w:hAnsi="Consolas"/>
          <w:color w:val="CC7832"/>
          <w:lang w:val="en-GB"/>
        </w:rPr>
        <w:t xml:space="preserve">double </w:t>
      </w:r>
      <w:r w:rsidRPr="005F427D">
        <w:rPr>
          <w:rFonts w:ascii="Consolas" w:hAnsi="Consolas"/>
          <w:color w:val="A9B7C6"/>
          <w:lang w:val="en-GB"/>
        </w:rPr>
        <w:t>t = x0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>x0 = x1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>x1 = t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>t = y0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>y0 = y1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>y1 = t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>}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  <w:t xml:space="preserve">    </w:t>
      </w:r>
      <w:r w:rsidRPr="005F427D">
        <w:rPr>
          <w:rFonts w:ascii="Consolas" w:hAnsi="Consolas"/>
          <w:color w:val="CC7832"/>
          <w:lang w:val="en-GB"/>
        </w:rPr>
        <w:t xml:space="preserve">double </w:t>
      </w:r>
      <w:r w:rsidRPr="005F427D">
        <w:rPr>
          <w:rFonts w:ascii="Consolas" w:hAnsi="Consolas"/>
          <w:color w:val="A9B7C6"/>
          <w:lang w:val="en-GB"/>
        </w:rPr>
        <w:t>dx = x1 - x0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double </w:t>
      </w:r>
      <w:r w:rsidRPr="005F427D">
        <w:rPr>
          <w:rFonts w:ascii="Consolas" w:hAnsi="Consolas"/>
          <w:color w:val="A9B7C6"/>
          <w:lang w:val="en-GB"/>
        </w:rPr>
        <w:t>dy = y1 - y0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lastRenderedPageBreak/>
        <w:t xml:space="preserve">    double </w:t>
      </w:r>
      <w:r w:rsidRPr="005F427D">
        <w:rPr>
          <w:rFonts w:ascii="Consolas" w:hAnsi="Consolas"/>
          <w:color w:val="A9B7C6"/>
          <w:lang w:val="en-GB"/>
        </w:rPr>
        <w:t>gradient = dy / dx</w:t>
      </w:r>
      <w:r w:rsidRPr="005F427D">
        <w:rPr>
          <w:rFonts w:ascii="Consolas" w:hAnsi="Consolas"/>
          <w:color w:val="CC7832"/>
          <w:lang w:val="en-GB"/>
        </w:rPr>
        <w:t xml:space="preserve">;     </w:t>
      </w:r>
      <w:r w:rsidRPr="005F427D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Угловой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коэффициент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прямой</w:t>
      </w:r>
      <w:r w:rsidRPr="005F427D">
        <w:rPr>
          <w:rFonts w:ascii="Consolas" w:hAnsi="Consolas"/>
          <w:color w:val="808080"/>
          <w:lang w:val="en-GB"/>
        </w:rPr>
        <w:br/>
      </w:r>
      <w:r w:rsidRPr="005F427D">
        <w:rPr>
          <w:rFonts w:ascii="Consolas" w:hAnsi="Consolas"/>
          <w:color w:val="808080"/>
          <w:lang w:val="en-GB"/>
        </w:rPr>
        <w:br/>
        <w:t xml:space="preserve">    </w:t>
      </w:r>
      <w:r w:rsidRPr="005F427D">
        <w:rPr>
          <w:rFonts w:ascii="Consolas" w:hAnsi="Consolas"/>
          <w:color w:val="CC7832"/>
          <w:lang w:val="en-GB"/>
        </w:rPr>
        <w:t xml:space="preserve">if </w:t>
      </w:r>
      <w:r w:rsidRPr="005F427D">
        <w:rPr>
          <w:rFonts w:ascii="Consolas" w:hAnsi="Consolas"/>
          <w:color w:val="A9B7C6"/>
          <w:lang w:val="en-GB"/>
        </w:rPr>
        <w:t>(dy &gt; dx) {</w:t>
      </w:r>
      <w:r w:rsidRPr="005F427D">
        <w:rPr>
          <w:rFonts w:ascii="Consolas" w:hAnsi="Consolas"/>
          <w:color w:val="A9B7C6"/>
          <w:lang w:val="en-GB"/>
        </w:rPr>
        <w:br/>
        <w:t xml:space="preserve">        gradient = dx / dy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  <w:t xml:space="preserve">        double </w:t>
      </w:r>
      <w:r w:rsidRPr="005F427D">
        <w:rPr>
          <w:rFonts w:ascii="Consolas" w:hAnsi="Consolas"/>
          <w:color w:val="A9B7C6"/>
          <w:lang w:val="en-GB"/>
        </w:rPr>
        <w:t>t = x0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>x0 = y0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>y0 = t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>t = x1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>x1 = y1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>y1 = t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>}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  <w:t xml:space="preserve">    </w:t>
      </w:r>
      <w:r w:rsidRPr="005F427D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Обработка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начальной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точки</w:t>
      </w:r>
      <w:r w:rsidRPr="005F427D">
        <w:rPr>
          <w:rFonts w:ascii="Consolas" w:hAnsi="Consolas"/>
          <w:color w:val="808080"/>
          <w:lang w:val="en-GB"/>
        </w:rPr>
        <w:br/>
        <w:t xml:space="preserve">    </w:t>
      </w:r>
      <w:r w:rsidRPr="005F427D">
        <w:rPr>
          <w:rFonts w:ascii="Consolas" w:hAnsi="Consolas"/>
          <w:color w:val="CC7832"/>
          <w:lang w:val="en-GB"/>
        </w:rPr>
        <w:t xml:space="preserve">double </w:t>
      </w:r>
      <w:r w:rsidRPr="005F427D">
        <w:rPr>
          <w:rFonts w:ascii="Consolas" w:hAnsi="Consolas"/>
          <w:color w:val="A9B7C6"/>
          <w:lang w:val="en-GB"/>
        </w:rPr>
        <w:t>xend = round(x0)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double </w:t>
      </w:r>
      <w:r w:rsidRPr="005F427D">
        <w:rPr>
          <w:rFonts w:ascii="Consolas" w:hAnsi="Consolas"/>
          <w:color w:val="A9B7C6"/>
          <w:lang w:val="en-GB"/>
        </w:rPr>
        <w:t>yend = y0 + gradient * (xend - x0)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double </w:t>
      </w:r>
      <w:r w:rsidRPr="005F427D">
        <w:rPr>
          <w:rFonts w:ascii="Consolas" w:hAnsi="Consolas"/>
          <w:color w:val="A9B7C6"/>
          <w:lang w:val="en-GB"/>
        </w:rPr>
        <w:t xml:space="preserve">xgap = </w:t>
      </w:r>
      <w:r w:rsidRPr="005F427D">
        <w:rPr>
          <w:rFonts w:ascii="Consolas" w:hAnsi="Consolas"/>
          <w:color w:val="6897BB"/>
          <w:lang w:val="en-GB"/>
        </w:rPr>
        <w:t xml:space="preserve">1 </w:t>
      </w:r>
      <w:r w:rsidRPr="005F427D">
        <w:rPr>
          <w:rFonts w:ascii="Consolas" w:hAnsi="Consolas"/>
          <w:color w:val="A9B7C6"/>
          <w:lang w:val="en-GB"/>
        </w:rPr>
        <w:t>- fpart(x0)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double </w:t>
      </w:r>
      <w:r w:rsidRPr="005F427D">
        <w:rPr>
          <w:rFonts w:ascii="Consolas" w:hAnsi="Consolas"/>
          <w:color w:val="A9B7C6"/>
          <w:lang w:val="en-GB"/>
        </w:rPr>
        <w:t>xpxl1 = xend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double </w:t>
      </w:r>
      <w:r w:rsidRPr="005F427D">
        <w:rPr>
          <w:rFonts w:ascii="Consolas" w:hAnsi="Consolas"/>
          <w:color w:val="A9B7C6"/>
          <w:lang w:val="en-GB"/>
        </w:rPr>
        <w:t xml:space="preserve">ypxl1 =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>::floor(yend)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Отрисовка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вдоль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оси</w:t>
      </w:r>
      <w:r w:rsidRPr="005F427D">
        <w:rPr>
          <w:rFonts w:ascii="Consolas" w:hAnsi="Consolas"/>
          <w:color w:val="808080"/>
          <w:lang w:val="en-GB"/>
        </w:rPr>
        <w:t xml:space="preserve"> oY</w:t>
      </w:r>
      <w:r w:rsidRPr="005F427D">
        <w:rPr>
          <w:rFonts w:ascii="Consolas" w:hAnsi="Consolas"/>
          <w:color w:val="808080"/>
          <w:lang w:val="en-GB"/>
        </w:rPr>
        <w:br/>
        <w:t xml:space="preserve">    </w:t>
      </w:r>
      <w:r w:rsidRPr="005F427D">
        <w:rPr>
          <w:rFonts w:ascii="Consolas" w:hAnsi="Consolas"/>
          <w:color w:val="CC7832"/>
          <w:lang w:val="en-GB"/>
        </w:rPr>
        <w:t xml:space="preserve">if </w:t>
      </w:r>
      <w:r w:rsidRPr="005F427D">
        <w:rPr>
          <w:rFonts w:ascii="Consolas" w:hAnsi="Consolas"/>
          <w:color w:val="A9B7C6"/>
          <w:lang w:val="en-GB"/>
        </w:rPr>
        <w:t>(dy &gt; dx) {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  <w:t xml:space="preserve">        draw_pix(pix_data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ypxl1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xpxl1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6897BB"/>
          <w:lang w:val="en-GB"/>
        </w:rPr>
        <w:t xml:space="preserve">1 </w:t>
      </w:r>
      <w:r w:rsidRPr="005F427D">
        <w:rPr>
          <w:rFonts w:ascii="Consolas" w:hAnsi="Consolas"/>
          <w:color w:val="A9B7C6"/>
          <w:lang w:val="en-GB"/>
        </w:rPr>
        <w:t>- fpart(yend)) * xgap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gamma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brightness)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>draw_pix(pix_data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 xml:space="preserve">ypxl1 + </w:t>
      </w:r>
      <w:r w:rsidRPr="005F427D">
        <w:rPr>
          <w:rFonts w:ascii="Consolas" w:hAnsi="Consolas"/>
          <w:color w:val="6897BB"/>
          <w:lang w:val="en-GB"/>
        </w:rPr>
        <w:t>1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xpxl1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(fpart(yend)) * xgap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gamma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brightness)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 xml:space="preserve">} </w:t>
      </w:r>
      <w:r w:rsidRPr="005F427D">
        <w:rPr>
          <w:rFonts w:ascii="Consolas" w:hAnsi="Consolas"/>
          <w:color w:val="CC7832"/>
          <w:lang w:val="en-GB"/>
        </w:rPr>
        <w:t xml:space="preserve">else </w:t>
      </w:r>
      <w:r w:rsidRPr="005F427D">
        <w:rPr>
          <w:rFonts w:ascii="Consolas" w:hAnsi="Consolas"/>
          <w:color w:val="A9B7C6"/>
          <w:lang w:val="en-GB"/>
        </w:rPr>
        <w:t>{</w:t>
      </w:r>
      <w:r w:rsidRPr="005F427D">
        <w:rPr>
          <w:rFonts w:ascii="Consolas" w:hAnsi="Consolas"/>
          <w:color w:val="A9B7C6"/>
          <w:lang w:val="en-GB"/>
        </w:rPr>
        <w:br/>
        <w:t xml:space="preserve">        draw_pix(pix_data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xpxl1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ypxl1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6897BB"/>
          <w:lang w:val="en-GB"/>
        </w:rPr>
        <w:t xml:space="preserve">1 </w:t>
      </w:r>
      <w:r w:rsidRPr="005F427D">
        <w:rPr>
          <w:rFonts w:ascii="Consolas" w:hAnsi="Consolas"/>
          <w:color w:val="A9B7C6"/>
          <w:lang w:val="en-GB"/>
        </w:rPr>
        <w:t>- fpart(yend)) * xgap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gamma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brightness)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>draw_pix(pix_data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xpxl1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 xml:space="preserve">ypxl1 + </w:t>
      </w:r>
      <w:r w:rsidRPr="005F427D">
        <w:rPr>
          <w:rFonts w:ascii="Consolas" w:hAnsi="Consolas"/>
          <w:color w:val="6897BB"/>
          <w:lang w:val="en-GB"/>
        </w:rPr>
        <w:t>1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(fpart(yend)) * xgap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gamma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brightness)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>}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  <w:t xml:space="preserve">    </w:t>
      </w:r>
      <w:r w:rsidRPr="005F427D">
        <w:rPr>
          <w:rFonts w:ascii="Consolas" w:hAnsi="Consolas"/>
          <w:color w:val="CC7832"/>
          <w:lang w:val="en-GB"/>
        </w:rPr>
        <w:t xml:space="preserve">double </w:t>
      </w:r>
      <w:r w:rsidRPr="005F427D">
        <w:rPr>
          <w:rFonts w:ascii="Consolas" w:hAnsi="Consolas"/>
          <w:color w:val="A9B7C6"/>
          <w:lang w:val="en-GB"/>
        </w:rPr>
        <w:t>intery = yend + gradient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808080"/>
          <w:lang w:val="en-GB"/>
        </w:rPr>
        <w:t xml:space="preserve">// </w:t>
      </w:r>
      <w:r>
        <w:rPr>
          <w:rFonts w:ascii="Consolas" w:hAnsi="Consolas"/>
          <w:color w:val="808080"/>
        </w:rPr>
        <w:t>Обработка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конечной</w:t>
      </w:r>
      <w:r w:rsidRPr="005F427D">
        <w:rPr>
          <w:rFonts w:ascii="Consolas" w:hAnsi="Consolas"/>
          <w:color w:val="808080"/>
          <w:lang w:val="en-GB"/>
        </w:rPr>
        <w:t xml:space="preserve"> </w:t>
      </w:r>
      <w:r>
        <w:rPr>
          <w:rFonts w:ascii="Consolas" w:hAnsi="Consolas"/>
          <w:color w:val="808080"/>
        </w:rPr>
        <w:t>точки</w:t>
      </w:r>
      <w:r w:rsidRPr="005F427D">
        <w:rPr>
          <w:rFonts w:ascii="Consolas" w:hAnsi="Consolas"/>
          <w:color w:val="808080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>xend = round(x1)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>yend = y1 + gradient * (xend - x1)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 xml:space="preserve">xgap = </w:t>
      </w:r>
      <w:r w:rsidRPr="005F427D">
        <w:rPr>
          <w:rFonts w:ascii="Consolas" w:hAnsi="Consolas"/>
          <w:color w:val="6897BB"/>
          <w:lang w:val="en-GB"/>
        </w:rPr>
        <w:t xml:space="preserve">1 </w:t>
      </w:r>
      <w:r w:rsidRPr="005F427D">
        <w:rPr>
          <w:rFonts w:ascii="Consolas" w:hAnsi="Consolas"/>
          <w:color w:val="A9B7C6"/>
          <w:lang w:val="en-GB"/>
        </w:rPr>
        <w:t>- fpart(x1)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double </w:t>
      </w:r>
      <w:r w:rsidRPr="005F427D">
        <w:rPr>
          <w:rFonts w:ascii="Consolas" w:hAnsi="Consolas"/>
          <w:color w:val="A9B7C6"/>
          <w:lang w:val="en-GB"/>
        </w:rPr>
        <w:t>xpxl2 = xend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double </w:t>
      </w:r>
      <w:r w:rsidRPr="005F427D">
        <w:rPr>
          <w:rFonts w:ascii="Consolas" w:hAnsi="Consolas"/>
          <w:color w:val="A9B7C6"/>
          <w:lang w:val="en-GB"/>
        </w:rPr>
        <w:t xml:space="preserve">ypxl2 =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>::floor(yend)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</w:r>
      <w:r w:rsidRPr="005F427D">
        <w:rPr>
          <w:rFonts w:ascii="Consolas" w:hAnsi="Consolas"/>
          <w:color w:val="CC7832"/>
          <w:lang w:val="en-GB"/>
        </w:rPr>
        <w:br/>
        <w:t xml:space="preserve">    if </w:t>
      </w:r>
      <w:r w:rsidRPr="005F427D">
        <w:rPr>
          <w:rFonts w:ascii="Consolas" w:hAnsi="Consolas"/>
          <w:color w:val="A9B7C6"/>
          <w:lang w:val="en-GB"/>
        </w:rPr>
        <w:t>(dy &gt; dx) {</w:t>
      </w:r>
      <w:r w:rsidRPr="005F427D">
        <w:rPr>
          <w:rFonts w:ascii="Consolas" w:hAnsi="Consolas"/>
          <w:color w:val="A9B7C6"/>
          <w:lang w:val="en-GB"/>
        </w:rPr>
        <w:br/>
        <w:t xml:space="preserve">        draw_pix(pix_data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 </w:t>
      </w:r>
      <w:r w:rsidRPr="005F427D">
        <w:rPr>
          <w:rFonts w:ascii="Consolas" w:hAnsi="Consolas"/>
          <w:color w:val="A9B7C6"/>
          <w:lang w:val="en-GB"/>
        </w:rPr>
        <w:t>ypxl2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xpxl2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6897BB"/>
          <w:lang w:val="en-GB"/>
        </w:rPr>
        <w:t xml:space="preserve">1 </w:t>
      </w:r>
      <w:r w:rsidRPr="005F427D">
        <w:rPr>
          <w:rFonts w:ascii="Consolas" w:hAnsi="Consolas"/>
          <w:color w:val="A9B7C6"/>
          <w:lang w:val="en-GB"/>
        </w:rPr>
        <w:t>- fpart(yend)) * xgap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gamma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brightness)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>draw_pix(pix_data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 </w:t>
      </w:r>
      <w:r w:rsidRPr="005F427D">
        <w:rPr>
          <w:rFonts w:ascii="Consolas" w:hAnsi="Consolas"/>
          <w:color w:val="A9B7C6"/>
          <w:lang w:val="en-GB"/>
        </w:rPr>
        <w:t xml:space="preserve">ypxl2 + </w:t>
      </w:r>
      <w:r w:rsidRPr="005F427D">
        <w:rPr>
          <w:rFonts w:ascii="Consolas" w:hAnsi="Consolas"/>
          <w:color w:val="6897BB"/>
          <w:lang w:val="en-GB"/>
        </w:rPr>
        <w:t>1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xpxl2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(fpart(yend)) * xgap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gamma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brightness)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 xml:space="preserve">} </w:t>
      </w:r>
      <w:r w:rsidRPr="005F427D">
        <w:rPr>
          <w:rFonts w:ascii="Consolas" w:hAnsi="Consolas"/>
          <w:color w:val="CC7832"/>
          <w:lang w:val="en-GB"/>
        </w:rPr>
        <w:t xml:space="preserve">else </w:t>
      </w:r>
      <w:r w:rsidRPr="005F427D">
        <w:rPr>
          <w:rFonts w:ascii="Consolas" w:hAnsi="Consolas"/>
          <w:color w:val="A9B7C6"/>
          <w:lang w:val="en-GB"/>
        </w:rPr>
        <w:t>{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  <w:t xml:space="preserve">        draw_pix(pix_data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xpxl2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ypxl2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6897BB"/>
          <w:lang w:val="en-GB"/>
        </w:rPr>
        <w:t xml:space="preserve">1 </w:t>
      </w:r>
      <w:r w:rsidRPr="005F427D">
        <w:rPr>
          <w:rFonts w:ascii="Consolas" w:hAnsi="Consolas"/>
          <w:color w:val="A9B7C6"/>
          <w:lang w:val="en-GB"/>
        </w:rPr>
        <w:t>- fpart(yend)) * xgap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gamma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brightness)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>draw_pix(pix_data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xpxl2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 xml:space="preserve">ypxl2 + </w:t>
      </w:r>
      <w:r w:rsidRPr="005F427D">
        <w:rPr>
          <w:rFonts w:ascii="Consolas" w:hAnsi="Consolas"/>
          <w:color w:val="6897BB"/>
          <w:lang w:val="en-GB"/>
        </w:rPr>
        <w:t>1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(fpart(yend)) * xgap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gamma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brightness)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>}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  <w:t xml:space="preserve">    </w:t>
      </w:r>
      <w:r w:rsidRPr="005F427D">
        <w:rPr>
          <w:rFonts w:ascii="Consolas" w:hAnsi="Consolas"/>
          <w:color w:val="CC7832"/>
          <w:lang w:val="en-GB"/>
        </w:rPr>
        <w:t xml:space="preserve">for 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CC7832"/>
          <w:lang w:val="en-GB"/>
        </w:rPr>
        <w:t xml:space="preserve">int </w:t>
      </w:r>
      <w:r w:rsidRPr="005F427D">
        <w:rPr>
          <w:rFonts w:ascii="Consolas" w:hAnsi="Consolas"/>
          <w:color w:val="A9B7C6"/>
          <w:lang w:val="en-GB"/>
        </w:rPr>
        <w:t xml:space="preserve">x = xpxl1 + </w:t>
      </w:r>
      <w:r w:rsidRPr="005F427D">
        <w:rPr>
          <w:rFonts w:ascii="Consolas" w:hAnsi="Consolas"/>
          <w:color w:val="6897BB"/>
          <w:lang w:val="en-GB"/>
        </w:rPr>
        <w:t>1</w:t>
      </w:r>
      <w:r w:rsidRPr="005F427D">
        <w:rPr>
          <w:rFonts w:ascii="Consolas" w:hAnsi="Consolas"/>
          <w:color w:val="CC7832"/>
          <w:lang w:val="en-GB"/>
        </w:rPr>
        <w:t xml:space="preserve">; </w:t>
      </w:r>
      <w:r w:rsidRPr="005F427D">
        <w:rPr>
          <w:rFonts w:ascii="Consolas" w:hAnsi="Consolas"/>
          <w:color w:val="A9B7C6"/>
          <w:lang w:val="en-GB"/>
        </w:rPr>
        <w:t>x &lt; xpxl2</w:t>
      </w:r>
      <w:r w:rsidRPr="005F427D">
        <w:rPr>
          <w:rFonts w:ascii="Consolas" w:hAnsi="Consolas"/>
          <w:color w:val="CC7832"/>
          <w:lang w:val="en-GB"/>
        </w:rPr>
        <w:t xml:space="preserve">; </w:t>
      </w:r>
      <w:r w:rsidRPr="005F427D">
        <w:rPr>
          <w:rFonts w:ascii="Consolas" w:hAnsi="Consolas"/>
          <w:color w:val="A9B7C6"/>
          <w:lang w:val="en-GB"/>
        </w:rPr>
        <w:t>++x) {</w:t>
      </w:r>
      <w:r w:rsidRPr="005F427D">
        <w:rPr>
          <w:rFonts w:ascii="Consolas" w:hAnsi="Consolas"/>
          <w:color w:val="A9B7C6"/>
          <w:lang w:val="en-GB"/>
        </w:rPr>
        <w:br/>
        <w:t xml:space="preserve">        </w:t>
      </w:r>
      <w:r w:rsidRPr="005F427D">
        <w:rPr>
          <w:rFonts w:ascii="Consolas" w:hAnsi="Consolas"/>
          <w:color w:val="CC7832"/>
          <w:lang w:val="en-GB"/>
        </w:rPr>
        <w:t xml:space="preserve">if </w:t>
      </w:r>
      <w:r w:rsidRPr="005F427D">
        <w:rPr>
          <w:rFonts w:ascii="Consolas" w:hAnsi="Consolas"/>
          <w:color w:val="A9B7C6"/>
          <w:lang w:val="en-GB"/>
        </w:rPr>
        <w:t>(dy &gt; dx) {</w:t>
      </w:r>
      <w:r w:rsidRPr="005F427D">
        <w:rPr>
          <w:rFonts w:ascii="Consolas" w:hAnsi="Consolas"/>
          <w:color w:val="A9B7C6"/>
          <w:lang w:val="en-GB"/>
        </w:rPr>
        <w:br/>
        <w:t xml:space="preserve">            draw_pix(pix_data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>::floor(intery)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x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6897BB"/>
          <w:lang w:val="en-GB"/>
        </w:rPr>
        <w:t xml:space="preserve">1 </w:t>
      </w:r>
      <w:r w:rsidRPr="005F427D">
        <w:rPr>
          <w:rFonts w:ascii="Consolas" w:hAnsi="Consolas"/>
          <w:color w:val="A9B7C6"/>
          <w:lang w:val="en-GB"/>
        </w:rPr>
        <w:t>- fpart(intery))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lastRenderedPageBreak/>
        <w:t>gamma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brightness)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    </w:t>
      </w:r>
      <w:r w:rsidRPr="005F427D">
        <w:rPr>
          <w:rFonts w:ascii="Consolas" w:hAnsi="Consolas"/>
          <w:color w:val="A9B7C6"/>
          <w:lang w:val="en-GB"/>
        </w:rPr>
        <w:t>draw_pix(pix_data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 xml:space="preserve">::floor(intery) + </w:t>
      </w:r>
      <w:r w:rsidRPr="005F427D">
        <w:rPr>
          <w:rFonts w:ascii="Consolas" w:hAnsi="Consolas"/>
          <w:color w:val="6897BB"/>
          <w:lang w:val="en-GB"/>
        </w:rPr>
        <w:t>1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x</w:t>
      </w:r>
      <w:r w:rsidRPr="005F427D">
        <w:rPr>
          <w:rFonts w:ascii="Consolas" w:hAnsi="Consolas"/>
          <w:color w:val="CC7832"/>
          <w:lang w:val="en-GB"/>
        </w:rPr>
        <w:t xml:space="preserve">,  </w:t>
      </w:r>
      <w:r w:rsidRPr="005F427D">
        <w:rPr>
          <w:rFonts w:ascii="Consolas" w:hAnsi="Consolas"/>
          <w:color w:val="A9B7C6"/>
          <w:lang w:val="en-GB"/>
        </w:rPr>
        <w:t>fpart(intery)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gamma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brightness)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 xml:space="preserve">} </w:t>
      </w:r>
      <w:r w:rsidRPr="005F427D">
        <w:rPr>
          <w:rFonts w:ascii="Consolas" w:hAnsi="Consolas"/>
          <w:color w:val="CC7832"/>
          <w:lang w:val="en-GB"/>
        </w:rPr>
        <w:t xml:space="preserve">else </w:t>
      </w:r>
      <w:r w:rsidRPr="005F427D">
        <w:rPr>
          <w:rFonts w:ascii="Consolas" w:hAnsi="Consolas"/>
          <w:color w:val="A9B7C6"/>
          <w:lang w:val="en-GB"/>
        </w:rPr>
        <w:t>{</w:t>
      </w:r>
      <w:r w:rsidRPr="005F427D">
        <w:rPr>
          <w:rFonts w:ascii="Consolas" w:hAnsi="Consolas"/>
          <w:color w:val="A9B7C6"/>
          <w:lang w:val="en-GB"/>
        </w:rPr>
        <w:br/>
        <w:t xml:space="preserve">            draw_pix(pix_data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x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>::floor(intery)</w:t>
      </w:r>
      <w:r w:rsidRPr="005F427D">
        <w:rPr>
          <w:rFonts w:ascii="Consolas" w:hAnsi="Consolas"/>
          <w:color w:val="CC7832"/>
          <w:lang w:val="en-GB"/>
        </w:rPr>
        <w:t xml:space="preserve">,  </w:t>
      </w:r>
      <w:r w:rsidRPr="005F427D">
        <w:rPr>
          <w:rFonts w:ascii="Consolas" w:hAnsi="Consolas"/>
          <w:color w:val="A9B7C6"/>
          <w:lang w:val="en-GB"/>
        </w:rPr>
        <w:t>(</w:t>
      </w:r>
      <w:r w:rsidRPr="005F427D">
        <w:rPr>
          <w:rFonts w:ascii="Consolas" w:hAnsi="Consolas"/>
          <w:color w:val="6897BB"/>
          <w:lang w:val="en-GB"/>
        </w:rPr>
        <w:t xml:space="preserve">1 </w:t>
      </w:r>
      <w:r w:rsidRPr="005F427D">
        <w:rPr>
          <w:rFonts w:ascii="Consolas" w:hAnsi="Consolas"/>
          <w:color w:val="A9B7C6"/>
          <w:lang w:val="en-GB"/>
        </w:rPr>
        <w:t>- fpart(intery))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gamma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brightness)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    </w:t>
      </w:r>
      <w:r w:rsidRPr="005F427D">
        <w:rPr>
          <w:rFonts w:ascii="Consolas" w:hAnsi="Consolas"/>
          <w:color w:val="A9B7C6"/>
          <w:lang w:val="en-GB"/>
        </w:rPr>
        <w:t>draw_pix(pix_data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height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width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x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B5B6E3"/>
          <w:lang w:val="en-GB"/>
        </w:rPr>
        <w:t>std</w:t>
      </w:r>
      <w:r w:rsidRPr="005F427D">
        <w:rPr>
          <w:rFonts w:ascii="Consolas" w:hAnsi="Consolas"/>
          <w:color w:val="A9B7C6"/>
          <w:lang w:val="en-GB"/>
        </w:rPr>
        <w:t xml:space="preserve">::floor(intery) + </w:t>
      </w:r>
      <w:r w:rsidRPr="005F427D">
        <w:rPr>
          <w:rFonts w:ascii="Consolas" w:hAnsi="Consolas"/>
          <w:color w:val="6897BB"/>
          <w:lang w:val="en-GB"/>
        </w:rPr>
        <w:t>1</w:t>
      </w:r>
      <w:r w:rsidRPr="005F427D">
        <w:rPr>
          <w:rFonts w:ascii="Consolas" w:hAnsi="Consolas"/>
          <w:color w:val="CC7832"/>
          <w:lang w:val="en-GB"/>
        </w:rPr>
        <w:t xml:space="preserve">,  </w:t>
      </w:r>
      <w:r w:rsidRPr="005F427D">
        <w:rPr>
          <w:rFonts w:ascii="Consolas" w:hAnsi="Consolas"/>
          <w:color w:val="A9B7C6"/>
          <w:lang w:val="en-GB"/>
        </w:rPr>
        <w:t>fpart(intery)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gamma</w:t>
      </w:r>
      <w:r w:rsidRPr="005F427D">
        <w:rPr>
          <w:rFonts w:ascii="Consolas" w:hAnsi="Consolas"/>
          <w:color w:val="CC7832"/>
          <w:lang w:val="en-GB"/>
        </w:rPr>
        <w:t xml:space="preserve">, </w:t>
      </w:r>
      <w:r w:rsidRPr="005F427D">
        <w:rPr>
          <w:rFonts w:ascii="Consolas" w:hAnsi="Consolas"/>
          <w:color w:val="A9B7C6"/>
          <w:lang w:val="en-GB"/>
        </w:rPr>
        <w:t>brightness)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    </w:t>
      </w:r>
      <w:r w:rsidRPr="005F427D">
        <w:rPr>
          <w:rFonts w:ascii="Consolas" w:hAnsi="Consolas"/>
          <w:color w:val="A9B7C6"/>
          <w:lang w:val="en-GB"/>
        </w:rPr>
        <w:t>}</w:t>
      </w:r>
      <w:r w:rsidRPr="005F427D">
        <w:rPr>
          <w:rFonts w:ascii="Consolas" w:hAnsi="Consolas"/>
          <w:color w:val="A9B7C6"/>
          <w:lang w:val="en-GB"/>
        </w:rPr>
        <w:br/>
        <w:t xml:space="preserve">        intery += gradient</w:t>
      </w:r>
      <w:r w:rsidRPr="005F427D">
        <w:rPr>
          <w:rFonts w:ascii="Consolas" w:hAnsi="Consolas"/>
          <w:color w:val="CC7832"/>
          <w:lang w:val="en-GB"/>
        </w:rPr>
        <w:t>;</w:t>
      </w:r>
      <w:r w:rsidRPr="005F427D">
        <w:rPr>
          <w:rFonts w:ascii="Consolas" w:hAnsi="Consolas"/>
          <w:color w:val="CC7832"/>
          <w:lang w:val="en-GB"/>
        </w:rPr>
        <w:br/>
        <w:t xml:space="preserve">    </w:t>
      </w:r>
      <w:r w:rsidRPr="005F427D">
        <w:rPr>
          <w:rFonts w:ascii="Consolas" w:hAnsi="Consolas"/>
          <w:color w:val="A9B7C6"/>
          <w:lang w:val="en-GB"/>
        </w:rPr>
        <w:t>}</w:t>
      </w:r>
      <w:r w:rsidRPr="005F427D">
        <w:rPr>
          <w:rFonts w:ascii="Consolas" w:hAnsi="Consolas"/>
          <w:color w:val="A9B7C6"/>
          <w:lang w:val="en-GB"/>
        </w:rPr>
        <w:br/>
      </w:r>
      <w:r w:rsidRPr="005F427D">
        <w:rPr>
          <w:rFonts w:ascii="Consolas" w:hAnsi="Consolas"/>
          <w:color w:val="A9B7C6"/>
          <w:lang w:val="en-GB"/>
        </w:rPr>
        <w:br/>
        <w:t>}</w:t>
      </w:r>
    </w:p>
    <w:p w14:paraId="0AAD4C68" w14:textId="77777777" w:rsidR="00413500" w:rsidRPr="00250C68" w:rsidRDefault="00413500" w:rsidP="005F42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lang w:val="en-GB"/>
        </w:rPr>
      </w:pPr>
    </w:p>
    <w:sectPr w:rsidR="00413500" w:rsidRPr="00250C68" w:rsidSect="00E2262E">
      <w:headerReference w:type="default" r:id="rId13"/>
      <w:footerReference w:type="default" r:id="rId14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A2854" w14:textId="77777777" w:rsidR="00684B3D" w:rsidRDefault="00684B3D" w:rsidP="00E2262E">
      <w:pPr>
        <w:spacing w:after="0" w:line="240" w:lineRule="auto"/>
      </w:pPr>
      <w:r>
        <w:separator/>
      </w:r>
    </w:p>
  </w:endnote>
  <w:endnote w:type="continuationSeparator" w:id="0">
    <w:p w14:paraId="11CAED11" w14:textId="77777777" w:rsidR="00684B3D" w:rsidRDefault="00684B3D" w:rsidP="00E2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7708909"/>
      <w:docPartObj>
        <w:docPartGallery w:val="Page Numbers (Bottom of Page)"/>
        <w:docPartUnique/>
      </w:docPartObj>
    </w:sdtPr>
    <w:sdtEndPr/>
    <w:sdtContent>
      <w:p w14:paraId="6113BCEA" w14:textId="77777777" w:rsidR="00880892" w:rsidRDefault="00880892" w:rsidP="0029556C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B3D81" w14:textId="77777777" w:rsidR="00684B3D" w:rsidRDefault="00684B3D" w:rsidP="00E2262E">
      <w:pPr>
        <w:spacing w:after="0" w:line="240" w:lineRule="auto"/>
      </w:pPr>
      <w:r>
        <w:separator/>
      </w:r>
    </w:p>
  </w:footnote>
  <w:footnote w:type="continuationSeparator" w:id="0">
    <w:p w14:paraId="4D4FFC5D" w14:textId="77777777" w:rsidR="00684B3D" w:rsidRDefault="00684B3D" w:rsidP="00E22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DD5F3" w14:textId="7AF6102B" w:rsidR="00880892" w:rsidRDefault="00880892" w:rsidP="00E2262E">
    <w:pPr>
      <w:pStyle w:val="a9"/>
    </w:pPr>
    <w:r w:rsidRPr="00756FF8">
      <w:t>И</w:t>
    </w:r>
    <w:r w:rsidR="00E94668" w:rsidRPr="00E94668">
      <w:t>зучение алгоритмов отрисовки растровых линий с применением сглаживания и гамма-коррекци</w:t>
    </w:r>
    <w:r w:rsidR="00E94668">
      <w:t>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C4212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924B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D850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E0C9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E496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7C7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768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8C9B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9463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D459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7538C"/>
    <w:multiLevelType w:val="multilevel"/>
    <w:tmpl w:val="D1F0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695C32"/>
    <w:multiLevelType w:val="hybridMultilevel"/>
    <w:tmpl w:val="57EC65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7993B63"/>
    <w:multiLevelType w:val="hybridMultilevel"/>
    <w:tmpl w:val="24F8A52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0C1A7A22"/>
    <w:multiLevelType w:val="hybridMultilevel"/>
    <w:tmpl w:val="5262D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AC2EC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65707D"/>
    <w:multiLevelType w:val="multilevel"/>
    <w:tmpl w:val="7D76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6D4CFF"/>
    <w:multiLevelType w:val="hybridMultilevel"/>
    <w:tmpl w:val="A42CBA22"/>
    <w:lvl w:ilvl="0" w:tplc="52643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BA5D9E"/>
    <w:multiLevelType w:val="hybridMultilevel"/>
    <w:tmpl w:val="32E251B8"/>
    <w:lvl w:ilvl="0" w:tplc="9CF26B56"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1D015CF2"/>
    <w:multiLevelType w:val="hybridMultilevel"/>
    <w:tmpl w:val="5F8E3F1E"/>
    <w:lvl w:ilvl="0" w:tplc="00B8EB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C05DF2"/>
    <w:multiLevelType w:val="multilevel"/>
    <w:tmpl w:val="9FF8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A11477"/>
    <w:multiLevelType w:val="multilevel"/>
    <w:tmpl w:val="798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024714"/>
    <w:multiLevelType w:val="hybridMultilevel"/>
    <w:tmpl w:val="FEC2F50C"/>
    <w:lvl w:ilvl="0" w:tplc="23A6FABE"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2ADA35E7"/>
    <w:multiLevelType w:val="hybridMultilevel"/>
    <w:tmpl w:val="A42CBA22"/>
    <w:lvl w:ilvl="0" w:tplc="52643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3B6ACE"/>
    <w:multiLevelType w:val="hybridMultilevel"/>
    <w:tmpl w:val="0F7667B2"/>
    <w:lvl w:ilvl="0" w:tplc="565A38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0F5451"/>
    <w:multiLevelType w:val="hybridMultilevel"/>
    <w:tmpl w:val="5F8E3F1E"/>
    <w:lvl w:ilvl="0" w:tplc="00B8EB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F3A05"/>
    <w:multiLevelType w:val="hybridMultilevel"/>
    <w:tmpl w:val="E752E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AD1882"/>
    <w:multiLevelType w:val="multilevel"/>
    <w:tmpl w:val="D9E4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A76432"/>
    <w:multiLevelType w:val="hybridMultilevel"/>
    <w:tmpl w:val="FEC2F50C"/>
    <w:lvl w:ilvl="0" w:tplc="23A6FABE"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7" w15:restartNumberingAfterBreak="0">
    <w:nsid w:val="50882B80"/>
    <w:multiLevelType w:val="hybridMultilevel"/>
    <w:tmpl w:val="1026E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A835F2"/>
    <w:multiLevelType w:val="multilevel"/>
    <w:tmpl w:val="6D08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9D039D"/>
    <w:multiLevelType w:val="multilevel"/>
    <w:tmpl w:val="3568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DC7BEF"/>
    <w:multiLevelType w:val="hybridMultilevel"/>
    <w:tmpl w:val="928C9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8E3ACF"/>
    <w:multiLevelType w:val="hybridMultilevel"/>
    <w:tmpl w:val="5F8E3F1E"/>
    <w:lvl w:ilvl="0" w:tplc="00B8EBD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DC6A8B"/>
    <w:multiLevelType w:val="hybridMultilevel"/>
    <w:tmpl w:val="5A0CFBE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D17C6"/>
    <w:multiLevelType w:val="hybridMultilevel"/>
    <w:tmpl w:val="665A0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5394E"/>
    <w:multiLevelType w:val="hybridMultilevel"/>
    <w:tmpl w:val="27F0AD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4915F46"/>
    <w:multiLevelType w:val="multilevel"/>
    <w:tmpl w:val="798A35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B20B4B"/>
    <w:multiLevelType w:val="hybridMultilevel"/>
    <w:tmpl w:val="C6BE17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F4A14E6"/>
    <w:multiLevelType w:val="hybridMultilevel"/>
    <w:tmpl w:val="018E04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34"/>
  </w:num>
  <w:num w:numId="13">
    <w:abstractNumId w:val="21"/>
  </w:num>
  <w:num w:numId="14">
    <w:abstractNumId w:val="37"/>
  </w:num>
  <w:num w:numId="15">
    <w:abstractNumId w:val="12"/>
  </w:num>
  <w:num w:numId="16">
    <w:abstractNumId w:val="36"/>
  </w:num>
  <w:num w:numId="17">
    <w:abstractNumId w:val="24"/>
  </w:num>
  <w:num w:numId="18">
    <w:abstractNumId w:val="15"/>
  </w:num>
  <w:num w:numId="19">
    <w:abstractNumId w:val="10"/>
  </w:num>
  <w:num w:numId="20">
    <w:abstractNumId w:val="18"/>
  </w:num>
  <w:num w:numId="21">
    <w:abstractNumId w:val="14"/>
  </w:num>
  <w:num w:numId="22">
    <w:abstractNumId w:val="27"/>
  </w:num>
  <w:num w:numId="23">
    <w:abstractNumId w:val="30"/>
  </w:num>
  <w:num w:numId="24">
    <w:abstractNumId w:val="13"/>
  </w:num>
  <w:num w:numId="25">
    <w:abstractNumId w:val="32"/>
  </w:num>
  <w:num w:numId="26">
    <w:abstractNumId w:val="33"/>
  </w:num>
  <w:num w:numId="27">
    <w:abstractNumId w:val="29"/>
    <w:lvlOverride w:ilvl="0">
      <w:startOverride w:val="1"/>
    </w:lvlOverride>
  </w:num>
  <w:num w:numId="28">
    <w:abstractNumId w:val="26"/>
  </w:num>
  <w:num w:numId="29">
    <w:abstractNumId w:val="19"/>
  </w:num>
  <w:num w:numId="30">
    <w:abstractNumId w:val="35"/>
  </w:num>
  <w:num w:numId="31">
    <w:abstractNumId w:val="29"/>
    <w:lvlOverride w:ilvl="0">
      <w:startOverride w:val="1"/>
    </w:lvlOverride>
  </w:num>
  <w:num w:numId="32">
    <w:abstractNumId w:val="16"/>
  </w:num>
  <w:num w:numId="33">
    <w:abstractNumId w:val="29"/>
    <w:lvlOverride w:ilvl="0">
      <w:startOverride w:val="1"/>
    </w:lvlOverride>
  </w:num>
  <w:num w:numId="34">
    <w:abstractNumId w:val="20"/>
  </w:num>
  <w:num w:numId="35">
    <w:abstractNumId w:val="31"/>
  </w:num>
  <w:num w:numId="36">
    <w:abstractNumId w:val="23"/>
  </w:num>
  <w:num w:numId="37">
    <w:abstractNumId w:val="17"/>
  </w:num>
  <w:num w:numId="38">
    <w:abstractNumId w:val="11"/>
  </w:num>
  <w:num w:numId="39">
    <w:abstractNumId w:val="28"/>
  </w:num>
  <w:num w:numId="40">
    <w:abstractNumId w:val="2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19"/>
    <w:rsid w:val="000031CB"/>
    <w:rsid w:val="000049B7"/>
    <w:rsid w:val="000060CE"/>
    <w:rsid w:val="000066B4"/>
    <w:rsid w:val="00011D0B"/>
    <w:rsid w:val="000155EF"/>
    <w:rsid w:val="00017FE3"/>
    <w:rsid w:val="00023750"/>
    <w:rsid w:val="00032D8F"/>
    <w:rsid w:val="000351AE"/>
    <w:rsid w:val="00035373"/>
    <w:rsid w:val="0003615B"/>
    <w:rsid w:val="00040348"/>
    <w:rsid w:val="00042827"/>
    <w:rsid w:val="00054041"/>
    <w:rsid w:val="00055E27"/>
    <w:rsid w:val="000623FC"/>
    <w:rsid w:val="000638BC"/>
    <w:rsid w:val="00070454"/>
    <w:rsid w:val="00070813"/>
    <w:rsid w:val="00082A06"/>
    <w:rsid w:val="000833AA"/>
    <w:rsid w:val="000868DC"/>
    <w:rsid w:val="00086F7B"/>
    <w:rsid w:val="00091B9A"/>
    <w:rsid w:val="00092E69"/>
    <w:rsid w:val="000935F8"/>
    <w:rsid w:val="0009391F"/>
    <w:rsid w:val="00095F8F"/>
    <w:rsid w:val="000A1A1C"/>
    <w:rsid w:val="000A45AD"/>
    <w:rsid w:val="000A45BC"/>
    <w:rsid w:val="000A4FAE"/>
    <w:rsid w:val="000B3C6F"/>
    <w:rsid w:val="000B688D"/>
    <w:rsid w:val="000C2820"/>
    <w:rsid w:val="000D371C"/>
    <w:rsid w:val="000D47A2"/>
    <w:rsid w:val="000D7218"/>
    <w:rsid w:val="000E60CE"/>
    <w:rsid w:val="000F0188"/>
    <w:rsid w:val="000F41F8"/>
    <w:rsid w:val="00100B2B"/>
    <w:rsid w:val="00105524"/>
    <w:rsid w:val="0011093A"/>
    <w:rsid w:val="00124FAB"/>
    <w:rsid w:val="00136473"/>
    <w:rsid w:val="00154123"/>
    <w:rsid w:val="00154794"/>
    <w:rsid w:val="001549C1"/>
    <w:rsid w:val="00156820"/>
    <w:rsid w:val="001578D4"/>
    <w:rsid w:val="00160FAE"/>
    <w:rsid w:val="00162C48"/>
    <w:rsid w:val="00163B29"/>
    <w:rsid w:val="0016449C"/>
    <w:rsid w:val="00170E61"/>
    <w:rsid w:val="00174978"/>
    <w:rsid w:val="00176087"/>
    <w:rsid w:val="00191457"/>
    <w:rsid w:val="001949CC"/>
    <w:rsid w:val="001961E8"/>
    <w:rsid w:val="00196FD9"/>
    <w:rsid w:val="001A06C1"/>
    <w:rsid w:val="001A2143"/>
    <w:rsid w:val="001A226E"/>
    <w:rsid w:val="001A2BC6"/>
    <w:rsid w:val="001B4719"/>
    <w:rsid w:val="001B4A26"/>
    <w:rsid w:val="001C026E"/>
    <w:rsid w:val="001C1A51"/>
    <w:rsid w:val="001D519F"/>
    <w:rsid w:val="001E70B3"/>
    <w:rsid w:val="001F0874"/>
    <w:rsid w:val="001F1464"/>
    <w:rsid w:val="002045B9"/>
    <w:rsid w:val="00212F16"/>
    <w:rsid w:val="00213589"/>
    <w:rsid w:val="00220A5F"/>
    <w:rsid w:val="002259BD"/>
    <w:rsid w:val="00225E9F"/>
    <w:rsid w:val="0022782E"/>
    <w:rsid w:val="00233DFA"/>
    <w:rsid w:val="00234ACB"/>
    <w:rsid w:val="00235596"/>
    <w:rsid w:val="00242402"/>
    <w:rsid w:val="00247EBD"/>
    <w:rsid w:val="00250C68"/>
    <w:rsid w:val="002541FC"/>
    <w:rsid w:val="00257BDA"/>
    <w:rsid w:val="00262CD3"/>
    <w:rsid w:val="0026679A"/>
    <w:rsid w:val="00267ACE"/>
    <w:rsid w:val="00271B96"/>
    <w:rsid w:val="002721B3"/>
    <w:rsid w:val="00294158"/>
    <w:rsid w:val="0029501A"/>
    <w:rsid w:val="0029556C"/>
    <w:rsid w:val="00295B25"/>
    <w:rsid w:val="002A5217"/>
    <w:rsid w:val="002B2B93"/>
    <w:rsid w:val="002B3559"/>
    <w:rsid w:val="002B6D66"/>
    <w:rsid w:val="002C08AB"/>
    <w:rsid w:val="002C5169"/>
    <w:rsid w:val="002C57E9"/>
    <w:rsid w:val="002D427F"/>
    <w:rsid w:val="002E359C"/>
    <w:rsid w:val="002E555D"/>
    <w:rsid w:val="002F0D94"/>
    <w:rsid w:val="002F5407"/>
    <w:rsid w:val="00307801"/>
    <w:rsid w:val="00317665"/>
    <w:rsid w:val="0032450C"/>
    <w:rsid w:val="0032602B"/>
    <w:rsid w:val="00332BC0"/>
    <w:rsid w:val="00332E80"/>
    <w:rsid w:val="0033475B"/>
    <w:rsid w:val="003449B3"/>
    <w:rsid w:val="003467B1"/>
    <w:rsid w:val="003519AE"/>
    <w:rsid w:val="00361571"/>
    <w:rsid w:val="003647CD"/>
    <w:rsid w:val="0038564C"/>
    <w:rsid w:val="00387CFC"/>
    <w:rsid w:val="00392017"/>
    <w:rsid w:val="003A3CCF"/>
    <w:rsid w:val="003A7DCE"/>
    <w:rsid w:val="003B0026"/>
    <w:rsid w:val="003C0DA7"/>
    <w:rsid w:val="003C30FA"/>
    <w:rsid w:val="003C66D9"/>
    <w:rsid w:val="003D3FBF"/>
    <w:rsid w:val="003D63FC"/>
    <w:rsid w:val="003D6807"/>
    <w:rsid w:val="003D6FE2"/>
    <w:rsid w:val="003E31F0"/>
    <w:rsid w:val="003E4751"/>
    <w:rsid w:val="003F18FB"/>
    <w:rsid w:val="0040046D"/>
    <w:rsid w:val="00400D86"/>
    <w:rsid w:val="00403E45"/>
    <w:rsid w:val="0041151F"/>
    <w:rsid w:val="00413500"/>
    <w:rsid w:val="0041537E"/>
    <w:rsid w:val="00415892"/>
    <w:rsid w:val="004306F8"/>
    <w:rsid w:val="00432877"/>
    <w:rsid w:val="00437F94"/>
    <w:rsid w:val="0046007E"/>
    <w:rsid w:val="00466CA2"/>
    <w:rsid w:val="00467E44"/>
    <w:rsid w:val="0047350B"/>
    <w:rsid w:val="004815E3"/>
    <w:rsid w:val="00482757"/>
    <w:rsid w:val="004837DF"/>
    <w:rsid w:val="004861FF"/>
    <w:rsid w:val="00487F6D"/>
    <w:rsid w:val="00490ED7"/>
    <w:rsid w:val="0049263E"/>
    <w:rsid w:val="00496436"/>
    <w:rsid w:val="004A4661"/>
    <w:rsid w:val="004A4C9D"/>
    <w:rsid w:val="004B0DC1"/>
    <w:rsid w:val="004B4CFA"/>
    <w:rsid w:val="004B5A7F"/>
    <w:rsid w:val="004B5B25"/>
    <w:rsid w:val="004B76A2"/>
    <w:rsid w:val="004C0B3D"/>
    <w:rsid w:val="004C1219"/>
    <w:rsid w:val="004C2B4F"/>
    <w:rsid w:val="004C3095"/>
    <w:rsid w:val="004D27A5"/>
    <w:rsid w:val="004D3270"/>
    <w:rsid w:val="004D6930"/>
    <w:rsid w:val="004E27BD"/>
    <w:rsid w:val="004E47C1"/>
    <w:rsid w:val="004F675B"/>
    <w:rsid w:val="00501CDA"/>
    <w:rsid w:val="00520925"/>
    <w:rsid w:val="005262F0"/>
    <w:rsid w:val="005310D1"/>
    <w:rsid w:val="00531B2E"/>
    <w:rsid w:val="0053322B"/>
    <w:rsid w:val="00537922"/>
    <w:rsid w:val="005407D3"/>
    <w:rsid w:val="00543F19"/>
    <w:rsid w:val="005442C0"/>
    <w:rsid w:val="00554A50"/>
    <w:rsid w:val="00556842"/>
    <w:rsid w:val="00560A75"/>
    <w:rsid w:val="005740C1"/>
    <w:rsid w:val="005757DE"/>
    <w:rsid w:val="005771EE"/>
    <w:rsid w:val="00577223"/>
    <w:rsid w:val="0058278F"/>
    <w:rsid w:val="00583D7A"/>
    <w:rsid w:val="0059097A"/>
    <w:rsid w:val="00592601"/>
    <w:rsid w:val="005946F8"/>
    <w:rsid w:val="005A184B"/>
    <w:rsid w:val="005A1F94"/>
    <w:rsid w:val="005A315C"/>
    <w:rsid w:val="005A367F"/>
    <w:rsid w:val="005C2F52"/>
    <w:rsid w:val="005C3FD2"/>
    <w:rsid w:val="005C4FFE"/>
    <w:rsid w:val="005C7E3A"/>
    <w:rsid w:val="005D7990"/>
    <w:rsid w:val="005E2914"/>
    <w:rsid w:val="005E41CF"/>
    <w:rsid w:val="005E498D"/>
    <w:rsid w:val="005E6018"/>
    <w:rsid w:val="005F427D"/>
    <w:rsid w:val="0060511E"/>
    <w:rsid w:val="006066A2"/>
    <w:rsid w:val="006069B7"/>
    <w:rsid w:val="0061130C"/>
    <w:rsid w:val="006179CC"/>
    <w:rsid w:val="00623867"/>
    <w:rsid w:val="00633B65"/>
    <w:rsid w:val="00652FDE"/>
    <w:rsid w:val="00654751"/>
    <w:rsid w:val="00660A9D"/>
    <w:rsid w:val="0066154D"/>
    <w:rsid w:val="006705A5"/>
    <w:rsid w:val="00670F96"/>
    <w:rsid w:val="00680095"/>
    <w:rsid w:val="006846DF"/>
    <w:rsid w:val="00684B3D"/>
    <w:rsid w:val="00691958"/>
    <w:rsid w:val="00693C94"/>
    <w:rsid w:val="00695219"/>
    <w:rsid w:val="006A18BF"/>
    <w:rsid w:val="006A28BC"/>
    <w:rsid w:val="006A37E3"/>
    <w:rsid w:val="006A45AA"/>
    <w:rsid w:val="006B1FFB"/>
    <w:rsid w:val="006B2DB6"/>
    <w:rsid w:val="006B4820"/>
    <w:rsid w:val="006B623B"/>
    <w:rsid w:val="006B7089"/>
    <w:rsid w:val="006C1E19"/>
    <w:rsid w:val="006C6C6C"/>
    <w:rsid w:val="006D3A7E"/>
    <w:rsid w:val="006D5656"/>
    <w:rsid w:val="006D5D21"/>
    <w:rsid w:val="006E49CD"/>
    <w:rsid w:val="006E53E6"/>
    <w:rsid w:val="006E5F1C"/>
    <w:rsid w:val="00702DCF"/>
    <w:rsid w:val="00705B8D"/>
    <w:rsid w:val="00722938"/>
    <w:rsid w:val="0073184A"/>
    <w:rsid w:val="0073225C"/>
    <w:rsid w:val="00735B06"/>
    <w:rsid w:val="00736E14"/>
    <w:rsid w:val="00737017"/>
    <w:rsid w:val="00737419"/>
    <w:rsid w:val="007427E9"/>
    <w:rsid w:val="00742D26"/>
    <w:rsid w:val="00746EC8"/>
    <w:rsid w:val="00754E19"/>
    <w:rsid w:val="00756FF8"/>
    <w:rsid w:val="007627A1"/>
    <w:rsid w:val="0078161D"/>
    <w:rsid w:val="0078302B"/>
    <w:rsid w:val="00790E72"/>
    <w:rsid w:val="007930CF"/>
    <w:rsid w:val="00796BB9"/>
    <w:rsid w:val="0079730A"/>
    <w:rsid w:val="007974BE"/>
    <w:rsid w:val="007A367A"/>
    <w:rsid w:val="007A749E"/>
    <w:rsid w:val="007B6520"/>
    <w:rsid w:val="007B65BE"/>
    <w:rsid w:val="007B779F"/>
    <w:rsid w:val="007C3BB0"/>
    <w:rsid w:val="007C3FCE"/>
    <w:rsid w:val="007D042C"/>
    <w:rsid w:val="007D5330"/>
    <w:rsid w:val="007D6919"/>
    <w:rsid w:val="007D6EE7"/>
    <w:rsid w:val="007E5AD4"/>
    <w:rsid w:val="007E73BC"/>
    <w:rsid w:val="007F48EC"/>
    <w:rsid w:val="00802027"/>
    <w:rsid w:val="0081264E"/>
    <w:rsid w:val="00820247"/>
    <w:rsid w:val="0082025D"/>
    <w:rsid w:val="00821B5D"/>
    <w:rsid w:val="008247B1"/>
    <w:rsid w:val="00825F5A"/>
    <w:rsid w:val="0083292C"/>
    <w:rsid w:val="008362AF"/>
    <w:rsid w:val="00837949"/>
    <w:rsid w:val="00844A36"/>
    <w:rsid w:val="00865364"/>
    <w:rsid w:val="00866BB3"/>
    <w:rsid w:val="00870FB0"/>
    <w:rsid w:val="00873BB2"/>
    <w:rsid w:val="00877530"/>
    <w:rsid w:val="0087788E"/>
    <w:rsid w:val="0088043A"/>
    <w:rsid w:val="00880892"/>
    <w:rsid w:val="00886F08"/>
    <w:rsid w:val="00890CA0"/>
    <w:rsid w:val="008915A0"/>
    <w:rsid w:val="00891B9B"/>
    <w:rsid w:val="008A16C3"/>
    <w:rsid w:val="008A6EFD"/>
    <w:rsid w:val="008B088C"/>
    <w:rsid w:val="008B0CDE"/>
    <w:rsid w:val="008B25AB"/>
    <w:rsid w:val="008B7816"/>
    <w:rsid w:val="008D2BF2"/>
    <w:rsid w:val="008D5FD0"/>
    <w:rsid w:val="008E09FB"/>
    <w:rsid w:val="008E1A91"/>
    <w:rsid w:val="008F3B72"/>
    <w:rsid w:val="0090222E"/>
    <w:rsid w:val="00907564"/>
    <w:rsid w:val="00911F76"/>
    <w:rsid w:val="00915864"/>
    <w:rsid w:val="00921659"/>
    <w:rsid w:val="00926E85"/>
    <w:rsid w:val="0093092B"/>
    <w:rsid w:val="00936E34"/>
    <w:rsid w:val="0093783B"/>
    <w:rsid w:val="00937A6C"/>
    <w:rsid w:val="00944316"/>
    <w:rsid w:val="00946FE5"/>
    <w:rsid w:val="00950ABF"/>
    <w:rsid w:val="00952214"/>
    <w:rsid w:val="00956957"/>
    <w:rsid w:val="0096027F"/>
    <w:rsid w:val="0096088E"/>
    <w:rsid w:val="009618DA"/>
    <w:rsid w:val="00961AA9"/>
    <w:rsid w:val="009632C0"/>
    <w:rsid w:val="00972D42"/>
    <w:rsid w:val="00983DBC"/>
    <w:rsid w:val="0099679C"/>
    <w:rsid w:val="009B0EB2"/>
    <w:rsid w:val="009B1D58"/>
    <w:rsid w:val="009B3C78"/>
    <w:rsid w:val="009B680D"/>
    <w:rsid w:val="009B6EBB"/>
    <w:rsid w:val="009C2969"/>
    <w:rsid w:val="009C4A90"/>
    <w:rsid w:val="009C50BC"/>
    <w:rsid w:val="009D0186"/>
    <w:rsid w:val="009D23FA"/>
    <w:rsid w:val="009D3459"/>
    <w:rsid w:val="009D531C"/>
    <w:rsid w:val="009D7DE0"/>
    <w:rsid w:val="009E7E64"/>
    <w:rsid w:val="009F01A9"/>
    <w:rsid w:val="009F11E6"/>
    <w:rsid w:val="009F3B16"/>
    <w:rsid w:val="009F6B4F"/>
    <w:rsid w:val="00A01FD2"/>
    <w:rsid w:val="00A02E78"/>
    <w:rsid w:val="00A0464E"/>
    <w:rsid w:val="00A1077C"/>
    <w:rsid w:val="00A11511"/>
    <w:rsid w:val="00A12C8D"/>
    <w:rsid w:val="00A1439E"/>
    <w:rsid w:val="00A152DD"/>
    <w:rsid w:val="00A372A8"/>
    <w:rsid w:val="00A40662"/>
    <w:rsid w:val="00A4263B"/>
    <w:rsid w:val="00A44007"/>
    <w:rsid w:val="00A449A1"/>
    <w:rsid w:val="00A45178"/>
    <w:rsid w:val="00A5232A"/>
    <w:rsid w:val="00A55AA8"/>
    <w:rsid w:val="00A55B7C"/>
    <w:rsid w:val="00A60E54"/>
    <w:rsid w:val="00A6555B"/>
    <w:rsid w:val="00A716FF"/>
    <w:rsid w:val="00A83AE7"/>
    <w:rsid w:val="00A87C51"/>
    <w:rsid w:val="00A9215B"/>
    <w:rsid w:val="00A93B28"/>
    <w:rsid w:val="00A9673B"/>
    <w:rsid w:val="00AA1252"/>
    <w:rsid w:val="00AA4D8A"/>
    <w:rsid w:val="00AB3A0D"/>
    <w:rsid w:val="00AB77ED"/>
    <w:rsid w:val="00AC0A1A"/>
    <w:rsid w:val="00AC52BE"/>
    <w:rsid w:val="00AC5C4A"/>
    <w:rsid w:val="00AD3077"/>
    <w:rsid w:val="00AF3DFF"/>
    <w:rsid w:val="00B07316"/>
    <w:rsid w:val="00B15CB5"/>
    <w:rsid w:val="00B16153"/>
    <w:rsid w:val="00B1662B"/>
    <w:rsid w:val="00B1747B"/>
    <w:rsid w:val="00B22F5D"/>
    <w:rsid w:val="00B24E20"/>
    <w:rsid w:val="00B32FD7"/>
    <w:rsid w:val="00B350DC"/>
    <w:rsid w:val="00B36AAA"/>
    <w:rsid w:val="00B3759F"/>
    <w:rsid w:val="00B46386"/>
    <w:rsid w:val="00B60354"/>
    <w:rsid w:val="00B61453"/>
    <w:rsid w:val="00B629CF"/>
    <w:rsid w:val="00B73534"/>
    <w:rsid w:val="00B758C9"/>
    <w:rsid w:val="00B76CDE"/>
    <w:rsid w:val="00B76D2D"/>
    <w:rsid w:val="00B9037A"/>
    <w:rsid w:val="00B963DD"/>
    <w:rsid w:val="00B96CE6"/>
    <w:rsid w:val="00BA0950"/>
    <w:rsid w:val="00BA4DA0"/>
    <w:rsid w:val="00BA4F24"/>
    <w:rsid w:val="00BA59EB"/>
    <w:rsid w:val="00BA680B"/>
    <w:rsid w:val="00BB42B1"/>
    <w:rsid w:val="00BB51CA"/>
    <w:rsid w:val="00BC30F6"/>
    <w:rsid w:val="00BC4492"/>
    <w:rsid w:val="00BC50D6"/>
    <w:rsid w:val="00BD3AA5"/>
    <w:rsid w:val="00BD51A9"/>
    <w:rsid w:val="00BD5628"/>
    <w:rsid w:val="00BD5812"/>
    <w:rsid w:val="00BD5CD7"/>
    <w:rsid w:val="00BE7BD3"/>
    <w:rsid w:val="00C0209D"/>
    <w:rsid w:val="00C105C1"/>
    <w:rsid w:val="00C21607"/>
    <w:rsid w:val="00C27791"/>
    <w:rsid w:val="00C32AB9"/>
    <w:rsid w:val="00C379A6"/>
    <w:rsid w:val="00C438D0"/>
    <w:rsid w:val="00C550E6"/>
    <w:rsid w:val="00C57444"/>
    <w:rsid w:val="00C65477"/>
    <w:rsid w:val="00C70E2C"/>
    <w:rsid w:val="00C7153E"/>
    <w:rsid w:val="00C720C5"/>
    <w:rsid w:val="00C741A9"/>
    <w:rsid w:val="00C80D25"/>
    <w:rsid w:val="00C842AC"/>
    <w:rsid w:val="00C866B2"/>
    <w:rsid w:val="00C93809"/>
    <w:rsid w:val="00CA579D"/>
    <w:rsid w:val="00CB26EA"/>
    <w:rsid w:val="00CB4B26"/>
    <w:rsid w:val="00CB6337"/>
    <w:rsid w:val="00CC0B66"/>
    <w:rsid w:val="00CC20CB"/>
    <w:rsid w:val="00CC5007"/>
    <w:rsid w:val="00CD06FD"/>
    <w:rsid w:val="00CD17D6"/>
    <w:rsid w:val="00CD411B"/>
    <w:rsid w:val="00CD7DB9"/>
    <w:rsid w:val="00CE0209"/>
    <w:rsid w:val="00CE43C0"/>
    <w:rsid w:val="00CE491B"/>
    <w:rsid w:val="00CE6F35"/>
    <w:rsid w:val="00CE72C5"/>
    <w:rsid w:val="00CF1036"/>
    <w:rsid w:val="00CF1842"/>
    <w:rsid w:val="00CF4BCF"/>
    <w:rsid w:val="00D03567"/>
    <w:rsid w:val="00D04339"/>
    <w:rsid w:val="00D0580C"/>
    <w:rsid w:val="00D06149"/>
    <w:rsid w:val="00D06608"/>
    <w:rsid w:val="00D171FF"/>
    <w:rsid w:val="00D20D31"/>
    <w:rsid w:val="00D213C0"/>
    <w:rsid w:val="00D33D35"/>
    <w:rsid w:val="00D36598"/>
    <w:rsid w:val="00D42399"/>
    <w:rsid w:val="00D44808"/>
    <w:rsid w:val="00D562FF"/>
    <w:rsid w:val="00D704CA"/>
    <w:rsid w:val="00D80C88"/>
    <w:rsid w:val="00D80DFC"/>
    <w:rsid w:val="00D90FBC"/>
    <w:rsid w:val="00D925C3"/>
    <w:rsid w:val="00D9331F"/>
    <w:rsid w:val="00D943B4"/>
    <w:rsid w:val="00DA310C"/>
    <w:rsid w:val="00DA4A0A"/>
    <w:rsid w:val="00DB21E7"/>
    <w:rsid w:val="00DB3CC7"/>
    <w:rsid w:val="00DC403A"/>
    <w:rsid w:val="00DC58EE"/>
    <w:rsid w:val="00DC62F0"/>
    <w:rsid w:val="00DD21F1"/>
    <w:rsid w:val="00DD4767"/>
    <w:rsid w:val="00DD79FF"/>
    <w:rsid w:val="00DE1E90"/>
    <w:rsid w:val="00DE2422"/>
    <w:rsid w:val="00DE5FFB"/>
    <w:rsid w:val="00DF5E06"/>
    <w:rsid w:val="00DF7807"/>
    <w:rsid w:val="00E05363"/>
    <w:rsid w:val="00E106D4"/>
    <w:rsid w:val="00E16D12"/>
    <w:rsid w:val="00E2262E"/>
    <w:rsid w:val="00E25DFF"/>
    <w:rsid w:val="00E310D9"/>
    <w:rsid w:val="00E31C31"/>
    <w:rsid w:val="00E35968"/>
    <w:rsid w:val="00E4177D"/>
    <w:rsid w:val="00E4496E"/>
    <w:rsid w:val="00E4649A"/>
    <w:rsid w:val="00E57791"/>
    <w:rsid w:val="00E622AC"/>
    <w:rsid w:val="00E6662D"/>
    <w:rsid w:val="00E67F4E"/>
    <w:rsid w:val="00E70F82"/>
    <w:rsid w:val="00E71E82"/>
    <w:rsid w:val="00E74F7F"/>
    <w:rsid w:val="00E87C58"/>
    <w:rsid w:val="00E90B10"/>
    <w:rsid w:val="00E9307F"/>
    <w:rsid w:val="00E94668"/>
    <w:rsid w:val="00E9713F"/>
    <w:rsid w:val="00E97B25"/>
    <w:rsid w:val="00EA44FB"/>
    <w:rsid w:val="00EB1A3C"/>
    <w:rsid w:val="00EB242D"/>
    <w:rsid w:val="00EB5F5F"/>
    <w:rsid w:val="00EC20D2"/>
    <w:rsid w:val="00EC2239"/>
    <w:rsid w:val="00EC3727"/>
    <w:rsid w:val="00EC6DD2"/>
    <w:rsid w:val="00ED172C"/>
    <w:rsid w:val="00ED2FBA"/>
    <w:rsid w:val="00ED3438"/>
    <w:rsid w:val="00EE2FAD"/>
    <w:rsid w:val="00EE3905"/>
    <w:rsid w:val="00EE3D41"/>
    <w:rsid w:val="00EE58DF"/>
    <w:rsid w:val="00EF01A9"/>
    <w:rsid w:val="00F02412"/>
    <w:rsid w:val="00F07368"/>
    <w:rsid w:val="00F11C04"/>
    <w:rsid w:val="00F12005"/>
    <w:rsid w:val="00F15C3E"/>
    <w:rsid w:val="00F20554"/>
    <w:rsid w:val="00F25C98"/>
    <w:rsid w:val="00F31011"/>
    <w:rsid w:val="00F31F91"/>
    <w:rsid w:val="00F37602"/>
    <w:rsid w:val="00F47536"/>
    <w:rsid w:val="00F54F39"/>
    <w:rsid w:val="00F55999"/>
    <w:rsid w:val="00F61A08"/>
    <w:rsid w:val="00F63123"/>
    <w:rsid w:val="00F81A03"/>
    <w:rsid w:val="00F82DDB"/>
    <w:rsid w:val="00F9009E"/>
    <w:rsid w:val="00F94412"/>
    <w:rsid w:val="00F950C4"/>
    <w:rsid w:val="00FA000D"/>
    <w:rsid w:val="00FA45C5"/>
    <w:rsid w:val="00FA4836"/>
    <w:rsid w:val="00FA76B8"/>
    <w:rsid w:val="00FC0FBA"/>
    <w:rsid w:val="00FC23D0"/>
    <w:rsid w:val="00FC2C88"/>
    <w:rsid w:val="00FD5C14"/>
    <w:rsid w:val="00FF3D7A"/>
    <w:rsid w:val="00FF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D426A"/>
  <w15:chartTrackingRefBased/>
  <w15:docId w15:val="{8FDB6952-8E94-48E5-AAF7-B6136D5B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71E82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next w:val="a"/>
    <w:link w:val="10"/>
    <w:uiPriority w:val="9"/>
    <w:qFormat/>
    <w:rsid w:val="00D213C0"/>
    <w:pPr>
      <w:keepNext/>
      <w:keepLines/>
      <w:pageBreakBefore/>
      <w:suppressAutoHyphen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D213C0"/>
    <w:pPr>
      <w:keepNext/>
      <w:keepLines/>
      <w:suppressAutoHyphens/>
      <w:spacing w:after="24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3">
    <w:name w:val="heading 3"/>
    <w:next w:val="a"/>
    <w:link w:val="30"/>
    <w:uiPriority w:val="9"/>
    <w:unhideWhenUsed/>
    <w:qFormat/>
    <w:rsid w:val="00D213C0"/>
    <w:pPr>
      <w:keepNext/>
      <w:keepLines/>
      <w:suppressAutoHyphens/>
      <w:spacing w:after="240" w:line="360" w:lineRule="auto"/>
      <w:outlineLvl w:val="2"/>
    </w:pPr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locked/>
    <w:rsid w:val="00AC0A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13C0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213C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D213C0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C0A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Определение"/>
    <w:next w:val="a"/>
    <w:qFormat/>
    <w:rsid w:val="006D5656"/>
    <w:pPr>
      <w:spacing w:after="120" w:line="360" w:lineRule="auto"/>
      <w:ind w:left="851" w:hanging="851"/>
    </w:pPr>
    <w:rPr>
      <w:rFonts w:ascii="Times New Roman" w:hAnsi="Times New Roman"/>
      <w:b/>
      <w:i/>
      <w:color w:val="000000" w:themeColor="text1"/>
      <w:sz w:val="24"/>
    </w:rPr>
  </w:style>
  <w:style w:type="paragraph" w:customStyle="1" w:styleId="a4">
    <w:name w:val="Примечание"/>
    <w:next w:val="a"/>
    <w:qFormat/>
    <w:rsid w:val="008B25AB"/>
    <w:pPr>
      <w:spacing w:after="0" w:line="240" w:lineRule="auto"/>
      <w:ind w:left="851" w:hanging="851"/>
    </w:pPr>
    <w:rPr>
      <w:rFonts w:ascii="Times New Roman" w:hAnsi="Times New Roman"/>
      <w:i/>
      <w:color w:val="000000" w:themeColor="text1"/>
    </w:rPr>
  </w:style>
  <w:style w:type="paragraph" w:customStyle="1" w:styleId="a5">
    <w:name w:val="Название таблицы"/>
    <w:next w:val="a"/>
    <w:qFormat/>
    <w:rsid w:val="00EE2FAD"/>
    <w:pPr>
      <w:suppressAutoHyphens/>
      <w:spacing w:after="0" w:line="240" w:lineRule="auto"/>
    </w:pPr>
    <w:rPr>
      <w:rFonts w:ascii="Times New Roman" w:hAnsi="Times New Roman"/>
      <w:b/>
      <w:i/>
      <w:color w:val="000000" w:themeColor="text1"/>
    </w:rPr>
  </w:style>
  <w:style w:type="paragraph" w:customStyle="1" w:styleId="a6">
    <w:name w:val="Название рисунка (картинки)"/>
    <w:next w:val="a"/>
    <w:qFormat/>
    <w:rsid w:val="00C438D0"/>
    <w:pPr>
      <w:suppressAutoHyphens/>
      <w:spacing w:after="0" w:line="240" w:lineRule="auto"/>
      <w:jc w:val="center"/>
    </w:pPr>
    <w:rPr>
      <w:rFonts w:ascii="Times New Roman" w:hAnsi="Times New Roman"/>
      <w:i/>
      <w:color w:val="000000" w:themeColor="text1"/>
    </w:rPr>
  </w:style>
  <w:style w:type="paragraph" w:customStyle="1" w:styleId="a7">
    <w:name w:val="Формула"/>
    <w:next w:val="a"/>
    <w:qFormat/>
    <w:rsid w:val="00C65477"/>
    <w:pPr>
      <w:suppressAutoHyphens/>
      <w:spacing w:before="120" w:after="240" w:line="240" w:lineRule="auto"/>
      <w:ind w:left="1418" w:hanging="1418"/>
    </w:pPr>
    <w:rPr>
      <w:rFonts w:ascii="Times New Roman" w:hAnsi="Times New Roman"/>
      <w:i/>
      <w:color w:val="000000" w:themeColor="text1"/>
      <w:sz w:val="24"/>
    </w:rPr>
  </w:style>
  <w:style w:type="paragraph" w:styleId="a8">
    <w:name w:val="List"/>
    <w:basedOn w:val="a"/>
    <w:uiPriority w:val="99"/>
    <w:unhideWhenUsed/>
    <w:qFormat/>
    <w:rsid w:val="00BD5628"/>
    <w:pPr>
      <w:ind w:firstLine="0"/>
      <w:contextualSpacing/>
      <w:jc w:val="left"/>
    </w:pPr>
  </w:style>
  <w:style w:type="paragraph" w:customStyle="1" w:styleId="a9">
    <w:name w:val="Колонтитул"/>
    <w:qFormat/>
    <w:rsid w:val="00BB51CA"/>
    <w:pPr>
      <w:spacing w:after="0" w:line="240" w:lineRule="auto"/>
      <w:jc w:val="center"/>
    </w:pPr>
    <w:rPr>
      <w:rFonts w:ascii="Times New Roman" w:hAnsi="Times New Roman"/>
      <w:i/>
      <w:color w:val="000000" w:themeColor="text1"/>
    </w:rPr>
  </w:style>
  <w:style w:type="paragraph" w:styleId="aa">
    <w:name w:val="Body Text"/>
    <w:link w:val="ab"/>
    <w:uiPriority w:val="99"/>
    <w:unhideWhenUsed/>
    <w:qFormat/>
    <w:rsid w:val="00531B2E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b">
    <w:name w:val="Основной текст Знак"/>
    <w:basedOn w:val="a0"/>
    <w:link w:val="aa"/>
    <w:uiPriority w:val="99"/>
    <w:rsid w:val="00531B2E"/>
    <w:rPr>
      <w:rFonts w:ascii="Times New Roman" w:hAnsi="Times New Roman"/>
      <w:color w:val="000000" w:themeColor="text1"/>
      <w:sz w:val="24"/>
    </w:rPr>
  </w:style>
  <w:style w:type="paragraph" w:styleId="ac">
    <w:name w:val="header"/>
    <w:basedOn w:val="a"/>
    <w:link w:val="ad"/>
    <w:uiPriority w:val="99"/>
    <w:unhideWhenUsed/>
    <w:locked/>
    <w:rsid w:val="00BA4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4DA0"/>
    <w:rPr>
      <w:rFonts w:ascii="Times New Roman" w:hAnsi="Times New Roman"/>
      <w:color w:val="000000" w:themeColor="text1"/>
      <w:sz w:val="24"/>
    </w:rPr>
  </w:style>
  <w:style w:type="paragraph" w:styleId="ae">
    <w:name w:val="footer"/>
    <w:basedOn w:val="a"/>
    <w:link w:val="af"/>
    <w:uiPriority w:val="99"/>
    <w:unhideWhenUsed/>
    <w:locked/>
    <w:rsid w:val="00BA4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4DA0"/>
    <w:rPr>
      <w:rFonts w:ascii="Times New Roman" w:hAnsi="Times New Roman"/>
      <w:color w:val="000000" w:themeColor="text1"/>
      <w:sz w:val="24"/>
    </w:rPr>
  </w:style>
  <w:style w:type="paragraph" w:styleId="af0">
    <w:name w:val="List Paragraph"/>
    <w:basedOn w:val="a"/>
    <w:uiPriority w:val="34"/>
    <w:locked/>
    <w:rsid w:val="00BD5812"/>
    <w:pPr>
      <w:ind w:left="720"/>
      <w:contextualSpacing/>
    </w:pPr>
  </w:style>
  <w:style w:type="character" w:styleId="af1">
    <w:name w:val="Hyperlink"/>
    <w:basedOn w:val="a0"/>
    <w:uiPriority w:val="99"/>
    <w:unhideWhenUsed/>
    <w:locked/>
    <w:rsid w:val="0024240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locked/>
    <w:rsid w:val="00227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78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0"/>
    <w:uiPriority w:val="99"/>
    <w:semiHidden/>
    <w:unhideWhenUsed/>
    <w:locked/>
    <w:rsid w:val="008362AF"/>
    <w:rPr>
      <w:color w:val="605E5C"/>
      <w:shd w:val="clear" w:color="auto" w:fill="E1DFDD"/>
    </w:rPr>
  </w:style>
  <w:style w:type="character" w:styleId="af3">
    <w:name w:val="Placeholder Text"/>
    <w:basedOn w:val="a0"/>
    <w:uiPriority w:val="99"/>
    <w:semiHidden/>
    <w:locked/>
    <w:rsid w:val="005E6018"/>
    <w:rPr>
      <w:color w:val="808080"/>
    </w:rPr>
  </w:style>
  <w:style w:type="character" w:styleId="af4">
    <w:name w:val="FollowedHyperlink"/>
    <w:basedOn w:val="a0"/>
    <w:uiPriority w:val="99"/>
    <w:semiHidden/>
    <w:unhideWhenUsed/>
    <w:locked/>
    <w:rsid w:val="008A6EFD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467E4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f5">
    <w:name w:val="Table Grid"/>
    <w:basedOn w:val="a1"/>
    <w:uiPriority w:val="39"/>
    <w:locked/>
    <w:rsid w:val="0089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udkoMatt/GeometryAndGraphics/blob/master/Lab_0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udko\Documents\&#1062;&#1050;_&#1051;&#1072;&#1073;&#1086;&#1088;&#1072;&#1090;&#1086;&#1088;&#1085;&#1099;&#1077;\1\&#1056;&#1072;&#1073;&#1086;&#1090;&#1072;_&#1044;&#1091;&#1076;&#1082;&#1086;_&#1052;&#1072;&#1090;&#1074;&#1077;&#1081;_&#1042;&#1083;&#1072;&#1076;&#1080;&#1084;&#1080;&#1088;&#1086;&#1074;&#1080;&#109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F532F-0122-400E-9090-56B79C53B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Работа_Дудко_Матвей_Владимирович.dotx</Template>
  <TotalTime>156</TotalTime>
  <Pages>13</Pages>
  <Words>1735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Дудко</dc:creator>
  <cp:keywords/>
  <dc:description/>
  <cp:lastModifiedBy>Матвей Дудко</cp:lastModifiedBy>
  <cp:revision>144</cp:revision>
  <dcterms:created xsi:type="dcterms:W3CDTF">2020-04-27T23:09:00Z</dcterms:created>
  <dcterms:modified xsi:type="dcterms:W3CDTF">2020-05-15T18:32:00Z</dcterms:modified>
</cp:coreProperties>
</file>