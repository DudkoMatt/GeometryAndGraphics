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72927" w14:textId="77777777" w:rsidR="00DE2422" w:rsidRPr="006846DF" w:rsidRDefault="00DE2422" w:rsidP="00EC2239">
      <w:pPr>
        <w:pStyle w:val="aa"/>
        <w:spacing w:after="240"/>
        <w:ind w:firstLine="0"/>
        <w:jc w:val="center"/>
      </w:pPr>
      <w:r w:rsidRPr="006846DF">
        <w:t>МИНИСТЕРСТВО НАУКИ И ВЫСШЕГО ОБРАЗОВАНИЯ РОССИЙСКОЙ ФЕДЕРАЦИИ</w:t>
      </w:r>
    </w:p>
    <w:p w14:paraId="26226901" w14:textId="77777777" w:rsidR="00DE2422" w:rsidRPr="006846DF" w:rsidRDefault="00DE2422" w:rsidP="00EC2239">
      <w:pPr>
        <w:pStyle w:val="aa"/>
        <w:spacing w:after="240"/>
        <w:ind w:firstLine="0"/>
        <w:jc w:val="center"/>
      </w:pPr>
      <w:r w:rsidRPr="006846DF">
        <w:t>федеральное государственное автономное образовательное учреждение высшего образования</w:t>
      </w:r>
    </w:p>
    <w:p w14:paraId="112308CF" w14:textId="77777777" w:rsidR="00DE2422" w:rsidRPr="006846DF" w:rsidRDefault="00DE2422" w:rsidP="00EC2239">
      <w:pPr>
        <w:pStyle w:val="aa"/>
        <w:spacing w:after="240"/>
        <w:ind w:firstLine="0"/>
        <w:jc w:val="center"/>
      </w:pPr>
      <w:r w:rsidRPr="006846DF">
        <w:t>Санкт-Петербургский национальный исследовательский университет информац</w:t>
      </w:r>
      <w:r w:rsidR="00907564" w:rsidRPr="006846DF">
        <w:t>и</w:t>
      </w:r>
      <w:r w:rsidRPr="006846DF">
        <w:t>онных технологий, механики и оптики</w:t>
      </w:r>
    </w:p>
    <w:p w14:paraId="08159E95" w14:textId="77777777" w:rsidR="00DE2422" w:rsidRPr="006846DF" w:rsidRDefault="00DE2422" w:rsidP="00EC2239">
      <w:pPr>
        <w:pStyle w:val="aa"/>
        <w:spacing w:after="240"/>
        <w:ind w:firstLine="0"/>
        <w:jc w:val="center"/>
      </w:pPr>
      <w:r w:rsidRPr="006846DF">
        <w:t>Мегафакультет трансляционных информационных технологий</w:t>
      </w:r>
    </w:p>
    <w:p w14:paraId="40716224" w14:textId="77777777" w:rsidR="00DE2422" w:rsidRPr="006846DF" w:rsidRDefault="00DE2422" w:rsidP="00EC2239">
      <w:pPr>
        <w:pStyle w:val="aa"/>
        <w:spacing w:after="840"/>
        <w:ind w:firstLine="0"/>
        <w:jc w:val="center"/>
      </w:pPr>
      <w:r w:rsidRPr="006846DF">
        <w:t>Факультет информационных технологий и программирования</w:t>
      </w:r>
    </w:p>
    <w:p w14:paraId="58CED8C4" w14:textId="77777777" w:rsidR="00DE2422" w:rsidRPr="001F1464" w:rsidRDefault="00DE2422" w:rsidP="00361571">
      <w:pPr>
        <w:pStyle w:val="aa"/>
        <w:spacing w:after="0"/>
        <w:ind w:firstLine="0"/>
        <w:jc w:val="center"/>
        <w:rPr>
          <w:b/>
          <w:bCs/>
        </w:rPr>
      </w:pPr>
      <w:r w:rsidRPr="00361571">
        <w:rPr>
          <w:b/>
          <w:bCs/>
        </w:rPr>
        <w:t xml:space="preserve">Лабораторная работа № </w:t>
      </w:r>
      <w:r w:rsidR="001F1464">
        <w:rPr>
          <w:b/>
          <w:bCs/>
        </w:rPr>
        <w:t>1</w:t>
      </w:r>
    </w:p>
    <w:p w14:paraId="125EC14E" w14:textId="77777777" w:rsidR="00DE2422" w:rsidRPr="00361571" w:rsidRDefault="00DE2422" w:rsidP="00361571">
      <w:pPr>
        <w:pStyle w:val="aa"/>
        <w:spacing w:after="0"/>
        <w:ind w:firstLine="0"/>
        <w:jc w:val="center"/>
        <w:rPr>
          <w:b/>
          <w:bCs/>
        </w:rPr>
      </w:pPr>
      <w:r w:rsidRPr="00361571">
        <w:rPr>
          <w:b/>
          <w:bCs/>
        </w:rPr>
        <w:t>По дисциплине «</w:t>
      </w:r>
      <w:r w:rsidR="001F1464">
        <w:rPr>
          <w:b/>
          <w:bCs/>
        </w:rPr>
        <w:t>Компьютерная графика и геометрия</w:t>
      </w:r>
      <w:r w:rsidRPr="00361571">
        <w:rPr>
          <w:b/>
          <w:bCs/>
        </w:rPr>
        <w:t>»</w:t>
      </w:r>
    </w:p>
    <w:p w14:paraId="582A889A" w14:textId="15506877" w:rsidR="00DE2422" w:rsidRPr="00BA4DA0" w:rsidRDefault="00756FF8" w:rsidP="00361571">
      <w:pPr>
        <w:pStyle w:val="aa"/>
        <w:spacing w:after="720"/>
        <w:ind w:firstLine="0"/>
        <w:jc w:val="center"/>
        <w:rPr>
          <w:b/>
          <w:bCs/>
        </w:rPr>
      </w:pPr>
      <w:r w:rsidRPr="00756FF8">
        <w:rPr>
          <w:b/>
          <w:bCs/>
        </w:rPr>
        <w:t>Изучение простых преобразований изображений</w:t>
      </w:r>
    </w:p>
    <w:p w14:paraId="72C76FC8" w14:textId="77777777" w:rsidR="00DE2422" w:rsidRPr="00C7153E" w:rsidRDefault="00DE2422" w:rsidP="00B758C9">
      <w:pPr>
        <w:pStyle w:val="aa"/>
        <w:spacing w:after="720"/>
        <w:ind w:left="5670" w:firstLine="0"/>
        <w:rPr>
          <w:b/>
          <w:bCs/>
          <w:i/>
          <w:iCs/>
        </w:rPr>
      </w:pPr>
      <w:r w:rsidRPr="00C7153E">
        <w:rPr>
          <w:b/>
          <w:bCs/>
        </w:rPr>
        <w:t xml:space="preserve">Выполнил студент группы </w:t>
      </w:r>
      <w:r w:rsidRPr="00C7153E">
        <w:rPr>
          <w:b/>
          <w:bCs/>
          <w:lang w:val="en-US"/>
        </w:rPr>
        <w:t>M</w:t>
      </w:r>
      <w:r w:rsidRPr="00C7153E">
        <w:rPr>
          <w:b/>
          <w:bCs/>
        </w:rPr>
        <w:t>31</w:t>
      </w:r>
      <w:r w:rsidR="00A60E54" w:rsidRPr="00C7153E">
        <w:rPr>
          <w:b/>
          <w:bCs/>
        </w:rPr>
        <w:t>01</w:t>
      </w:r>
      <w:r w:rsidR="00A60E54" w:rsidRPr="00C7153E">
        <w:rPr>
          <w:b/>
          <w:bCs/>
        </w:rPr>
        <w:br/>
      </w:r>
      <w:r w:rsidR="00A60E54" w:rsidRPr="00C7153E">
        <w:rPr>
          <w:b/>
          <w:bCs/>
          <w:i/>
          <w:iCs/>
        </w:rPr>
        <w:t>Дудко Матвей Владимирович</w:t>
      </w:r>
    </w:p>
    <w:p w14:paraId="681844D0" w14:textId="77777777" w:rsidR="00DE2422" w:rsidRPr="002259BD" w:rsidRDefault="00DE2422" w:rsidP="002259BD">
      <w:pPr>
        <w:pStyle w:val="aa"/>
        <w:spacing w:after="720"/>
        <w:ind w:left="5670" w:firstLine="0"/>
        <w:rPr>
          <w:b/>
          <w:bCs/>
        </w:rPr>
      </w:pPr>
      <w:r w:rsidRPr="002259BD">
        <w:rPr>
          <w:b/>
          <w:bCs/>
        </w:rPr>
        <w:t>Проверил:</w:t>
      </w:r>
      <w:r w:rsidRPr="002259BD">
        <w:rPr>
          <w:b/>
          <w:bCs/>
        </w:rPr>
        <w:br/>
      </w:r>
      <w:r w:rsidR="005C3FD2">
        <w:rPr>
          <w:b/>
          <w:bCs/>
        </w:rPr>
        <w:t>Скаков Павел Сергеевич</w:t>
      </w:r>
    </w:p>
    <w:p w14:paraId="0614D4D4" w14:textId="77777777" w:rsidR="00DE2422" w:rsidRPr="00844A36" w:rsidRDefault="00DE2422" w:rsidP="00844A36">
      <w:pPr>
        <w:pStyle w:val="aa"/>
        <w:spacing w:before="5280" w:after="0"/>
        <w:ind w:firstLine="0"/>
        <w:jc w:val="center"/>
        <w:rPr>
          <w:b/>
          <w:bCs/>
          <w:i/>
          <w:iCs/>
          <w:sz w:val="22"/>
        </w:rPr>
      </w:pPr>
      <w:r w:rsidRPr="00844A36">
        <w:rPr>
          <w:b/>
          <w:bCs/>
          <w:i/>
          <w:iCs/>
          <w:sz w:val="22"/>
        </w:rPr>
        <w:t>САНКТ-ПЕТЕРБУРГ</w:t>
      </w:r>
    </w:p>
    <w:p w14:paraId="683586C1" w14:textId="77777777" w:rsidR="006846DF" w:rsidRPr="00844A36" w:rsidRDefault="00DE2422" w:rsidP="00844A36">
      <w:pPr>
        <w:pStyle w:val="aa"/>
        <w:ind w:firstLine="0"/>
        <w:jc w:val="center"/>
        <w:rPr>
          <w:b/>
          <w:bCs/>
          <w:i/>
          <w:iCs/>
          <w:sz w:val="22"/>
        </w:rPr>
      </w:pPr>
      <w:r w:rsidRPr="00844A36">
        <w:rPr>
          <w:b/>
          <w:bCs/>
          <w:i/>
          <w:iCs/>
          <w:sz w:val="22"/>
        </w:rPr>
        <w:t>20</w:t>
      </w:r>
      <w:r w:rsidR="004B0DC1">
        <w:rPr>
          <w:b/>
          <w:bCs/>
          <w:i/>
          <w:iCs/>
          <w:sz w:val="22"/>
        </w:rPr>
        <w:t>20</w:t>
      </w:r>
    </w:p>
    <w:p w14:paraId="44803C80" w14:textId="77777777" w:rsidR="007F48EC" w:rsidRDefault="00ED3438" w:rsidP="007F48EC">
      <w:pPr>
        <w:pStyle w:val="1"/>
      </w:pPr>
      <w:r w:rsidRPr="00ED3438">
        <w:lastRenderedPageBreak/>
        <w:t>Цель работы</w:t>
      </w:r>
    </w:p>
    <w:p w14:paraId="687F8DBA" w14:textId="4E391D45" w:rsidR="006E53E6" w:rsidRDefault="007F48EC" w:rsidP="003D63FC">
      <w:pPr>
        <w:pStyle w:val="aa"/>
      </w:pPr>
      <w:r>
        <w:t>И</w:t>
      </w:r>
      <w:r w:rsidR="00ED3438" w:rsidRPr="00ED3438">
        <w:t>зуч</w:t>
      </w:r>
      <w:r w:rsidR="00EB1A3C">
        <w:t>ение</w:t>
      </w:r>
      <w:r w:rsidR="00ED3438" w:rsidRPr="00ED3438">
        <w:t xml:space="preserve"> алгоритм</w:t>
      </w:r>
      <w:r w:rsidR="00EB1A3C">
        <w:t>ов</w:t>
      </w:r>
      <w:r w:rsidR="00ED3438" w:rsidRPr="00ED3438">
        <w:t xml:space="preserve"> и реализ</w:t>
      </w:r>
      <w:r w:rsidR="00EB1A3C">
        <w:t>ация</w:t>
      </w:r>
      <w:r w:rsidR="00ED3438" w:rsidRPr="00ED3438">
        <w:t xml:space="preserve"> программ</w:t>
      </w:r>
      <w:r w:rsidR="00EB1A3C">
        <w:t>ы</w:t>
      </w:r>
      <w:r w:rsidR="00ED3438" w:rsidRPr="00ED3438">
        <w:t>, выполняющ</w:t>
      </w:r>
      <w:r w:rsidR="00EB1A3C">
        <w:t>ей</w:t>
      </w:r>
      <w:r w:rsidR="00ED3438" w:rsidRPr="00ED3438">
        <w:t xml:space="preserve"> простые преобразования серых и цветных изображений в формате PNM.</w:t>
      </w:r>
    </w:p>
    <w:p w14:paraId="47184797" w14:textId="59B6C1B1" w:rsidR="00CD17D6" w:rsidRDefault="00CD17D6" w:rsidP="00CD17D6">
      <w:pPr>
        <w:pStyle w:val="1"/>
      </w:pPr>
      <w:r>
        <w:lastRenderedPageBreak/>
        <w:t>Теоретическая часть</w:t>
      </w:r>
    </w:p>
    <w:p w14:paraId="53318C33" w14:textId="5EA95F5F" w:rsidR="00CD17D6" w:rsidRDefault="00317665" w:rsidP="00317665">
      <w:pPr>
        <w:pStyle w:val="2"/>
        <w:rPr>
          <w:lang w:val="en-US"/>
        </w:rPr>
      </w:pPr>
      <w:r>
        <w:t xml:space="preserve">Описание хранения данных изображения в формате </w:t>
      </w:r>
      <w:r>
        <w:rPr>
          <w:lang w:val="en-US"/>
        </w:rPr>
        <w:t>PNM</w:t>
      </w:r>
    </w:p>
    <w:p w14:paraId="22BC9F46" w14:textId="2CC639C4" w:rsidR="00317665" w:rsidRDefault="008D5FD0" w:rsidP="008D5FD0">
      <w:pPr>
        <w:pStyle w:val="3"/>
        <w:rPr>
          <w:lang w:val="en-US"/>
        </w:rPr>
      </w:pPr>
      <w:r>
        <w:t>Заголовок файла</w:t>
      </w:r>
      <w:r>
        <w:rPr>
          <w:lang w:val="en-US"/>
        </w:rPr>
        <w:t>:</w:t>
      </w:r>
    </w:p>
    <w:p w14:paraId="467B5FA5" w14:textId="613F1686" w:rsidR="00AD3077" w:rsidRDefault="00AD3077" w:rsidP="00AD3077">
      <w:r>
        <w:t>В начале файла содержится следующая структура данных, представляющих собой текст</w:t>
      </w:r>
      <w:r w:rsidRPr="00AD3077">
        <w:t>:</w:t>
      </w:r>
    </w:p>
    <w:p w14:paraId="4C4FEC4B" w14:textId="24F4E25B" w:rsidR="00AD3077" w:rsidRDefault="0078161D" w:rsidP="00BD5812">
      <w:pPr>
        <w:pStyle w:val="af0"/>
        <w:numPr>
          <w:ilvl w:val="0"/>
          <w:numId w:val="12"/>
        </w:numPr>
      </w:pPr>
      <w:r>
        <w:t>Для изображений в градациях серого указывается</w:t>
      </w:r>
      <w:r w:rsidR="00BD5812" w:rsidRPr="00BD5812">
        <w:t xml:space="preserve">: </w:t>
      </w:r>
      <w:r w:rsidR="00BD5812">
        <w:rPr>
          <w:lang w:val="en-US"/>
        </w:rPr>
        <w:t>P</w:t>
      </w:r>
      <w:r w:rsidR="00BD5812" w:rsidRPr="00BD5812">
        <w:t>5</w:t>
      </w:r>
    </w:p>
    <w:p w14:paraId="78A1DD95" w14:textId="619C9147" w:rsidR="00BD5812" w:rsidRDefault="00BD5812" w:rsidP="00BD5812">
      <w:pPr>
        <w:pStyle w:val="af0"/>
        <w:numPr>
          <w:ilvl w:val="0"/>
          <w:numId w:val="12"/>
        </w:numPr>
      </w:pPr>
      <w:r>
        <w:t xml:space="preserve">Для изображений в формате </w:t>
      </w:r>
      <w:r>
        <w:rPr>
          <w:lang w:val="en-US"/>
        </w:rPr>
        <w:t>RGB</w:t>
      </w:r>
      <w:r w:rsidRPr="00BD5812">
        <w:t xml:space="preserve">: </w:t>
      </w:r>
      <w:r>
        <w:rPr>
          <w:lang w:val="en-US"/>
        </w:rPr>
        <w:t>P</w:t>
      </w:r>
      <w:r w:rsidRPr="00BD5812">
        <w:t>6</w:t>
      </w:r>
    </w:p>
    <w:p w14:paraId="5831BB44" w14:textId="5D9AB973" w:rsidR="00BD5812" w:rsidRDefault="00BD5812" w:rsidP="00BD5812">
      <w:r>
        <w:t xml:space="preserve">Далее следует одинарный перевод строки в формате </w:t>
      </w:r>
      <w:r>
        <w:rPr>
          <w:lang w:val="en-US"/>
        </w:rPr>
        <w:t>LF</w:t>
      </w:r>
      <w:r w:rsidRPr="00BD5812">
        <w:t xml:space="preserve"> (‘\</w:t>
      </w:r>
      <w:r>
        <w:rPr>
          <w:lang w:val="en-US"/>
        </w:rPr>
        <w:t>n</w:t>
      </w:r>
      <w:r w:rsidRPr="00BD5812">
        <w:t xml:space="preserve">’ </w:t>
      </w:r>
      <w:r>
        <w:t xml:space="preserve">или </w:t>
      </w:r>
      <w:r w:rsidRPr="00BD5812">
        <w:t>0</w:t>
      </w:r>
      <w:r>
        <w:rPr>
          <w:lang w:val="en-US"/>
        </w:rPr>
        <w:t>x</w:t>
      </w:r>
      <w:r w:rsidRPr="00BD5812">
        <w:t>0</w:t>
      </w:r>
      <w:r>
        <w:rPr>
          <w:lang w:val="en-US"/>
        </w:rPr>
        <w:t>A</w:t>
      </w:r>
      <w:r w:rsidRPr="00BD5812">
        <w:t>)</w:t>
      </w:r>
      <w:r w:rsidR="00CD06FD" w:rsidRPr="00CD06FD">
        <w:t>.</w:t>
      </w:r>
    </w:p>
    <w:p w14:paraId="44E468A9" w14:textId="4D1FFA33" w:rsidR="00CD06FD" w:rsidRDefault="00CD06FD" w:rsidP="004D6930">
      <w:r>
        <w:t>Ширина и высота изображения в десятичном виде через пробел.</w:t>
      </w:r>
      <w:r w:rsidR="004D6930">
        <w:t xml:space="preserve"> </w:t>
      </w:r>
      <w:r>
        <w:t>Перевод строки.</w:t>
      </w:r>
    </w:p>
    <w:p w14:paraId="6A1D22D7" w14:textId="3A0A75B9" w:rsidR="00CD06FD" w:rsidRDefault="00D0580C" w:rsidP="00BD5812">
      <w:r>
        <w:t>Максимально возможное значение яркости.</w:t>
      </w:r>
      <w:r w:rsidR="00A9673B">
        <w:t xml:space="preserve"> В данной лабораторной работе мы работаем с максимально возможным значением 255 для каждого пикселя, поэтому данные</w:t>
      </w:r>
      <w:r w:rsidR="00EE3905">
        <w:t xml:space="preserve"> каждого</w:t>
      </w:r>
      <w:r w:rsidR="004861FF">
        <w:t xml:space="preserve"> пиксел</w:t>
      </w:r>
      <w:r w:rsidR="00EE3905">
        <w:t>я</w:t>
      </w:r>
      <w:r w:rsidR="004861FF">
        <w:t xml:space="preserve"> хранятся в виде </w:t>
      </w:r>
      <w:r w:rsidR="00B46386">
        <w:t xml:space="preserve">одного </w:t>
      </w:r>
      <w:r w:rsidR="004861FF">
        <w:t>байт</w:t>
      </w:r>
      <w:r w:rsidR="00B46386">
        <w:t>а</w:t>
      </w:r>
      <w:r w:rsidR="004861FF">
        <w:t>.</w:t>
      </w:r>
      <w:r>
        <w:t xml:space="preserve"> Перевод строки.</w:t>
      </w:r>
    </w:p>
    <w:p w14:paraId="6B37D14E" w14:textId="30B0AA00" w:rsidR="00D0580C" w:rsidRPr="00A9673B" w:rsidRDefault="00D0580C" w:rsidP="00D0580C">
      <w:pPr>
        <w:pStyle w:val="3"/>
      </w:pPr>
      <w:r>
        <w:t>Данные изображения</w:t>
      </w:r>
      <w:r w:rsidRPr="00A9673B">
        <w:t>:</w:t>
      </w:r>
    </w:p>
    <w:p w14:paraId="0476879D" w14:textId="705BF752" w:rsidR="00D0580C" w:rsidRDefault="00A9673B" w:rsidP="00D0580C">
      <w:r>
        <w:t xml:space="preserve">Для форматов </w:t>
      </w:r>
      <w:r>
        <w:rPr>
          <w:lang w:val="en-US"/>
        </w:rPr>
        <w:t>P</w:t>
      </w:r>
      <w:r w:rsidRPr="00A9673B">
        <w:t xml:space="preserve">5 </w:t>
      </w:r>
      <w:r>
        <w:t xml:space="preserve">и </w:t>
      </w:r>
      <w:r>
        <w:rPr>
          <w:lang w:val="en-US"/>
        </w:rPr>
        <w:t>P</w:t>
      </w:r>
      <w:r w:rsidRPr="00A9673B">
        <w:t xml:space="preserve">6 </w:t>
      </w:r>
      <w:r>
        <w:t>п</w:t>
      </w:r>
      <w:r w:rsidR="00D0580C">
        <w:t xml:space="preserve">осле заголовка </w:t>
      </w:r>
      <w:r>
        <w:t>следуют данные в двоичном виде.</w:t>
      </w:r>
    </w:p>
    <w:p w14:paraId="132BF961" w14:textId="7B191266" w:rsidR="00A9673B" w:rsidRDefault="00A9673B" w:rsidP="00D0580C">
      <w:r>
        <w:t xml:space="preserve">Для формата </w:t>
      </w:r>
      <w:r>
        <w:rPr>
          <w:lang w:val="en-US"/>
        </w:rPr>
        <w:t>P</w:t>
      </w:r>
      <w:r w:rsidRPr="00A9673B">
        <w:t xml:space="preserve">5: </w:t>
      </w:r>
      <w:r>
        <w:t xml:space="preserve">каждый байт </w:t>
      </w:r>
      <w:r w:rsidR="00866BB3">
        <w:t>представляет собой яркость пикселя.</w:t>
      </w:r>
    </w:p>
    <w:p w14:paraId="0BE3D79B" w14:textId="574C5C6A" w:rsidR="00866BB3" w:rsidRDefault="00866BB3" w:rsidP="00D0580C">
      <w:r>
        <w:t xml:space="preserve">Для формата </w:t>
      </w:r>
      <w:r>
        <w:rPr>
          <w:lang w:val="en-US"/>
        </w:rPr>
        <w:t>P</w:t>
      </w:r>
      <w:r w:rsidRPr="006B1FFB">
        <w:t xml:space="preserve">6: </w:t>
      </w:r>
      <w:r w:rsidR="006B1FFB">
        <w:t>каждый пиксель</w:t>
      </w:r>
      <w:r w:rsidR="009F6B4F">
        <w:t xml:space="preserve"> цветной</w:t>
      </w:r>
      <w:r w:rsidR="006B1FFB" w:rsidRPr="006B1FFB">
        <w:t xml:space="preserve">, </w:t>
      </w:r>
      <w:r w:rsidR="006B1FFB">
        <w:t xml:space="preserve">поэтому для каждого пикселя записываются подряд 3 байта яркости цветов в формате </w:t>
      </w:r>
      <w:r w:rsidR="006B1FFB">
        <w:rPr>
          <w:lang w:val="en-US"/>
        </w:rPr>
        <w:t>RGB</w:t>
      </w:r>
      <w:r w:rsidR="006B1FFB" w:rsidRPr="006B1FFB">
        <w:t>.</w:t>
      </w:r>
    </w:p>
    <w:p w14:paraId="2782273A" w14:textId="3B5D8175" w:rsidR="00695219" w:rsidRDefault="00695219" w:rsidP="00695219">
      <w:pPr>
        <w:pStyle w:val="2"/>
      </w:pPr>
      <w:r>
        <w:t>Преобразования</w:t>
      </w:r>
    </w:p>
    <w:p w14:paraId="0D3C3442" w14:textId="33ED1D04" w:rsidR="00695219" w:rsidRDefault="0041151F" w:rsidP="00695219">
      <w:r>
        <w:t>Всего в лабораторной</w:t>
      </w:r>
      <w:r w:rsidR="00CB26EA">
        <w:t xml:space="preserve"> работе</w:t>
      </w:r>
      <w:r>
        <w:t xml:space="preserve"> выпо</w:t>
      </w:r>
      <w:r w:rsidR="004B5B25">
        <w:t xml:space="preserve">лнено </w:t>
      </w:r>
      <w:r>
        <w:t>5 преобразований</w:t>
      </w:r>
      <w:r w:rsidR="00E622AC">
        <w:t xml:space="preserve"> изображений</w:t>
      </w:r>
      <w:r w:rsidRPr="0041151F">
        <w:t>.</w:t>
      </w:r>
    </w:p>
    <w:p w14:paraId="4ABBB521" w14:textId="129A3C9F" w:rsidR="0041151F" w:rsidRDefault="0041151F" w:rsidP="00E622AC">
      <w:pPr>
        <w:pStyle w:val="3"/>
        <w:numPr>
          <w:ilvl w:val="0"/>
          <w:numId w:val="13"/>
        </w:numPr>
      </w:pPr>
      <w:r>
        <w:t>Инверсия</w:t>
      </w:r>
    </w:p>
    <w:p w14:paraId="42145A35" w14:textId="45A8CCB5" w:rsidR="002F0D94" w:rsidRPr="00E25DFF" w:rsidRDefault="00E57791" w:rsidP="002F0D94">
      <w:r>
        <w:t>Инверсия представляет собой изменение значени</w:t>
      </w:r>
      <w:r w:rsidR="00174978">
        <w:t>я</w:t>
      </w:r>
      <w:r>
        <w:t xml:space="preserve"> яркости каждого пикселя на противоположн</w:t>
      </w:r>
      <w:r w:rsidR="00174978">
        <w:t>ое</w:t>
      </w:r>
      <w:r>
        <w:t xml:space="preserve"> </w:t>
      </w:r>
      <w:r w:rsidR="00091B9A">
        <w:t>или, другими словами,</w:t>
      </w:r>
      <w:r>
        <w:t xml:space="preserve"> на значение</w:t>
      </w:r>
      <w:r w:rsidR="00D04339">
        <w:t>,</w:t>
      </w:r>
      <w:r>
        <w:t xml:space="preserve"> </w:t>
      </w:r>
      <w:r w:rsidR="00174978">
        <w:t xml:space="preserve">получаемое путем вычитания </w:t>
      </w:r>
      <w:r w:rsidR="00A1077C">
        <w:t>из максимально возможной яркости пикселя яркости самого пикселя</w:t>
      </w:r>
      <w:r w:rsidR="00070454">
        <w:t xml:space="preserve"> (или яркости канала в случае </w:t>
      </w:r>
      <w:r w:rsidR="0090222E">
        <w:t>цветно</w:t>
      </w:r>
      <w:r w:rsidR="00E25DFF">
        <w:t>го изображения</w:t>
      </w:r>
      <w:r w:rsidR="00070454">
        <w:t>)</w:t>
      </w:r>
      <w:r w:rsidR="0090222E">
        <w:t>.</w:t>
      </w:r>
    </w:p>
    <w:p w14:paraId="1E209945" w14:textId="264CD0D1" w:rsidR="0041151F" w:rsidRDefault="0041151F" w:rsidP="00E622AC">
      <w:pPr>
        <w:pStyle w:val="3"/>
        <w:numPr>
          <w:ilvl w:val="0"/>
          <w:numId w:val="13"/>
        </w:numPr>
      </w:pPr>
      <w:r>
        <w:t>Зеркальное отражение по горизонтали</w:t>
      </w:r>
    </w:p>
    <w:p w14:paraId="6BF3989F" w14:textId="4F82A6D2" w:rsidR="0083292C" w:rsidRPr="0083292C" w:rsidRDefault="0083292C" w:rsidP="0083292C">
      <w:bookmarkStart w:id="0" w:name="_Hlk32870765"/>
      <w:r>
        <w:t>Зеркальное отражение по горизонтали представляет собой</w:t>
      </w:r>
      <w:r w:rsidRPr="0083292C">
        <w:t xml:space="preserve"> </w:t>
      </w:r>
      <w:r>
        <w:t>перестановку пи</w:t>
      </w:r>
      <w:r w:rsidR="00482757">
        <w:t>кселей в каждой строке относительно середины строки.</w:t>
      </w:r>
      <w:bookmarkEnd w:id="0"/>
    </w:p>
    <w:p w14:paraId="63A49D38" w14:textId="030F5FA5" w:rsidR="0041151F" w:rsidRDefault="0041151F" w:rsidP="00E622AC">
      <w:pPr>
        <w:pStyle w:val="3"/>
        <w:numPr>
          <w:ilvl w:val="0"/>
          <w:numId w:val="13"/>
        </w:numPr>
      </w:pPr>
      <w:r>
        <w:lastRenderedPageBreak/>
        <w:t>Зеркальное отражение по вертикали</w:t>
      </w:r>
    </w:p>
    <w:p w14:paraId="7FD4DF1B" w14:textId="6A85A1BF" w:rsidR="00482757" w:rsidRPr="00482757" w:rsidRDefault="00482757" w:rsidP="00482757">
      <w:r w:rsidRPr="00482757">
        <w:t xml:space="preserve">Зеркальное отражение по </w:t>
      </w:r>
      <w:r w:rsidR="003E31F0">
        <w:t>вертикали</w:t>
      </w:r>
      <w:r w:rsidRPr="00482757">
        <w:t xml:space="preserve"> представляет собой перестановку пикселей в каждо</w:t>
      </w:r>
      <w:r w:rsidR="003E31F0">
        <w:t>м</w:t>
      </w:r>
      <w:r w:rsidRPr="00482757">
        <w:t xml:space="preserve"> ст</w:t>
      </w:r>
      <w:r w:rsidR="003E31F0">
        <w:t>олбце</w:t>
      </w:r>
      <w:r w:rsidRPr="00482757">
        <w:t xml:space="preserve"> относительно середины </w:t>
      </w:r>
      <w:r w:rsidR="003E31F0">
        <w:t>столбца</w:t>
      </w:r>
      <w:r w:rsidRPr="00482757">
        <w:t>.</w:t>
      </w:r>
    </w:p>
    <w:p w14:paraId="3D304D2D" w14:textId="18C44221" w:rsidR="0041151F" w:rsidRDefault="0041151F" w:rsidP="00E622AC">
      <w:pPr>
        <w:pStyle w:val="3"/>
        <w:numPr>
          <w:ilvl w:val="0"/>
          <w:numId w:val="13"/>
        </w:numPr>
      </w:pPr>
      <w:r>
        <w:t>Поворот на 90 градусов по часовой стрелке</w:t>
      </w:r>
    </w:p>
    <w:p w14:paraId="3C29B68B" w14:textId="3931A412" w:rsidR="00A44007" w:rsidRPr="00A44007" w:rsidRDefault="00A44007" w:rsidP="00A44007">
      <w:r>
        <w:t xml:space="preserve">Поворот на 90 градусов по часовой стрелке представляет собой </w:t>
      </w:r>
      <w:r w:rsidR="005407D3">
        <w:t xml:space="preserve">создание нового изображения путем записи столбцов изображения </w:t>
      </w:r>
      <w:r w:rsidR="00DE1E90">
        <w:t xml:space="preserve">в строки нового изображения, начиная </w:t>
      </w:r>
      <w:r w:rsidR="00CC20CB">
        <w:t xml:space="preserve">с крайнего правого столбца, заканчивая </w:t>
      </w:r>
      <w:r w:rsidR="0073225C">
        <w:t xml:space="preserve">крайним </w:t>
      </w:r>
      <w:r w:rsidR="00CC20CB">
        <w:t>левым</w:t>
      </w:r>
      <w:r w:rsidR="00E4649A">
        <w:t>, идя сверху вниз</w:t>
      </w:r>
      <w:r w:rsidR="00CC20CB">
        <w:t>.</w:t>
      </w:r>
    </w:p>
    <w:p w14:paraId="1D5E0EE1" w14:textId="35770244" w:rsidR="0041151F" w:rsidRDefault="0041151F" w:rsidP="00E622AC">
      <w:pPr>
        <w:pStyle w:val="3"/>
        <w:numPr>
          <w:ilvl w:val="0"/>
          <w:numId w:val="13"/>
        </w:numPr>
      </w:pPr>
      <w:r>
        <w:t>Поворот на 90 градусов против часовой стрелки</w:t>
      </w:r>
    </w:p>
    <w:p w14:paraId="319EC9F0" w14:textId="171DDA11" w:rsidR="00E4649A" w:rsidRDefault="00E4649A" w:rsidP="00E4649A">
      <w:r w:rsidRPr="00E4649A">
        <w:t>Поворот на 90 градусов п</w:t>
      </w:r>
      <w:r>
        <w:t>ротив</w:t>
      </w:r>
      <w:r w:rsidRPr="00E4649A">
        <w:t xml:space="preserve"> часовой стрелк</w:t>
      </w:r>
      <w:r>
        <w:t>и</w:t>
      </w:r>
      <w:r w:rsidRPr="00E4649A">
        <w:t xml:space="preserve"> представляет собой создание нового изображения путем записи столбцов изображения в строки нового изображения, начиная с крайнего </w:t>
      </w:r>
      <w:r w:rsidR="00176087">
        <w:t>левого</w:t>
      </w:r>
      <w:r w:rsidRPr="00E4649A">
        <w:t xml:space="preserve"> столбца, заканчивая крайним </w:t>
      </w:r>
      <w:r w:rsidR="00176087">
        <w:t>правым</w:t>
      </w:r>
      <w:r w:rsidRPr="00E4649A">
        <w:t xml:space="preserve">, идя </w:t>
      </w:r>
      <w:r w:rsidR="00176087">
        <w:t>снизу</w:t>
      </w:r>
      <w:r w:rsidRPr="00E4649A">
        <w:t xml:space="preserve"> в</w:t>
      </w:r>
      <w:r w:rsidR="00176087">
        <w:t>верх</w:t>
      </w:r>
      <w:r w:rsidRPr="00E4649A">
        <w:t>.</w:t>
      </w:r>
    </w:p>
    <w:p w14:paraId="6F4373D2" w14:textId="2E555C3D" w:rsidR="00100B2B" w:rsidRDefault="00100B2B" w:rsidP="00100B2B">
      <w:pPr>
        <w:pStyle w:val="1"/>
      </w:pPr>
      <w:r>
        <w:lastRenderedPageBreak/>
        <w:t>Экспериментальная часть</w:t>
      </w:r>
    </w:p>
    <w:p w14:paraId="1BC05FA9" w14:textId="30CBEB53" w:rsidR="00100B2B" w:rsidRDefault="004815E3" w:rsidP="00100B2B">
      <w:r>
        <w:t xml:space="preserve">Лабораторная работа выполнена на языке </w:t>
      </w:r>
      <w:r>
        <w:rPr>
          <w:lang w:val="en-US"/>
        </w:rPr>
        <w:t>C</w:t>
      </w:r>
      <w:r w:rsidRPr="004815E3">
        <w:t>++.</w:t>
      </w:r>
    </w:p>
    <w:p w14:paraId="1A0FAEB0" w14:textId="796846F6" w:rsidR="00267ACE" w:rsidRDefault="00267ACE" w:rsidP="00267ACE">
      <w:pPr>
        <w:pStyle w:val="2"/>
      </w:pPr>
      <w:r>
        <w:t>Хранение данных изображения и заголовка</w:t>
      </w:r>
    </w:p>
    <w:p w14:paraId="00031DAF" w14:textId="4D27D22F" w:rsidR="004D27A5" w:rsidRDefault="0032602B" w:rsidP="00100B2B">
      <w:r>
        <w:t xml:space="preserve">Данные заголовка файла хранятся в </w:t>
      </w:r>
      <w:r w:rsidR="008915A0">
        <w:t>переменных</w:t>
      </w:r>
      <w:r w:rsidR="008915A0" w:rsidRPr="008915A0">
        <w:t>:</w:t>
      </w:r>
    </w:p>
    <w:p w14:paraId="37F9E258" w14:textId="1527832E" w:rsidR="008915A0" w:rsidRPr="000049B7" w:rsidRDefault="008915A0" w:rsidP="008915A0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8915A0">
        <w:rPr>
          <w:rFonts w:ascii="Consolas" w:hAnsi="Consolas"/>
          <w:color w:val="CC7832"/>
          <w:lang w:val="en-US"/>
        </w:rPr>
        <w:t xml:space="preserve">char </w:t>
      </w:r>
      <w:proofErr w:type="spellStart"/>
      <w:r w:rsidRPr="008915A0">
        <w:rPr>
          <w:rFonts w:ascii="Consolas" w:hAnsi="Consolas"/>
          <w:color w:val="A9B7C6"/>
          <w:lang w:val="en-US"/>
        </w:rPr>
        <w:t>char_header</w:t>
      </w:r>
      <w:proofErr w:type="spellEnd"/>
      <w:r w:rsidRPr="008915A0">
        <w:rPr>
          <w:rFonts w:ascii="Consolas" w:hAnsi="Consolas"/>
          <w:color w:val="CC7832"/>
          <w:lang w:val="en-US"/>
        </w:rPr>
        <w:t>;</w:t>
      </w:r>
      <w:r w:rsidRPr="008915A0">
        <w:rPr>
          <w:rFonts w:ascii="Consolas" w:hAnsi="Consolas"/>
          <w:color w:val="CC7832"/>
          <w:lang w:val="en-US"/>
        </w:rPr>
        <w:br/>
        <w:t xml:space="preserve">int </w:t>
      </w:r>
      <w:r w:rsidRPr="008915A0">
        <w:rPr>
          <w:rFonts w:ascii="Consolas" w:hAnsi="Consolas"/>
          <w:color w:val="A9B7C6"/>
          <w:lang w:val="en-US"/>
        </w:rPr>
        <w:t>width</w:t>
      </w:r>
      <w:r w:rsidRPr="008915A0">
        <w:rPr>
          <w:rFonts w:ascii="Consolas" w:hAnsi="Consolas"/>
          <w:color w:val="CC7832"/>
          <w:lang w:val="en-US"/>
        </w:rPr>
        <w:t xml:space="preserve">, </w:t>
      </w:r>
      <w:r w:rsidRPr="008915A0">
        <w:rPr>
          <w:rFonts w:ascii="Consolas" w:hAnsi="Consolas"/>
          <w:color w:val="A9B7C6"/>
          <w:lang w:val="en-US"/>
        </w:rPr>
        <w:t>height</w:t>
      </w:r>
      <w:r w:rsidRPr="008915A0">
        <w:rPr>
          <w:rFonts w:ascii="Consolas" w:hAnsi="Consolas"/>
          <w:color w:val="CC7832"/>
          <w:lang w:val="en-US"/>
        </w:rPr>
        <w:t>;</w:t>
      </w:r>
      <w:r w:rsidRPr="008915A0">
        <w:rPr>
          <w:rFonts w:ascii="Consolas" w:hAnsi="Consolas"/>
          <w:color w:val="CC7832"/>
          <w:lang w:val="en-US"/>
        </w:rPr>
        <w:br/>
        <w:t xml:space="preserve">unsigned int </w:t>
      </w:r>
      <w:proofErr w:type="spellStart"/>
      <w:r w:rsidRPr="008915A0">
        <w:rPr>
          <w:rFonts w:ascii="Consolas" w:hAnsi="Consolas"/>
          <w:color w:val="A9B7C6"/>
          <w:lang w:val="en-US"/>
        </w:rPr>
        <w:t>max_value</w:t>
      </w:r>
      <w:proofErr w:type="spellEnd"/>
      <w:r w:rsidRPr="008915A0">
        <w:rPr>
          <w:rFonts w:ascii="Consolas" w:hAnsi="Consolas"/>
          <w:color w:val="CC7832"/>
          <w:lang w:val="en-US"/>
        </w:rPr>
        <w:t>;</w:t>
      </w:r>
    </w:p>
    <w:p w14:paraId="6FECDB6E" w14:textId="121FAECF" w:rsidR="000049B7" w:rsidRDefault="00F11C04" w:rsidP="000049B7">
      <w:pPr>
        <w:spacing w:before="120"/>
      </w:pPr>
      <w:r>
        <w:t xml:space="preserve">Чтение производится при помощи функции </w:t>
      </w:r>
      <w:proofErr w:type="spellStart"/>
      <w:r>
        <w:rPr>
          <w:lang w:val="en-US"/>
        </w:rPr>
        <w:t>fscanf</w:t>
      </w:r>
      <w:proofErr w:type="spellEnd"/>
      <w:r w:rsidRPr="00F11C04">
        <w:t>:</w:t>
      </w:r>
    </w:p>
    <w:p w14:paraId="40D80CE0" w14:textId="77777777" w:rsidR="00F11C04" w:rsidRPr="00F11C04" w:rsidRDefault="00F11C04" w:rsidP="00F11C04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F11C04">
        <w:rPr>
          <w:rFonts w:ascii="Consolas" w:hAnsi="Consolas"/>
          <w:color w:val="CC7832"/>
          <w:lang w:val="en-US"/>
        </w:rPr>
        <w:t xml:space="preserve">int </w:t>
      </w:r>
      <w:r w:rsidRPr="00F11C04">
        <w:rPr>
          <w:rFonts w:ascii="Consolas" w:hAnsi="Consolas"/>
          <w:color w:val="A9B7C6"/>
          <w:lang w:val="en-US"/>
        </w:rPr>
        <w:t xml:space="preserve">scanned = </w:t>
      </w:r>
      <w:proofErr w:type="spellStart"/>
      <w:r w:rsidRPr="00F11C04">
        <w:rPr>
          <w:rFonts w:ascii="Consolas" w:hAnsi="Consolas"/>
          <w:color w:val="A9B7C6"/>
          <w:lang w:val="en-US"/>
        </w:rPr>
        <w:t>fscanf</w:t>
      </w:r>
      <w:proofErr w:type="spellEnd"/>
      <w:r w:rsidRPr="00F11C04">
        <w:rPr>
          <w:rFonts w:ascii="Consolas" w:hAnsi="Consolas"/>
          <w:color w:val="A9B7C6"/>
          <w:lang w:val="en-US"/>
        </w:rPr>
        <w:t>(</w:t>
      </w:r>
      <w:proofErr w:type="spellStart"/>
      <w:r w:rsidRPr="00F11C04">
        <w:rPr>
          <w:rFonts w:ascii="Consolas" w:hAnsi="Consolas"/>
          <w:color w:val="A9B7C6"/>
          <w:lang w:val="en-US"/>
        </w:rPr>
        <w:t>file_in</w:t>
      </w:r>
      <w:proofErr w:type="spellEnd"/>
      <w:r w:rsidRPr="00F11C04">
        <w:rPr>
          <w:rFonts w:ascii="Consolas" w:hAnsi="Consolas"/>
          <w:color w:val="CC7832"/>
          <w:lang w:val="en-US"/>
        </w:rPr>
        <w:t xml:space="preserve">, </w:t>
      </w:r>
      <w:r w:rsidRPr="00F11C04">
        <w:rPr>
          <w:rFonts w:ascii="Consolas" w:hAnsi="Consolas"/>
          <w:color w:val="6A8759"/>
          <w:lang w:val="en-US"/>
        </w:rPr>
        <w:t>"</w:t>
      </w:r>
      <w:proofErr w:type="spellStart"/>
      <w:r w:rsidRPr="00F11C04">
        <w:rPr>
          <w:rFonts w:ascii="Consolas" w:hAnsi="Consolas"/>
          <w:color w:val="6A8759"/>
          <w:lang w:val="en-US"/>
        </w:rPr>
        <w:t>P%c</w:t>
      </w:r>
      <w:proofErr w:type="spellEnd"/>
      <w:r w:rsidRPr="00F11C04">
        <w:rPr>
          <w:rFonts w:ascii="Consolas" w:hAnsi="Consolas"/>
          <w:color w:val="CC7832"/>
          <w:lang w:val="en-US"/>
        </w:rPr>
        <w:t>\</w:t>
      </w:r>
      <w:proofErr w:type="spellStart"/>
      <w:r w:rsidRPr="00F11C04">
        <w:rPr>
          <w:rFonts w:ascii="Consolas" w:hAnsi="Consolas"/>
          <w:color w:val="CC7832"/>
          <w:lang w:val="en-US"/>
        </w:rPr>
        <w:t>n</w:t>
      </w:r>
      <w:r w:rsidRPr="00F11C04">
        <w:rPr>
          <w:rFonts w:ascii="Consolas" w:hAnsi="Consolas"/>
          <w:color w:val="6A8759"/>
          <w:lang w:val="en-US"/>
        </w:rPr>
        <w:t>%i</w:t>
      </w:r>
      <w:proofErr w:type="spellEnd"/>
      <w:r w:rsidRPr="00F11C04">
        <w:rPr>
          <w:rFonts w:ascii="Consolas" w:hAnsi="Consolas"/>
          <w:color w:val="6A8759"/>
          <w:lang w:val="en-US"/>
        </w:rPr>
        <w:t xml:space="preserve"> %</w:t>
      </w:r>
      <w:proofErr w:type="spellStart"/>
      <w:r w:rsidRPr="00F11C04">
        <w:rPr>
          <w:rFonts w:ascii="Consolas" w:hAnsi="Consolas"/>
          <w:color w:val="6A8759"/>
          <w:lang w:val="en-US"/>
        </w:rPr>
        <w:t>i</w:t>
      </w:r>
      <w:proofErr w:type="spellEnd"/>
      <w:r w:rsidRPr="00F11C04">
        <w:rPr>
          <w:rFonts w:ascii="Consolas" w:hAnsi="Consolas"/>
          <w:color w:val="CC7832"/>
          <w:lang w:val="en-US"/>
        </w:rPr>
        <w:t>\</w:t>
      </w:r>
      <w:proofErr w:type="spellStart"/>
      <w:r w:rsidRPr="00F11C04">
        <w:rPr>
          <w:rFonts w:ascii="Consolas" w:hAnsi="Consolas"/>
          <w:color w:val="CC7832"/>
          <w:lang w:val="en-US"/>
        </w:rPr>
        <w:t>n</w:t>
      </w:r>
      <w:r w:rsidRPr="00F11C04">
        <w:rPr>
          <w:rFonts w:ascii="Consolas" w:hAnsi="Consolas"/>
          <w:color w:val="6A8759"/>
          <w:lang w:val="en-US"/>
        </w:rPr>
        <w:t>%i</w:t>
      </w:r>
      <w:proofErr w:type="spellEnd"/>
      <w:r w:rsidRPr="00F11C04">
        <w:rPr>
          <w:rFonts w:ascii="Consolas" w:hAnsi="Consolas"/>
          <w:color w:val="CC7832"/>
          <w:lang w:val="en-US"/>
        </w:rPr>
        <w:t>\n</w:t>
      </w:r>
      <w:r w:rsidRPr="00F11C04">
        <w:rPr>
          <w:rFonts w:ascii="Consolas" w:hAnsi="Consolas"/>
          <w:color w:val="6A8759"/>
          <w:lang w:val="en-US"/>
        </w:rPr>
        <w:t>"</w:t>
      </w:r>
      <w:r w:rsidRPr="00F11C04">
        <w:rPr>
          <w:rFonts w:ascii="Consolas" w:hAnsi="Consolas"/>
          <w:color w:val="CC7832"/>
          <w:lang w:val="en-US"/>
        </w:rPr>
        <w:t xml:space="preserve">, </w:t>
      </w:r>
      <w:r w:rsidRPr="00F11C04">
        <w:rPr>
          <w:rFonts w:ascii="Consolas" w:hAnsi="Consolas"/>
          <w:color w:val="A9B7C6"/>
          <w:lang w:val="en-US"/>
        </w:rPr>
        <w:t>&amp;</w:t>
      </w:r>
      <w:proofErr w:type="spellStart"/>
      <w:r w:rsidRPr="00F11C04">
        <w:rPr>
          <w:rFonts w:ascii="Consolas" w:hAnsi="Consolas"/>
          <w:color w:val="A9B7C6"/>
          <w:lang w:val="en-US"/>
        </w:rPr>
        <w:t>char_header</w:t>
      </w:r>
      <w:proofErr w:type="spellEnd"/>
      <w:r w:rsidRPr="00F11C04">
        <w:rPr>
          <w:rFonts w:ascii="Consolas" w:hAnsi="Consolas"/>
          <w:color w:val="CC7832"/>
          <w:lang w:val="en-US"/>
        </w:rPr>
        <w:t xml:space="preserve">, </w:t>
      </w:r>
      <w:r w:rsidRPr="00F11C04">
        <w:rPr>
          <w:rFonts w:ascii="Consolas" w:hAnsi="Consolas"/>
          <w:color w:val="A9B7C6"/>
          <w:lang w:val="en-US"/>
        </w:rPr>
        <w:t>&amp;width</w:t>
      </w:r>
      <w:r w:rsidRPr="00F11C04">
        <w:rPr>
          <w:rFonts w:ascii="Consolas" w:hAnsi="Consolas"/>
          <w:color w:val="CC7832"/>
          <w:lang w:val="en-US"/>
        </w:rPr>
        <w:t xml:space="preserve">, </w:t>
      </w:r>
      <w:r w:rsidRPr="00F11C04">
        <w:rPr>
          <w:rFonts w:ascii="Consolas" w:hAnsi="Consolas"/>
          <w:color w:val="A9B7C6"/>
          <w:lang w:val="en-US"/>
        </w:rPr>
        <w:t>&amp;height</w:t>
      </w:r>
      <w:r w:rsidRPr="00F11C04">
        <w:rPr>
          <w:rFonts w:ascii="Consolas" w:hAnsi="Consolas"/>
          <w:color w:val="CC7832"/>
          <w:lang w:val="en-US"/>
        </w:rPr>
        <w:t xml:space="preserve">, </w:t>
      </w:r>
      <w:r w:rsidRPr="00F11C04">
        <w:rPr>
          <w:rFonts w:ascii="Consolas" w:hAnsi="Consolas"/>
          <w:color w:val="A9B7C6"/>
          <w:lang w:val="en-US"/>
        </w:rPr>
        <w:t>&amp;</w:t>
      </w:r>
      <w:proofErr w:type="spellStart"/>
      <w:r w:rsidRPr="00F11C04">
        <w:rPr>
          <w:rFonts w:ascii="Consolas" w:hAnsi="Consolas"/>
          <w:color w:val="A9B7C6"/>
          <w:lang w:val="en-US"/>
        </w:rPr>
        <w:t>max_value</w:t>
      </w:r>
      <w:proofErr w:type="spellEnd"/>
      <w:r w:rsidRPr="00F11C04">
        <w:rPr>
          <w:rFonts w:ascii="Consolas" w:hAnsi="Consolas"/>
          <w:color w:val="A9B7C6"/>
          <w:lang w:val="en-US"/>
        </w:rPr>
        <w:t>)</w:t>
      </w:r>
      <w:r w:rsidRPr="00F11C04">
        <w:rPr>
          <w:rFonts w:ascii="Consolas" w:hAnsi="Consolas"/>
          <w:color w:val="CC7832"/>
          <w:lang w:val="en-US"/>
        </w:rPr>
        <w:t>;</w:t>
      </w:r>
    </w:p>
    <w:p w14:paraId="68DD90BA" w14:textId="1291F2A9" w:rsidR="00F11C04" w:rsidRDefault="00F11C04" w:rsidP="00F11C04">
      <w:pPr>
        <w:spacing w:before="120"/>
        <w:rPr>
          <w:lang w:val="en-US"/>
        </w:rPr>
      </w:pPr>
      <w:r>
        <w:t>Где</w:t>
      </w:r>
      <w:r>
        <w:rPr>
          <w:lang w:val="en-US"/>
        </w:rPr>
        <w:t>:</w:t>
      </w:r>
    </w:p>
    <w:p w14:paraId="0416F1EC" w14:textId="73B7632F" w:rsidR="00F11C04" w:rsidRDefault="00F11C04" w:rsidP="00F11C04">
      <w:pPr>
        <w:pStyle w:val="af0"/>
        <w:numPr>
          <w:ilvl w:val="0"/>
          <w:numId w:val="14"/>
        </w:numPr>
        <w:spacing w:before="120"/>
      </w:pPr>
      <w:r>
        <w:rPr>
          <w:lang w:val="en-US"/>
        </w:rPr>
        <w:t>char</w:t>
      </w:r>
      <w:r w:rsidRPr="00A87C51">
        <w:t>_</w:t>
      </w:r>
      <w:r>
        <w:rPr>
          <w:lang w:val="en-US"/>
        </w:rPr>
        <w:t>header</w:t>
      </w:r>
      <w:r w:rsidRPr="00A87C51">
        <w:t xml:space="preserve"> </w:t>
      </w:r>
      <w:r w:rsidR="00A87C51" w:rsidRPr="00A87C51">
        <w:t>–</w:t>
      </w:r>
      <w:r w:rsidRPr="00A87C51">
        <w:t xml:space="preserve"> </w:t>
      </w:r>
      <w:r w:rsidR="00A87C51">
        <w:t>номер версии файла (возможные варианты 5 или 6)</w:t>
      </w:r>
    </w:p>
    <w:p w14:paraId="750530D9" w14:textId="2AA06CEE" w:rsidR="00A87C51" w:rsidRDefault="00A87C51" w:rsidP="00F11C04">
      <w:pPr>
        <w:pStyle w:val="af0"/>
        <w:numPr>
          <w:ilvl w:val="0"/>
          <w:numId w:val="14"/>
        </w:numPr>
        <w:spacing w:before="120"/>
      </w:pPr>
      <w:r>
        <w:rPr>
          <w:lang w:val="en-US"/>
        </w:rPr>
        <w:t xml:space="preserve">width – </w:t>
      </w:r>
      <w:r>
        <w:t>ширина изображения</w:t>
      </w:r>
    </w:p>
    <w:p w14:paraId="677FBB0E" w14:textId="2745DD39" w:rsidR="00A87C51" w:rsidRDefault="00A87C51" w:rsidP="00F11C04">
      <w:pPr>
        <w:pStyle w:val="af0"/>
        <w:numPr>
          <w:ilvl w:val="0"/>
          <w:numId w:val="14"/>
        </w:numPr>
        <w:spacing w:before="120"/>
      </w:pPr>
      <w:r>
        <w:rPr>
          <w:lang w:val="en-US"/>
        </w:rPr>
        <w:t xml:space="preserve">height – </w:t>
      </w:r>
      <w:r>
        <w:t>высота изображения</w:t>
      </w:r>
    </w:p>
    <w:p w14:paraId="3E449784" w14:textId="045871E7" w:rsidR="00A87C51" w:rsidRPr="00691958" w:rsidRDefault="00A87C51" w:rsidP="00F11C04">
      <w:pPr>
        <w:pStyle w:val="af0"/>
        <w:numPr>
          <w:ilvl w:val="0"/>
          <w:numId w:val="14"/>
        </w:numPr>
        <w:spacing w:before="120"/>
      </w:pPr>
      <w:r>
        <w:rPr>
          <w:lang w:val="en-US"/>
        </w:rPr>
        <w:t>max</w:t>
      </w:r>
      <w:r w:rsidRPr="00F12005">
        <w:t>_</w:t>
      </w:r>
      <w:r>
        <w:rPr>
          <w:lang w:val="en-US"/>
        </w:rPr>
        <w:t>value</w:t>
      </w:r>
      <w:r w:rsidRPr="00F12005">
        <w:t xml:space="preserve"> </w:t>
      </w:r>
      <w:r w:rsidR="00F12005" w:rsidRPr="00F12005">
        <w:t>–</w:t>
      </w:r>
      <w:r w:rsidRPr="00F12005">
        <w:t xml:space="preserve"> </w:t>
      </w:r>
      <w:r w:rsidR="00F12005">
        <w:t>максимально возможное значение яркости</w:t>
      </w:r>
    </w:p>
    <w:p w14:paraId="50165088" w14:textId="0EE971BC" w:rsidR="00691958" w:rsidRDefault="00691958" w:rsidP="00F11C04">
      <w:pPr>
        <w:pStyle w:val="af0"/>
        <w:numPr>
          <w:ilvl w:val="0"/>
          <w:numId w:val="14"/>
        </w:numPr>
        <w:spacing w:before="120"/>
      </w:pPr>
      <w:r>
        <w:rPr>
          <w:lang w:val="en-US"/>
        </w:rPr>
        <w:t>scanned</w:t>
      </w:r>
      <w:r w:rsidRPr="00691958">
        <w:t xml:space="preserve"> – </w:t>
      </w:r>
      <w:r>
        <w:t>переменная для обработки ошибок при чтении файла</w:t>
      </w:r>
    </w:p>
    <w:p w14:paraId="2CBCFFCE" w14:textId="18314A1D" w:rsidR="00160FAE" w:rsidRPr="00A6555B" w:rsidRDefault="00160FAE" w:rsidP="00160FAE">
      <w:pPr>
        <w:spacing w:before="120"/>
      </w:pPr>
      <w:r>
        <w:t>Общее количество байт для считывания вычисляется и записывается в переменную</w:t>
      </w:r>
      <w:r w:rsidR="001C026E" w:rsidRPr="001C026E">
        <w:t xml:space="preserve"> </w:t>
      </w:r>
      <w:r w:rsidR="001C026E">
        <w:rPr>
          <w:lang w:val="en-US"/>
        </w:rPr>
        <w:t>k</w:t>
      </w:r>
      <w:r w:rsidR="001C026E" w:rsidRPr="001C026E">
        <w:t>_</w:t>
      </w:r>
      <w:r w:rsidR="001C026E">
        <w:rPr>
          <w:lang w:val="en-US"/>
        </w:rPr>
        <w:t>bytes</w:t>
      </w:r>
      <w:r w:rsidR="00A6555B" w:rsidRPr="00A6555B">
        <w:t>:</w:t>
      </w:r>
    </w:p>
    <w:p w14:paraId="796E77B9" w14:textId="22C1AC4D" w:rsidR="001A2143" w:rsidRPr="001A2143" w:rsidRDefault="001A2143" w:rsidP="001A2143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1A2143">
        <w:rPr>
          <w:rFonts w:ascii="Consolas" w:hAnsi="Consolas"/>
          <w:color w:val="CC7832"/>
          <w:lang w:val="en-US"/>
        </w:rPr>
        <w:t xml:space="preserve">int </w:t>
      </w:r>
      <w:proofErr w:type="spellStart"/>
      <w:r w:rsidRPr="001A2143">
        <w:rPr>
          <w:rFonts w:ascii="Consolas" w:hAnsi="Consolas"/>
          <w:color w:val="A9B7C6"/>
          <w:lang w:val="en-US"/>
        </w:rPr>
        <w:t>k_bytes</w:t>
      </w:r>
      <w:proofErr w:type="spellEnd"/>
      <w:r w:rsidRPr="001A2143">
        <w:rPr>
          <w:rFonts w:ascii="Consolas" w:hAnsi="Consolas"/>
          <w:color w:val="A9B7C6"/>
          <w:lang w:val="en-US"/>
        </w:rPr>
        <w:t xml:space="preserve"> = height * width</w:t>
      </w:r>
      <w:r w:rsidRPr="001A2143">
        <w:rPr>
          <w:rFonts w:ascii="Consolas" w:hAnsi="Consolas"/>
          <w:color w:val="CC7832"/>
          <w:lang w:val="en-US"/>
        </w:rPr>
        <w:t>;</w:t>
      </w:r>
      <w:r>
        <w:rPr>
          <w:rFonts w:ascii="Consolas" w:hAnsi="Consolas"/>
          <w:color w:val="CC7832"/>
          <w:lang w:val="en-US"/>
        </w:rPr>
        <w:br/>
      </w:r>
      <w:r>
        <w:rPr>
          <w:rFonts w:ascii="Consolas" w:hAnsi="Consolas"/>
          <w:color w:val="CC7832"/>
          <w:lang w:val="en-US"/>
        </w:rPr>
        <w:br/>
      </w:r>
      <w:r w:rsidRPr="001A2143">
        <w:rPr>
          <w:rFonts w:ascii="Consolas" w:hAnsi="Consolas"/>
          <w:color w:val="CC7832"/>
          <w:lang w:val="en-US"/>
        </w:rPr>
        <w:t xml:space="preserve">bool </w:t>
      </w:r>
      <w:proofErr w:type="spellStart"/>
      <w:r w:rsidRPr="001A2143">
        <w:rPr>
          <w:rFonts w:ascii="Consolas" w:hAnsi="Consolas"/>
          <w:color w:val="A9B7C6"/>
          <w:lang w:val="en-US"/>
        </w:rPr>
        <w:t>is_color</w:t>
      </w:r>
      <w:proofErr w:type="spellEnd"/>
      <w:r w:rsidRPr="001A2143">
        <w:rPr>
          <w:rFonts w:ascii="Consolas" w:hAnsi="Consolas"/>
          <w:color w:val="A9B7C6"/>
          <w:lang w:val="en-US"/>
        </w:rPr>
        <w:t xml:space="preserve"> = </w:t>
      </w:r>
      <w:r w:rsidRPr="001A2143">
        <w:rPr>
          <w:rFonts w:ascii="Consolas" w:hAnsi="Consolas"/>
          <w:color w:val="CC7832"/>
          <w:lang w:val="en-US"/>
        </w:rPr>
        <w:t>false;</w:t>
      </w:r>
      <w:r>
        <w:rPr>
          <w:rFonts w:ascii="Consolas" w:hAnsi="Consolas"/>
          <w:color w:val="CC7832"/>
          <w:lang w:val="en-US"/>
        </w:rPr>
        <w:br/>
      </w:r>
      <w:r>
        <w:rPr>
          <w:rFonts w:ascii="Consolas" w:hAnsi="Consolas"/>
          <w:color w:val="A9B7C6"/>
          <w:lang w:val="en-US"/>
        </w:rPr>
        <w:br/>
      </w:r>
      <w:r w:rsidRPr="001A2143">
        <w:rPr>
          <w:rFonts w:ascii="Consolas" w:hAnsi="Consolas"/>
          <w:color w:val="CC7832"/>
          <w:lang w:val="en-US"/>
        </w:rPr>
        <w:t xml:space="preserve">if </w:t>
      </w:r>
      <w:r w:rsidRPr="001A2143">
        <w:rPr>
          <w:rFonts w:ascii="Consolas" w:hAnsi="Consolas"/>
          <w:color w:val="A9B7C6"/>
          <w:lang w:val="en-US"/>
        </w:rPr>
        <w:t>(</w:t>
      </w:r>
      <w:proofErr w:type="spellStart"/>
      <w:r w:rsidRPr="001A2143">
        <w:rPr>
          <w:rFonts w:ascii="Consolas" w:hAnsi="Consolas"/>
          <w:color w:val="A9B7C6"/>
          <w:lang w:val="en-US"/>
        </w:rPr>
        <w:t>char_header</w:t>
      </w:r>
      <w:proofErr w:type="spellEnd"/>
      <w:r w:rsidRPr="001A2143">
        <w:rPr>
          <w:rFonts w:ascii="Consolas" w:hAnsi="Consolas"/>
          <w:color w:val="A9B7C6"/>
          <w:lang w:val="en-US"/>
        </w:rPr>
        <w:t xml:space="preserve"> == </w:t>
      </w:r>
      <w:r w:rsidRPr="001A2143">
        <w:rPr>
          <w:rFonts w:ascii="Consolas" w:hAnsi="Consolas"/>
          <w:color w:val="6A8759"/>
          <w:lang w:val="en-US"/>
        </w:rPr>
        <w:t>'6'</w:t>
      </w:r>
      <w:r w:rsidRPr="001A2143">
        <w:rPr>
          <w:rFonts w:ascii="Consolas" w:hAnsi="Consolas"/>
          <w:color w:val="A9B7C6"/>
          <w:lang w:val="en-US"/>
        </w:rPr>
        <w:t>) {</w:t>
      </w:r>
      <w:r w:rsidRPr="001A2143">
        <w:rPr>
          <w:rFonts w:ascii="Consolas" w:hAnsi="Consolas"/>
          <w:color w:val="A9B7C6"/>
          <w:lang w:val="en-US"/>
        </w:rPr>
        <w:br/>
        <w:t xml:space="preserve">    </w:t>
      </w:r>
      <w:proofErr w:type="spellStart"/>
      <w:r w:rsidRPr="001A2143">
        <w:rPr>
          <w:rFonts w:ascii="Consolas" w:hAnsi="Consolas"/>
          <w:color w:val="A9B7C6"/>
          <w:lang w:val="en-US"/>
        </w:rPr>
        <w:t>k_bytes</w:t>
      </w:r>
      <w:proofErr w:type="spellEnd"/>
      <w:r w:rsidRPr="001A2143">
        <w:rPr>
          <w:rFonts w:ascii="Consolas" w:hAnsi="Consolas"/>
          <w:color w:val="A9B7C6"/>
          <w:lang w:val="en-US"/>
        </w:rPr>
        <w:t xml:space="preserve"> *= </w:t>
      </w:r>
      <w:r w:rsidRPr="001A2143">
        <w:rPr>
          <w:rFonts w:ascii="Consolas" w:hAnsi="Consolas"/>
          <w:color w:val="6897BB"/>
          <w:lang w:val="en-US"/>
        </w:rPr>
        <w:t>3</w:t>
      </w:r>
      <w:r w:rsidRPr="001A2143">
        <w:rPr>
          <w:rFonts w:ascii="Consolas" w:hAnsi="Consolas"/>
          <w:color w:val="CC7832"/>
          <w:lang w:val="en-US"/>
        </w:rPr>
        <w:t>;</w:t>
      </w:r>
      <w:r w:rsidRPr="001A2143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1A2143">
        <w:rPr>
          <w:rFonts w:ascii="Consolas" w:hAnsi="Consolas"/>
          <w:color w:val="A9B7C6"/>
          <w:lang w:val="en-US"/>
        </w:rPr>
        <w:t>is_color</w:t>
      </w:r>
      <w:proofErr w:type="spellEnd"/>
      <w:r w:rsidRPr="001A2143">
        <w:rPr>
          <w:rFonts w:ascii="Consolas" w:hAnsi="Consolas"/>
          <w:color w:val="A9B7C6"/>
          <w:lang w:val="en-US"/>
        </w:rPr>
        <w:t xml:space="preserve"> = </w:t>
      </w:r>
      <w:r w:rsidRPr="001A2143">
        <w:rPr>
          <w:rFonts w:ascii="Consolas" w:hAnsi="Consolas"/>
          <w:color w:val="CC7832"/>
          <w:lang w:val="en-US"/>
        </w:rPr>
        <w:t>true;</w:t>
      </w:r>
      <w:r w:rsidRPr="001A2143">
        <w:rPr>
          <w:rFonts w:ascii="Consolas" w:hAnsi="Consolas"/>
          <w:color w:val="CC7832"/>
          <w:lang w:val="en-US"/>
        </w:rPr>
        <w:br/>
      </w:r>
      <w:r w:rsidRPr="001A2143">
        <w:rPr>
          <w:rFonts w:ascii="Consolas" w:hAnsi="Consolas"/>
          <w:color w:val="A9B7C6"/>
          <w:lang w:val="en-US"/>
        </w:rPr>
        <w:t xml:space="preserve">} </w:t>
      </w:r>
      <w:r w:rsidRPr="001A2143">
        <w:rPr>
          <w:rFonts w:ascii="Consolas" w:hAnsi="Consolas"/>
          <w:color w:val="CC7832"/>
          <w:lang w:val="en-US"/>
        </w:rPr>
        <w:t xml:space="preserve">else if </w:t>
      </w:r>
      <w:r w:rsidRPr="001A2143">
        <w:rPr>
          <w:rFonts w:ascii="Consolas" w:hAnsi="Consolas"/>
          <w:color w:val="A9B7C6"/>
          <w:lang w:val="en-US"/>
        </w:rPr>
        <w:t>(</w:t>
      </w:r>
      <w:proofErr w:type="spellStart"/>
      <w:r w:rsidRPr="001A2143">
        <w:rPr>
          <w:rFonts w:ascii="Consolas" w:hAnsi="Consolas"/>
          <w:color w:val="A9B7C6"/>
          <w:lang w:val="en-US"/>
        </w:rPr>
        <w:t>char_header</w:t>
      </w:r>
      <w:proofErr w:type="spellEnd"/>
      <w:r w:rsidRPr="001A2143">
        <w:rPr>
          <w:rFonts w:ascii="Consolas" w:hAnsi="Consolas"/>
          <w:color w:val="A9B7C6"/>
          <w:lang w:val="en-US"/>
        </w:rPr>
        <w:t xml:space="preserve"> != </w:t>
      </w:r>
      <w:r w:rsidRPr="001A2143">
        <w:rPr>
          <w:rFonts w:ascii="Consolas" w:hAnsi="Consolas"/>
          <w:color w:val="6A8759"/>
          <w:lang w:val="en-US"/>
        </w:rPr>
        <w:t>'5'</w:t>
      </w:r>
      <w:r w:rsidRPr="001A2143">
        <w:rPr>
          <w:rFonts w:ascii="Consolas" w:hAnsi="Consolas"/>
          <w:color w:val="A9B7C6"/>
          <w:lang w:val="en-US"/>
        </w:rPr>
        <w:t>) {</w:t>
      </w:r>
      <w:r w:rsidRPr="001A2143">
        <w:rPr>
          <w:rFonts w:ascii="Consolas" w:hAnsi="Consolas"/>
          <w:color w:val="A9B7C6"/>
          <w:lang w:val="en-US"/>
        </w:rPr>
        <w:br/>
        <w:t xml:space="preserve">    </w:t>
      </w:r>
      <w:r w:rsidRPr="001A2143">
        <w:rPr>
          <w:rFonts w:ascii="Consolas" w:hAnsi="Consolas"/>
          <w:color w:val="B5B6E3"/>
          <w:lang w:val="en-US"/>
        </w:rPr>
        <w:t>std</w:t>
      </w:r>
      <w:r w:rsidRPr="001A2143">
        <w:rPr>
          <w:rFonts w:ascii="Consolas" w:hAnsi="Consolas"/>
          <w:color w:val="A9B7C6"/>
          <w:lang w:val="en-US"/>
        </w:rPr>
        <w:t>::</w:t>
      </w:r>
      <w:proofErr w:type="spellStart"/>
      <w:r w:rsidRPr="001A2143">
        <w:rPr>
          <w:rFonts w:ascii="Consolas" w:hAnsi="Consolas"/>
          <w:color w:val="A9B7C6"/>
          <w:lang w:val="en-US"/>
        </w:rPr>
        <w:t>cout</w:t>
      </w:r>
      <w:proofErr w:type="spellEnd"/>
      <w:r w:rsidRPr="001A2143">
        <w:rPr>
          <w:rFonts w:ascii="Consolas" w:hAnsi="Consolas"/>
          <w:color w:val="A9B7C6"/>
          <w:lang w:val="en-US"/>
        </w:rPr>
        <w:t xml:space="preserve"> </w:t>
      </w:r>
      <w:r w:rsidRPr="001A2143">
        <w:rPr>
          <w:rFonts w:ascii="Consolas" w:hAnsi="Consolas"/>
          <w:color w:val="5F8C8A"/>
          <w:lang w:val="en-US"/>
        </w:rPr>
        <w:t xml:space="preserve">&lt;&lt; </w:t>
      </w:r>
      <w:r w:rsidRPr="001A2143">
        <w:rPr>
          <w:rFonts w:ascii="Consolas" w:hAnsi="Consolas"/>
          <w:color w:val="6A8759"/>
          <w:lang w:val="en-US"/>
        </w:rPr>
        <w:t>"Unsupported file format</w:t>
      </w:r>
      <w:r w:rsidRPr="001A2143">
        <w:rPr>
          <w:rFonts w:ascii="Consolas" w:hAnsi="Consolas"/>
          <w:color w:val="CC7832"/>
          <w:lang w:val="en-US"/>
        </w:rPr>
        <w:t>\n</w:t>
      </w:r>
      <w:r w:rsidRPr="001A2143">
        <w:rPr>
          <w:rFonts w:ascii="Consolas" w:hAnsi="Consolas"/>
          <w:color w:val="6A8759"/>
          <w:lang w:val="en-US"/>
        </w:rPr>
        <w:t>"</w:t>
      </w:r>
      <w:r w:rsidRPr="001A2143">
        <w:rPr>
          <w:rFonts w:ascii="Consolas" w:hAnsi="Consolas"/>
          <w:color w:val="CC7832"/>
          <w:lang w:val="en-US"/>
        </w:rPr>
        <w:t>;</w:t>
      </w:r>
      <w:r w:rsidRPr="001A2143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1A2143">
        <w:rPr>
          <w:rFonts w:ascii="Consolas" w:hAnsi="Consolas"/>
          <w:color w:val="A9B7C6"/>
          <w:lang w:val="en-US"/>
        </w:rPr>
        <w:t>free_data</w:t>
      </w:r>
      <w:proofErr w:type="spellEnd"/>
      <w:r w:rsidRPr="001A2143">
        <w:rPr>
          <w:rFonts w:ascii="Consolas" w:hAnsi="Consolas"/>
          <w:color w:val="A9B7C6"/>
          <w:lang w:val="en-US"/>
        </w:rPr>
        <w:t>(</w:t>
      </w:r>
      <w:proofErr w:type="spellStart"/>
      <w:r w:rsidRPr="001A2143">
        <w:rPr>
          <w:rFonts w:ascii="Consolas" w:hAnsi="Consolas"/>
          <w:color w:val="A9B7C6"/>
          <w:lang w:val="en-US"/>
        </w:rPr>
        <w:t>file_in</w:t>
      </w:r>
      <w:proofErr w:type="spellEnd"/>
      <w:r w:rsidRPr="001A214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1A2143">
        <w:rPr>
          <w:rFonts w:ascii="Consolas" w:hAnsi="Consolas"/>
          <w:color w:val="A9B7C6"/>
          <w:lang w:val="en-US"/>
        </w:rPr>
        <w:t>file_out</w:t>
      </w:r>
      <w:proofErr w:type="spellEnd"/>
      <w:r w:rsidRPr="001A2143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1A2143">
        <w:rPr>
          <w:rFonts w:ascii="Consolas" w:hAnsi="Consolas"/>
          <w:color w:val="A9B7C6"/>
          <w:lang w:val="en-US"/>
        </w:rPr>
        <w:t>pix_data</w:t>
      </w:r>
      <w:proofErr w:type="spellEnd"/>
      <w:r w:rsidRPr="001A2143">
        <w:rPr>
          <w:rFonts w:ascii="Consolas" w:hAnsi="Consolas"/>
          <w:color w:val="A9B7C6"/>
          <w:lang w:val="en-US"/>
        </w:rPr>
        <w:t>)</w:t>
      </w:r>
      <w:r w:rsidRPr="001A2143">
        <w:rPr>
          <w:rFonts w:ascii="Consolas" w:hAnsi="Consolas"/>
          <w:color w:val="CC7832"/>
          <w:lang w:val="en-US"/>
        </w:rPr>
        <w:t>;</w:t>
      </w:r>
      <w:r w:rsidRPr="001A2143">
        <w:rPr>
          <w:rFonts w:ascii="Consolas" w:hAnsi="Consolas"/>
          <w:color w:val="CC7832"/>
          <w:lang w:val="en-US"/>
        </w:rPr>
        <w:br/>
        <w:t xml:space="preserve">    return </w:t>
      </w:r>
      <w:r w:rsidRPr="001A2143">
        <w:rPr>
          <w:rFonts w:ascii="Consolas" w:hAnsi="Consolas"/>
          <w:color w:val="6897BB"/>
          <w:lang w:val="en-US"/>
        </w:rPr>
        <w:t>0</w:t>
      </w:r>
      <w:r w:rsidRPr="001A2143">
        <w:rPr>
          <w:rFonts w:ascii="Consolas" w:hAnsi="Consolas"/>
          <w:color w:val="CC7832"/>
          <w:lang w:val="en-US"/>
        </w:rPr>
        <w:t>;</w:t>
      </w:r>
      <w:r w:rsidRPr="001A2143">
        <w:rPr>
          <w:rFonts w:ascii="Consolas" w:hAnsi="Consolas"/>
          <w:color w:val="CC7832"/>
          <w:lang w:val="en-US"/>
        </w:rPr>
        <w:br/>
      </w:r>
      <w:r w:rsidRPr="001A2143">
        <w:rPr>
          <w:rFonts w:ascii="Consolas" w:hAnsi="Consolas"/>
          <w:color w:val="A9B7C6"/>
          <w:lang w:val="en-US"/>
        </w:rPr>
        <w:t>}</w:t>
      </w:r>
    </w:p>
    <w:p w14:paraId="30BB0605" w14:textId="54756055" w:rsidR="00160FAE" w:rsidRPr="00722938" w:rsidRDefault="00A6555B" w:rsidP="00A6555B">
      <w:pPr>
        <w:pStyle w:val="af0"/>
        <w:numPr>
          <w:ilvl w:val="0"/>
          <w:numId w:val="16"/>
        </w:numPr>
        <w:spacing w:before="120"/>
      </w:pPr>
      <w:r>
        <w:rPr>
          <w:lang w:val="en-US"/>
        </w:rPr>
        <w:t>is</w:t>
      </w:r>
      <w:r w:rsidRPr="00722938">
        <w:t>_</w:t>
      </w:r>
      <w:proofErr w:type="spellStart"/>
      <w:r>
        <w:rPr>
          <w:lang w:val="en-US"/>
        </w:rPr>
        <w:t>colour</w:t>
      </w:r>
      <w:proofErr w:type="spellEnd"/>
      <w:r w:rsidRPr="00722938">
        <w:t xml:space="preserve"> – </w:t>
      </w:r>
      <w:r>
        <w:t xml:space="preserve">переменная, </w:t>
      </w:r>
      <w:r w:rsidR="00722938">
        <w:t>обозначающая цветное изображение или нет</w:t>
      </w:r>
    </w:p>
    <w:p w14:paraId="6459C7D0" w14:textId="3472FB09" w:rsidR="00691958" w:rsidRDefault="00691958" w:rsidP="00691958">
      <w:pPr>
        <w:spacing w:before="120"/>
      </w:pPr>
      <w:r>
        <w:t xml:space="preserve">Данные </w:t>
      </w:r>
      <w:r w:rsidR="003F18FB">
        <w:t>пикселей хранятся в одномерном динамическом массиве, выделяющ</w:t>
      </w:r>
      <w:r w:rsidR="00086F7B">
        <w:t>е</w:t>
      </w:r>
      <w:r w:rsidR="003F18FB">
        <w:t>мся в куче</w:t>
      </w:r>
      <w:r w:rsidR="003F18FB" w:rsidRPr="003F18FB">
        <w:t>:</w:t>
      </w:r>
    </w:p>
    <w:p w14:paraId="6F65705C" w14:textId="77777777" w:rsidR="003F18FB" w:rsidRPr="003F18FB" w:rsidRDefault="003F18FB" w:rsidP="003F18FB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proofErr w:type="spellStart"/>
      <w:r w:rsidRPr="003F18FB">
        <w:rPr>
          <w:rFonts w:ascii="Consolas" w:hAnsi="Consolas"/>
          <w:color w:val="A9B7C6"/>
          <w:lang w:val="en-US"/>
        </w:rPr>
        <w:t>pix_data</w:t>
      </w:r>
      <w:proofErr w:type="spellEnd"/>
      <w:r w:rsidRPr="003F18FB">
        <w:rPr>
          <w:rFonts w:ascii="Consolas" w:hAnsi="Consolas"/>
          <w:color w:val="A9B7C6"/>
          <w:lang w:val="en-US"/>
        </w:rPr>
        <w:t xml:space="preserve"> = (</w:t>
      </w:r>
      <w:r w:rsidRPr="003F18FB">
        <w:rPr>
          <w:rFonts w:ascii="Consolas" w:hAnsi="Consolas"/>
          <w:color w:val="CC7832"/>
          <w:lang w:val="en-US"/>
        </w:rPr>
        <w:t xml:space="preserve">unsigned char </w:t>
      </w:r>
      <w:r w:rsidRPr="003F18FB">
        <w:rPr>
          <w:rFonts w:ascii="Consolas" w:hAnsi="Consolas"/>
          <w:color w:val="A9B7C6"/>
          <w:lang w:val="en-US"/>
        </w:rPr>
        <w:t xml:space="preserve">*) </w:t>
      </w:r>
      <w:proofErr w:type="spellStart"/>
      <w:r w:rsidRPr="003F18FB">
        <w:rPr>
          <w:rFonts w:ascii="Consolas" w:hAnsi="Consolas"/>
          <w:color w:val="A9B7C6"/>
          <w:lang w:val="en-US"/>
        </w:rPr>
        <w:t>calloc</w:t>
      </w:r>
      <w:proofErr w:type="spellEnd"/>
      <w:r w:rsidRPr="003F18FB">
        <w:rPr>
          <w:rFonts w:ascii="Consolas" w:hAnsi="Consolas"/>
          <w:color w:val="A9B7C6"/>
          <w:lang w:val="en-US"/>
        </w:rPr>
        <w:t>(</w:t>
      </w:r>
      <w:proofErr w:type="spellStart"/>
      <w:r w:rsidRPr="003F18FB">
        <w:rPr>
          <w:rFonts w:ascii="Consolas" w:hAnsi="Consolas"/>
          <w:color w:val="A9B7C6"/>
          <w:lang w:val="en-US"/>
        </w:rPr>
        <w:t>k_bytes</w:t>
      </w:r>
      <w:proofErr w:type="spellEnd"/>
      <w:r w:rsidRPr="003F18FB">
        <w:rPr>
          <w:rFonts w:ascii="Consolas" w:hAnsi="Consolas"/>
          <w:color w:val="CC7832"/>
          <w:lang w:val="en-US"/>
        </w:rPr>
        <w:t xml:space="preserve">, </w:t>
      </w:r>
      <w:r w:rsidRPr="003F18FB">
        <w:rPr>
          <w:rFonts w:ascii="Consolas" w:hAnsi="Consolas"/>
          <w:color w:val="6897BB"/>
          <w:lang w:val="en-US"/>
        </w:rPr>
        <w:t>1</w:t>
      </w:r>
      <w:r w:rsidRPr="003F18FB">
        <w:rPr>
          <w:rFonts w:ascii="Consolas" w:hAnsi="Consolas"/>
          <w:color w:val="A9B7C6"/>
          <w:lang w:val="en-US"/>
        </w:rPr>
        <w:t>)</w:t>
      </w:r>
      <w:r w:rsidRPr="003F18FB">
        <w:rPr>
          <w:rFonts w:ascii="Consolas" w:hAnsi="Consolas"/>
          <w:color w:val="CC7832"/>
          <w:lang w:val="en-US"/>
        </w:rPr>
        <w:t>;</w:t>
      </w:r>
    </w:p>
    <w:p w14:paraId="50E660EA" w14:textId="74FF1BF7" w:rsidR="003F18FB" w:rsidRDefault="003A7DCE" w:rsidP="00691958">
      <w:pPr>
        <w:spacing w:before="120"/>
      </w:pPr>
      <w:r>
        <w:t xml:space="preserve">И считываются при помощи функции </w:t>
      </w:r>
      <w:proofErr w:type="spellStart"/>
      <w:r>
        <w:rPr>
          <w:lang w:val="en-US"/>
        </w:rPr>
        <w:t>fread</w:t>
      </w:r>
      <w:proofErr w:type="spellEnd"/>
      <w:r w:rsidRPr="003A7DCE">
        <w:t>:</w:t>
      </w:r>
    </w:p>
    <w:p w14:paraId="7AE85B84" w14:textId="77777777" w:rsidR="003A7DCE" w:rsidRPr="003A7DCE" w:rsidRDefault="003A7DCE" w:rsidP="003A7DCE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3A7DCE">
        <w:rPr>
          <w:rFonts w:ascii="Consolas" w:hAnsi="Consolas"/>
          <w:color w:val="CC7832"/>
          <w:lang w:val="en-US"/>
        </w:rPr>
        <w:t xml:space="preserve">int </w:t>
      </w:r>
      <w:proofErr w:type="spellStart"/>
      <w:r w:rsidRPr="003A7DCE">
        <w:rPr>
          <w:rFonts w:ascii="Consolas" w:hAnsi="Consolas"/>
          <w:color w:val="A9B7C6"/>
          <w:lang w:val="en-US"/>
        </w:rPr>
        <w:t>bytes_read</w:t>
      </w:r>
      <w:proofErr w:type="spellEnd"/>
      <w:r w:rsidRPr="003A7DCE">
        <w:rPr>
          <w:rFonts w:ascii="Consolas" w:hAnsi="Consolas"/>
          <w:color w:val="A9B7C6"/>
          <w:lang w:val="en-US"/>
        </w:rPr>
        <w:t xml:space="preserve"> = </w:t>
      </w:r>
      <w:proofErr w:type="spellStart"/>
      <w:r w:rsidRPr="003A7DCE">
        <w:rPr>
          <w:rFonts w:ascii="Consolas" w:hAnsi="Consolas"/>
          <w:color w:val="A9B7C6"/>
          <w:lang w:val="en-US"/>
        </w:rPr>
        <w:t>fread</w:t>
      </w:r>
      <w:proofErr w:type="spellEnd"/>
      <w:r w:rsidRPr="003A7DCE">
        <w:rPr>
          <w:rFonts w:ascii="Consolas" w:hAnsi="Consolas"/>
          <w:color w:val="A9B7C6"/>
          <w:lang w:val="en-US"/>
        </w:rPr>
        <w:t>(</w:t>
      </w:r>
      <w:proofErr w:type="spellStart"/>
      <w:r w:rsidRPr="003A7DCE">
        <w:rPr>
          <w:rFonts w:ascii="Consolas" w:hAnsi="Consolas"/>
          <w:color w:val="A9B7C6"/>
          <w:lang w:val="en-US"/>
        </w:rPr>
        <w:t>pix_data</w:t>
      </w:r>
      <w:proofErr w:type="spellEnd"/>
      <w:r w:rsidRPr="003A7DCE">
        <w:rPr>
          <w:rFonts w:ascii="Consolas" w:hAnsi="Consolas"/>
          <w:color w:val="CC7832"/>
          <w:lang w:val="en-US"/>
        </w:rPr>
        <w:t xml:space="preserve">, </w:t>
      </w:r>
      <w:r w:rsidRPr="003A7DCE">
        <w:rPr>
          <w:rFonts w:ascii="Consolas" w:hAnsi="Consolas"/>
          <w:color w:val="6897BB"/>
          <w:lang w:val="en-US"/>
        </w:rPr>
        <w:t>1</w:t>
      </w:r>
      <w:r w:rsidRPr="003A7DCE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3A7DCE">
        <w:rPr>
          <w:rFonts w:ascii="Consolas" w:hAnsi="Consolas"/>
          <w:color w:val="A9B7C6"/>
          <w:lang w:val="en-US"/>
        </w:rPr>
        <w:t>k_bytes</w:t>
      </w:r>
      <w:proofErr w:type="spellEnd"/>
      <w:r w:rsidRPr="003A7DCE">
        <w:rPr>
          <w:rFonts w:ascii="Consolas" w:hAnsi="Consolas"/>
          <w:color w:val="CC7832"/>
          <w:lang w:val="en-US"/>
        </w:rPr>
        <w:t xml:space="preserve">, </w:t>
      </w:r>
      <w:proofErr w:type="spellStart"/>
      <w:r w:rsidRPr="003A7DCE">
        <w:rPr>
          <w:rFonts w:ascii="Consolas" w:hAnsi="Consolas"/>
          <w:color w:val="A9B7C6"/>
          <w:lang w:val="en-US"/>
        </w:rPr>
        <w:t>file_in</w:t>
      </w:r>
      <w:proofErr w:type="spellEnd"/>
      <w:r w:rsidRPr="003A7DCE">
        <w:rPr>
          <w:rFonts w:ascii="Consolas" w:hAnsi="Consolas"/>
          <w:color w:val="A9B7C6"/>
          <w:lang w:val="en-US"/>
        </w:rPr>
        <w:t>)</w:t>
      </w:r>
      <w:r w:rsidRPr="003A7DCE">
        <w:rPr>
          <w:rFonts w:ascii="Consolas" w:hAnsi="Consolas"/>
          <w:color w:val="CC7832"/>
          <w:lang w:val="en-US"/>
        </w:rPr>
        <w:t>;</w:t>
      </w:r>
    </w:p>
    <w:p w14:paraId="79E0CC69" w14:textId="4F41D799" w:rsidR="003A7DCE" w:rsidRDefault="003A7DCE" w:rsidP="00691958">
      <w:pPr>
        <w:spacing w:before="120"/>
        <w:rPr>
          <w:lang w:val="en-US"/>
        </w:rPr>
      </w:pPr>
      <w:r>
        <w:t>Где</w:t>
      </w:r>
      <w:r>
        <w:rPr>
          <w:lang w:val="en-US"/>
        </w:rPr>
        <w:t>:</w:t>
      </w:r>
    </w:p>
    <w:p w14:paraId="2BF8EC9D" w14:textId="5CA51DA4" w:rsidR="00267ACE" w:rsidRDefault="003A7DCE" w:rsidP="003A7DCE">
      <w:pPr>
        <w:pStyle w:val="af0"/>
        <w:numPr>
          <w:ilvl w:val="0"/>
          <w:numId w:val="15"/>
        </w:numPr>
        <w:spacing w:before="120"/>
      </w:pPr>
      <w:r>
        <w:rPr>
          <w:lang w:val="en-US"/>
        </w:rPr>
        <w:t>bytes</w:t>
      </w:r>
      <w:r w:rsidRPr="003A7DCE">
        <w:t>_</w:t>
      </w:r>
      <w:r>
        <w:rPr>
          <w:lang w:val="en-US"/>
        </w:rPr>
        <w:t>read</w:t>
      </w:r>
      <w:r w:rsidRPr="003A7DCE">
        <w:t xml:space="preserve"> </w:t>
      </w:r>
      <w:r>
        <w:t xml:space="preserve">– </w:t>
      </w:r>
      <w:r>
        <w:t>переменная</w:t>
      </w:r>
      <w:r>
        <w:t xml:space="preserve"> </w:t>
      </w:r>
      <w:r>
        <w:t>для обработки ошибок при чтении файла</w:t>
      </w:r>
    </w:p>
    <w:p w14:paraId="456F00FB" w14:textId="77777777" w:rsidR="00267ACE" w:rsidRDefault="00267ACE">
      <w:pPr>
        <w:spacing w:after="160" w:line="259" w:lineRule="auto"/>
        <w:ind w:firstLine="0"/>
        <w:jc w:val="left"/>
      </w:pPr>
      <w:r>
        <w:br w:type="page"/>
      </w:r>
    </w:p>
    <w:p w14:paraId="2592A741" w14:textId="1E2B485E" w:rsidR="009618DA" w:rsidRDefault="00267ACE" w:rsidP="00267ACE">
      <w:pPr>
        <w:pStyle w:val="2"/>
      </w:pPr>
      <w:r>
        <w:lastRenderedPageBreak/>
        <w:t>Преобразования</w:t>
      </w:r>
    </w:p>
    <w:p w14:paraId="38BA66A8" w14:textId="513F53E3" w:rsidR="00CF1036" w:rsidRDefault="00CF1036" w:rsidP="00CF1036">
      <w:pPr>
        <w:pStyle w:val="3"/>
        <w:numPr>
          <w:ilvl w:val="0"/>
          <w:numId w:val="18"/>
        </w:numPr>
      </w:pPr>
      <w:r>
        <w:t>Инверсия</w:t>
      </w:r>
    </w:p>
    <w:p w14:paraId="0582181D" w14:textId="768890D3" w:rsidR="00D20D31" w:rsidRPr="00017FE3" w:rsidRDefault="00D20D31" w:rsidP="00D20D31">
      <w:r>
        <w:t>Инверсия цветов изображения</w:t>
      </w:r>
      <w:r w:rsidR="004C3095">
        <w:t xml:space="preserve"> работает за один проход по массиву</w:t>
      </w:r>
      <w:r w:rsidR="00017FE3">
        <w:t xml:space="preserve"> значений пикселей</w:t>
      </w:r>
      <w:r w:rsidR="004E47C1">
        <w:t xml:space="preserve">, </w:t>
      </w:r>
      <w:r w:rsidR="00F02412">
        <w:t>изменяя значения яркости на противоположные. Не требует выделения дополнительной памяти.</w:t>
      </w:r>
      <w:r w:rsidR="00017FE3">
        <w:t xml:space="preserve"> Для инверсии и записи результата в файл используется функция </w:t>
      </w:r>
      <w:r w:rsidR="00017FE3">
        <w:rPr>
          <w:lang w:val="en-US"/>
        </w:rPr>
        <w:t>inversion</w:t>
      </w:r>
      <w:r w:rsidR="00017FE3" w:rsidRPr="00017FE3">
        <w:t>.</w:t>
      </w:r>
    </w:p>
    <w:p w14:paraId="226BCABB" w14:textId="31522A32" w:rsidR="00CF1036" w:rsidRDefault="00CF1036" w:rsidP="00CF1036">
      <w:pPr>
        <w:pStyle w:val="3"/>
        <w:numPr>
          <w:ilvl w:val="0"/>
          <w:numId w:val="18"/>
        </w:numPr>
      </w:pPr>
      <w:r>
        <w:t>Зеркальное отражение по горизонтали</w:t>
      </w:r>
    </w:p>
    <w:p w14:paraId="38299116" w14:textId="393F61B1" w:rsidR="00BA680B" w:rsidRDefault="008B7816" w:rsidP="00BA680B">
      <w:pPr>
        <w:rPr>
          <w:lang w:val="en-US"/>
        </w:rPr>
      </w:pPr>
      <w:r>
        <w:t xml:space="preserve">Зеркальное отражение по горизонтали </w:t>
      </w:r>
      <w:r>
        <w:t>работает за один проход по массиву значений пикселей</w:t>
      </w:r>
      <w:r w:rsidR="00D704CA">
        <w:t>. Используется дополнительная память для создания нового изображения</w:t>
      </w:r>
      <w:r w:rsidR="00D704CA">
        <w:rPr>
          <w:lang w:val="en-US"/>
        </w:rPr>
        <w:t>:</w:t>
      </w:r>
    </w:p>
    <w:p w14:paraId="230D1201" w14:textId="77777777" w:rsidR="00D704CA" w:rsidRPr="00D704CA" w:rsidRDefault="00D704CA" w:rsidP="00D704CA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D704CA">
        <w:rPr>
          <w:rFonts w:ascii="Consolas" w:hAnsi="Consolas"/>
          <w:color w:val="CC7832"/>
          <w:lang w:val="en-US"/>
        </w:rPr>
        <w:t xml:space="preserve">auto </w:t>
      </w:r>
      <w:proofErr w:type="spellStart"/>
      <w:r w:rsidRPr="00D704CA">
        <w:rPr>
          <w:rFonts w:ascii="Consolas" w:hAnsi="Consolas"/>
          <w:color w:val="A9B7C6"/>
          <w:lang w:val="en-US"/>
        </w:rPr>
        <w:t>new_pix_data</w:t>
      </w:r>
      <w:proofErr w:type="spellEnd"/>
      <w:r w:rsidRPr="00D704CA">
        <w:rPr>
          <w:rFonts w:ascii="Consolas" w:hAnsi="Consolas"/>
          <w:color w:val="A9B7C6"/>
          <w:lang w:val="en-US"/>
        </w:rPr>
        <w:t xml:space="preserve"> = (</w:t>
      </w:r>
      <w:r w:rsidRPr="00D704CA">
        <w:rPr>
          <w:rFonts w:ascii="Consolas" w:hAnsi="Consolas"/>
          <w:color w:val="CC7832"/>
          <w:lang w:val="en-US"/>
        </w:rPr>
        <w:t xml:space="preserve">unsigned char </w:t>
      </w:r>
      <w:r w:rsidRPr="00D704CA">
        <w:rPr>
          <w:rFonts w:ascii="Consolas" w:hAnsi="Consolas"/>
          <w:color w:val="A9B7C6"/>
          <w:lang w:val="en-US"/>
        </w:rPr>
        <w:t xml:space="preserve">*) </w:t>
      </w:r>
      <w:proofErr w:type="spellStart"/>
      <w:r w:rsidRPr="00D704CA">
        <w:rPr>
          <w:rFonts w:ascii="Consolas" w:hAnsi="Consolas"/>
          <w:color w:val="A9B7C6"/>
          <w:lang w:val="en-US"/>
        </w:rPr>
        <w:t>calloc</w:t>
      </w:r>
      <w:proofErr w:type="spellEnd"/>
      <w:r w:rsidRPr="00D704CA">
        <w:rPr>
          <w:rFonts w:ascii="Consolas" w:hAnsi="Consolas"/>
          <w:color w:val="A9B7C6"/>
          <w:lang w:val="en-US"/>
        </w:rPr>
        <w:t>(</w:t>
      </w:r>
      <w:proofErr w:type="spellStart"/>
      <w:r w:rsidRPr="00D704CA">
        <w:rPr>
          <w:rFonts w:ascii="Consolas" w:hAnsi="Consolas"/>
          <w:color w:val="A9B7C6"/>
          <w:lang w:val="en-US"/>
        </w:rPr>
        <w:t>k_bytes</w:t>
      </w:r>
      <w:proofErr w:type="spellEnd"/>
      <w:r w:rsidRPr="00D704CA">
        <w:rPr>
          <w:rFonts w:ascii="Consolas" w:hAnsi="Consolas"/>
          <w:color w:val="CC7832"/>
          <w:lang w:val="en-US"/>
        </w:rPr>
        <w:t xml:space="preserve">, </w:t>
      </w:r>
      <w:r w:rsidRPr="00D704CA">
        <w:rPr>
          <w:rFonts w:ascii="Consolas" w:hAnsi="Consolas"/>
          <w:color w:val="6897BB"/>
          <w:lang w:val="en-US"/>
        </w:rPr>
        <w:t>1</w:t>
      </w:r>
      <w:r w:rsidRPr="00D704CA">
        <w:rPr>
          <w:rFonts w:ascii="Consolas" w:hAnsi="Consolas"/>
          <w:color w:val="A9B7C6"/>
          <w:lang w:val="en-US"/>
        </w:rPr>
        <w:t>)</w:t>
      </w:r>
      <w:r w:rsidRPr="00D704CA">
        <w:rPr>
          <w:rFonts w:ascii="Consolas" w:hAnsi="Consolas"/>
          <w:color w:val="CC7832"/>
          <w:lang w:val="en-US"/>
        </w:rPr>
        <w:t>;</w:t>
      </w:r>
    </w:p>
    <w:p w14:paraId="4F93A54E" w14:textId="57279661" w:rsidR="00D704CA" w:rsidRPr="00D704CA" w:rsidRDefault="00D80DFC" w:rsidP="00BA680B">
      <w:r>
        <w:t xml:space="preserve">Для преобразования и </w:t>
      </w:r>
      <w:r>
        <w:t>записи результата в файл используется функция</w:t>
      </w:r>
      <w:r>
        <w:t xml:space="preserve"> </w:t>
      </w:r>
      <w:proofErr w:type="spellStart"/>
      <w:r w:rsidRPr="00D80DFC">
        <w:t>horizontal_reflection</w:t>
      </w:r>
      <w:proofErr w:type="spellEnd"/>
      <w:r w:rsidRPr="00017FE3">
        <w:t>.</w:t>
      </w:r>
    </w:p>
    <w:p w14:paraId="63978715" w14:textId="6292BB5E" w:rsidR="00CF1036" w:rsidRDefault="00CF1036" w:rsidP="00CF1036">
      <w:pPr>
        <w:pStyle w:val="3"/>
        <w:numPr>
          <w:ilvl w:val="0"/>
          <w:numId w:val="18"/>
        </w:numPr>
      </w:pPr>
      <w:r>
        <w:t>Зеркальное отражение по вертикали</w:t>
      </w:r>
    </w:p>
    <w:p w14:paraId="30A8D0E9" w14:textId="420D4E6E" w:rsidR="00D80DFC" w:rsidRDefault="00D80DFC" w:rsidP="00D80DFC">
      <w:r>
        <w:t xml:space="preserve">Зеркальное отражение по </w:t>
      </w:r>
      <w:r w:rsidR="00CE491B">
        <w:t>вертикали</w:t>
      </w:r>
      <w:r>
        <w:t xml:space="preserve"> работает за один проход по массиву значений пикселей. Используется дополнительная память для создания нового изображения:</w:t>
      </w:r>
    </w:p>
    <w:p w14:paraId="7397BF11" w14:textId="77777777" w:rsidR="00D80DFC" w:rsidRPr="00D704CA" w:rsidRDefault="00D80DFC" w:rsidP="00D80DFC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D704CA">
        <w:rPr>
          <w:rFonts w:ascii="Consolas" w:hAnsi="Consolas"/>
          <w:color w:val="CC7832"/>
          <w:lang w:val="en-US"/>
        </w:rPr>
        <w:t xml:space="preserve">auto </w:t>
      </w:r>
      <w:proofErr w:type="spellStart"/>
      <w:r w:rsidRPr="00D704CA">
        <w:rPr>
          <w:rFonts w:ascii="Consolas" w:hAnsi="Consolas"/>
          <w:color w:val="A9B7C6"/>
          <w:lang w:val="en-US"/>
        </w:rPr>
        <w:t>new_pix_data</w:t>
      </w:r>
      <w:proofErr w:type="spellEnd"/>
      <w:r w:rsidRPr="00D704CA">
        <w:rPr>
          <w:rFonts w:ascii="Consolas" w:hAnsi="Consolas"/>
          <w:color w:val="A9B7C6"/>
          <w:lang w:val="en-US"/>
        </w:rPr>
        <w:t xml:space="preserve"> = (</w:t>
      </w:r>
      <w:r w:rsidRPr="00D704CA">
        <w:rPr>
          <w:rFonts w:ascii="Consolas" w:hAnsi="Consolas"/>
          <w:color w:val="CC7832"/>
          <w:lang w:val="en-US"/>
        </w:rPr>
        <w:t xml:space="preserve">unsigned char </w:t>
      </w:r>
      <w:r w:rsidRPr="00D704CA">
        <w:rPr>
          <w:rFonts w:ascii="Consolas" w:hAnsi="Consolas"/>
          <w:color w:val="A9B7C6"/>
          <w:lang w:val="en-US"/>
        </w:rPr>
        <w:t xml:space="preserve">*) </w:t>
      </w:r>
      <w:proofErr w:type="spellStart"/>
      <w:r w:rsidRPr="00D704CA">
        <w:rPr>
          <w:rFonts w:ascii="Consolas" w:hAnsi="Consolas"/>
          <w:color w:val="A9B7C6"/>
          <w:lang w:val="en-US"/>
        </w:rPr>
        <w:t>calloc</w:t>
      </w:r>
      <w:proofErr w:type="spellEnd"/>
      <w:r w:rsidRPr="00D704CA">
        <w:rPr>
          <w:rFonts w:ascii="Consolas" w:hAnsi="Consolas"/>
          <w:color w:val="A9B7C6"/>
          <w:lang w:val="en-US"/>
        </w:rPr>
        <w:t>(</w:t>
      </w:r>
      <w:proofErr w:type="spellStart"/>
      <w:r w:rsidRPr="00D704CA">
        <w:rPr>
          <w:rFonts w:ascii="Consolas" w:hAnsi="Consolas"/>
          <w:color w:val="A9B7C6"/>
          <w:lang w:val="en-US"/>
        </w:rPr>
        <w:t>k_bytes</w:t>
      </w:r>
      <w:proofErr w:type="spellEnd"/>
      <w:r w:rsidRPr="00D704CA">
        <w:rPr>
          <w:rFonts w:ascii="Consolas" w:hAnsi="Consolas"/>
          <w:color w:val="CC7832"/>
          <w:lang w:val="en-US"/>
        </w:rPr>
        <w:t xml:space="preserve">, </w:t>
      </w:r>
      <w:r w:rsidRPr="00D704CA">
        <w:rPr>
          <w:rFonts w:ascii="Consolas" w:hAnsi="Consolas"/>
          <w:color w:val="6897BB"/>
          <w:lang w:val="en-US"/>
        </w:rPr>
        <w:t>1</w:t>
      </w:r>
      <w:r w:rsidRPr="00D704CA">
        <w:rPr>
          <w:rFonts w:ascii="Consolas" w:hAnsi="Consolas"/>
          <w:color w:val="A9B7C6"/>
          <w:lang w:val="en-US"/>
        </w:rPr>
        <w:t>)</w:t>
      </w:r>
      <w:r w:rsidRPr="00D704CA">
        <w:rPr>
          <w:rFonts w:ascii="Consolas" w:hAnsi="Consolas"/>
          <w:color w:val="CC7832"/>
          <w:lang w:val="en-US"/>
        </w:rPr>
        <w:t>;</w:t>
      </w:r>
    </w:p>
    <w:p w14:paraId="322AF039" w14:textId="1AFAD506" w:rsidR="00D80DFC" w:rsidRPr="00D80DFC" w:rsidRDefault="00D80DFC" w:rsidP="00D80DFC">
      <w:r>
        <w:t xml:space="preserve">Для преобразования и записи результата в файл используется функция </w:t>
      </w:r>
      <w:proofErr w:type="spellStart"/>
      <w:r w:rsidRPr="00D80DFC">
        <w:t>vertical</w:t>
      </w:r>
      <w:r>
        <w:t>_reflection</w:t>
      </w:r>
      <w:proofErr w:type="spellEnd"/>
      <w:r>
        <w:t>.</w:t>
      </w:r>
    </w:p>
    <w:p w14:paraId="428817B9" w14:textId="5AAAFB63" w:rsidR="00CF1036" w:rsidRDefault="00CF1036" w:rsidP="00CF1036">
      <w:pPr>
        <w:pStyle w:val="3"/>
        <w:numPr>
          <w:ilvl w:val="0"/>
          <w:numId w:val="18"/>
        </w:numPr>
      </w:pPr>
      <w:r>
        <w:t>Поворот на 90 градусов по часовой стрелке</w:t>
      </w:r>
    </w:p>
    <w:p w14:paraId="32EF0513" w14:textId="3E922A07" w:rsidR="00CC5007" w:rsidRDefault="00CC5007" w:rsidP="00CC5007">
      <w:r>
        <w:t>Поворот на 90 градусов</w:t>
      </w:r>
      <w:r w:rsidR="00956957">
        <w:t xml:space="preserve"> по часовой стрелке</w:t>
      </w:r>
      <w:r>
        <w:t xml:space="preserve"> </w:t>
      </w:r>
      <w:r>
        <w:t>работает за один проход по массиву значений пикселей. Используется дополнительная память для создания нового изображения:</w:t>
      </w:r>
    </w:p>
    <w:p w14:paraId="1EF9F518" w14:textId="77777777" w:rsidR="00CC5007" w:rsidRPr="00D704CA" w:rsidRDefault="00CC5007" w:rsidP="00CC500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D704CA">
        <w:rPr>
          <w:rFonts w:ascii="Consolas" w:hAnsi="Consolas"/>
          <w:color w:val="CC7832"/>
          <w:lang w:val="en-US"/>
        </w:rPr>
        <w:t xml:space="preserve">auto </w:t>
      </w:r>
      <w:proofErr w:type="spellStart"/>
      <w:r w:rsidRPr="00D704CA">
        <w:rPr>
          <w:rFonts w:ascii="Consolas" w:hAnsi="Consolas"/>
          <w:color w:val="A9B7C6"/>
          <w:lang w:val="en-US"/>
        </w:rPr>
        <w:t>new_pix_data</w:t>
      </w:r>
      <w:proofErr w:type="spellEnd"/>
      <w:r w:rsidRPr="00D704CA">
        <w:rPr>
          <w:rFonts w:ascii="Consolas" w:hAnsi="Consolas"/>
          <w:color w:val="A9B7C6"/>
          <w:lang w:val="en-US"/>
        </w:rPr>
        <w:t xml:space="preserve"> = (</w:t>
      </w:r>
      <w:r w:rsidRPr="00D704CA">
        <w:rPr>
          <w:rFonts w:ascii="Consolas" w:hAnsi="Consolas"/>
          <w:color w:val="CC7832"/>
          <w:lang w:val="en-US"/>
        </w:rPr>
        <w:t xml:space="preserve">unsigned char </w:t>
      </w:r>
      <w:r w:rsidRPr="00D704CA">
        <w:rPr>
          <w:rFonts w:ascii="Consolas" w:hAnsi="Consolas"/>
          <w:color w:val="A9B7C6"/>
          <w:lang w:val="en-US"/>
        </w:rPr>
        <w:t xml:space="preserve">*) </w:t>
      </w:r>
      <w:proofErr w:type="spellStart"/>
      <w:r w:rsidRPr="00D704CA">
        <w:rPr>
          <w:rFonts w:ascii="Consolas" w:hAnsi="Consolas"/>
          <w:color w:val="A9B7C6"/>
          <w:lang w:val="en-US"/>
        </w:rPr>
        <w:t>calloc</w:t>
      </w:r>
      <w:proofErr w:type="spellEnd"/>
      <w:r w:rsidRPr="00D704CA">
        <w:rPr>
          <w:rFonts w:ascii="Consolas" w:hAnsi="Consolas"/>
          <w:color w:val="A9B7C6"/>
          <w:lang w:val="en-US"/>
        </w:rPr>
        <w:t>(</w:t>
      </w:r>
      <w:proofErr w:type="spellStart"/>
      <w:r w:rsidRPr="00D704CA">
        <w:rPr>
          <w:rFonts w:ascii="Consolas" w:hAnsi="Consolas"/>
          <w:color w:val="A9B7C6"/>
          <w:lang w:val="en-US"/>
        </w:rPr>
        <w:t>k_bytes</w:t>
      </w:r>
      <w:proofErr w:type="spellEnd"/>
      <w:r w:rsidRPr="00D704CA">
        <w:rPr>
          <w:rFonts w:ascii="Consolas" w:hAnsi="Consolas"/>
          <w:color w:val="CC7832"/>
          <w:lang w:val="en-US"/>
        </w:rPr>
        <w:t xml:space="preserve">, </w:t>
      </w:r>
      <w:r w:rsidRPr="00D704CA">
        <w:rPr>
          <w:rFonts w:ascii="Consolas" w:hAnsi="Consolas"/>
          <w:color w:val="6897BB"/>
          <w:lang w:val="en-US"/>
        </w:rPr>
        <w:t>1</w:t>
      </w:r>
      <w:r w:rsidRPr="00D704CA">
        <w:rPr>
          <w:rFonts w:ascii="Consolas" w:hAnsi="Consolas"/>
          <w:color w:val="A9B7C6"/>
          <w:lang w:val="en-US"/>
        </w:rPr>
        <w:t>)</w:t>
      </w:r>
      <w:r w:rsidRPr="00D704CA">
        <w:rPr>
          <w:rFonts w:ascii="Consolas" w:hAnsi="Consolas"/>
          <w:color w:val="CC7832"/>
          <w:lang w:val="en-US"/>
        </w:rPr>
        <w:t>;</w:t>
      </w:r>
    </w:p>
    <w:p w14:paraId="6C7AFE32" w14:textId="03BB3968" w:rsidR="00CC5007" w:rsidRPr="00CC5007" w:rsidRDefault="00CC5007" w:rsidP="00CC5007">
      <w:r>
        <w:t xml:space="preserve">Для преобразования и записи результата в файл используется функция </w:t>
      </w:r>
      <w:r w:rsidR="00EE58DF" w:rsidRPr="00EE58DF">
        <w:t>ro</w:t>
      </w:r>
      <w:bookmarkStart w:id="1" w:name="_GoBack"/>
      <w:bookmarkEnd w:id="1"/>
      <w:r w:rsidR="00EE58DF" w:rsidRPr="00EE58DF">
        <w:t>tate_clockwise_90</w:t>
      </w:r>
      <w:r>
        <w:t>.</w:t>
      </w:r>
    </w:p>
    <w:p w14:paraId="3395902D" w14:textId="50AC07B9" w:rsidR="00CF1036" w:rsidRDefault="00CF1036" w:rsidP="00CF1036">
      <w:pPr>
        <w:pStyle w:val="3"/>
        <w:numPr>
          <w:ilvl w:val="0"/>
          <w:numId w:val="18"/>
        </w:numPr>
      </w:pPr>
      <w:r>
        <w:t>Поворот на 90 градусов против часовой стрелки</w:t>
      </w:r>
    </w:p>
    <w:p w14:paraId="023EB6DD" w14:textId="54E599C5" w:rsidR="00CC5007" w:rsidRDefault="00956957" w:rsidP="00CC5007">
      <w:r>
        <w:t>Поворот на 90 градусов п</w:t>
      </w:r>
      <w:r>
        <w:t>р</w:t>
      </w:r>
      <w:r>
        <w:t>о</w:t>
      </w:r>
      <w:r>
        <w:t>тив</w:t>
      </w:r>
      <w:r>
        <w:t xml:space="preserve"> часовой стрелк</w:t>
      </w:r>
      <w:r>
        <w:t>и</w:t>
      </w:r>
      <w:r w:rsidR="00CC5007">
        <w:t xml:space="preserve"> работает за один проход по массиву значений пикселей. Используется дополнительная память для создания нового изображения:</w:t>
      </w:r>
    </w:p>
    <w:p w14:paraId="5E127508" w14:textId="77777777" w:rsidR="00CC5007" w:rsidRPr="00D704CA" w:rsidRDefault="00CC5007" w:rsidP="00CC5007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D704CA">
        <w:rPr>
          <w:rFonts w:ascii="Consolas" w:hAnsi="Consolas"/>
          <w:color w:val="CC7832"/>
          <w:lang w:val="en-US"/>
        </w:rPr>
        <w:t xml:space="preserve">auto </w:t>
      </w:r>
      <w:proofErr w:type="spellStart"/>
      <w:r w:rsidRPr="00D704CA">
        <w:rPr>
          <w:rFonts w:ascii="Consolas" w:hAnsi="Consolas"/>
          <w:color w:val="A9B7C6"/>
          <w:lang w:val="en-US"/>
        </w:rPr>
        <w:t>new_pix_data</w:t>
      </w:r>
      <w:proofErr w:type="spellEnd"/>
      <w:r w:rsidRPr="00D704CA">
        <w:rPr>
          <w:rFonts w:ascii="Consolas" w:hAnsi="Consolas"/>
          <w:color w:val="A9B7C6"/>
          <w:lang w:val="en-US"/>
        </w:rPr>
        <w:t xml:space="preserve"> = (</w:t>
      </w:r>
      <w:r w:rsidRPr="00D704CA">
        <w:rPr>
          <w:rFonts w:ascii="Consolas" w:hAnsi="Consolas"/>
          <w:color w:val="CC7832"/>
          <w:lang w:val="en-US"/>
        </w:rPr>
        <w:t xml:space="preserve">unsigned char </w:t>
      </w:r>
      <w:r w:rsidRPr="00D704CA">
        <w:rPr>
          <w:rFonts w:ascii="Consolas" w:hAnsi="Consolas"/>
          <w:color w:val="A9B7C6"/>
          <w:lang w:val="en-US"/>
        </w:rPr>
        <w:t xml:space="preserve">*) </w:t>
      </w:r>
      <w:proofErr w:type="spellStart"/>
      <w:r w:rsidRPr="00D704CA">
        <w:rPr>
          <w:rFonts w:ascii="Consolas" w:hAnsi="Consolas"/>
          <w:color w:val="A9B7C6"/>
          <w:lang w:val="en-US"/>
        </w:rPr>
        <w:t>calloc</w:t>
      </w:r>
      <w:proofErr w:type="spellEnd"/>
      <w:r w:rsidRPr="00D704CA">
        <w:rPr>
          <w:rFonts w:ascii="Consolas" w:hAnsi="Consolas"/>
          <w:color w:val="A9B7C6"/>
          <w:lang w:val="en-US"/>
        </w:rPr>
        <w:t>(</w:t>
      </w:r>
      <w:proofErr w:type="spellStart"/>
      <w:r w:rsidRPr="00D704CA">
        <w:rPr>
          <w:rFonts w:ascii="Consolas" w:hAnsi="Consolas"/>
          <w:color w:val="A9B7C6"/>
          <w:lang w:val="en-US"/>
        </w:rPr>
        <w:t>k_bytes</w:t>
      </w:r>
      <w:proofErr w:type="spellEnd"/>
      <w:r w:rsidRPr="00D704CA">
        <w:rPr>
          <w:rFonts w:ascii="Consolas" w:hAnsi="Consolas"/>
          <w:color w:val="CC7832"/>
          <w:lang w:val="en-US"/>
        </w:rPr>
        <w:t xml:space="preserve">, </w:t>
      </w:r>
      <w:r w:rsidRPr="00D704CA">
        <w:rPr>
          <w:rFonts w:ascii="Consolas" w:hAnsi="Consolas"/>
          <w:color w:val="6897BB"/>
          <w:lang w:val="en-US"/>
        </w:rPr>
        <w:t>1</w:t>
      </w:r>
      <w:r w:rsidRPr="00D704CA">
        <w:rPr>
          <w:rFonts w:ascii="Consolas" w:hAnsi="Consolas"/>
          <w:color w:val="A9B7C6"/>
          <w:lang w:val="en-US"/>
        </w:rPr>
        <w:t>)</w:t>
      </w:r>
      <w:r w:rsidRPr="00D704CA">
        <w:rPr>
          <w:rFonts w:ascii="Consolas" w:hAnsi="Consolas"/>
          <w:color w:val="CC7832"/>
          <w:lang w:val="en-US"/>
        </w:rPr>
        <w:t>;</w:t>
      </w:r>
    </w:p>
    <w:p w14:paraId="7D83F78A" w14:textId="0909C4AA" w:rsidR="00267ACE" w:rsidRPr="00267ACE" w:rsidRDefault="00CC5007" w:rsidP="00CC5007">
      <w:r>
        <w:t xml:space="preserve">Для преобразования и записи результата в файл используется функция </w:t>
      </w:r>
      <w:r w:rsidR="00EE58DF" w:rsidRPr="00EE58DF">
        <w:t>rotate_counter_clockwise_90</w:t>
      </w:r>
      <w:r>
        <w:t>.</w:t>
      </w:r>
    </w:p>
    <w:p w14:paraId="2EA96003" w14:textId="7F8721BB" w:rsidR="004D27A5" w:rsidRDefault="004D27A5" w:rsidP="004D27A5">
      <w:pPr>
        <w:pStyle w:val="1"/>
      </w:pPr>
      <w:r>
        <w:lastRenderedPageBreak/>
        <w:t>Вывод</w:t>
      </w:r>
    </w:p>
    <w:p w14:paraId="7E260528" w14:textId="34C7B8E2" w:rsidR="004D27A5" w:rsidRDefault="004D27A5" w:rsidP="004D27A5">
      <w:r>
        <w:t>Выполнение данной лабораторной работы позволило изучить</w:t>
      </w:r>
      <w:r w:rsidR="0058278F">
        <w:t xml:space="preserve"> такой</w:t>
      </w:r>
      <w:r>
        <w:t xml:space="preserve"> формат</w:t>
      </w:r>
      <w:r w:rsidR="0058278F">
        <w:t xml:space="preserve"> хранения изображений, как</w:t>
      </w:r>
      <w:r>
        <w:t xml:space="preserve"> </w:t>
      </w:r>
      <w:r>
        <w:rPr>
          <w:lang w:val="en-US"/>
        </w:rPr>
        <w:t>PNM</w:t>
      </w:r>
      <w:r w:rsidR="0058278F">
        <w:t xml:space="preserve">, а также </w:t>
      </w:r>
      <w:r w:rsidR="00952214">
        <w:t>позволило</w:t>
      </w:r>
      <w:r w:rsidR="0082025D">
        <w:t xml:space="preserve"> освоить и применить</w:t>
      </w:r>
      <w:r w:rsidR="00952214">
        <w:t xml:space="preserve"> </w:t>
      </w:r>
      <w:r w:rsidR="00D33D35">
        <w:t xml:space="preserve">простые </w:t>
      </w:r>
      <w:r w:rsidR="00952214">
        <w:t>алгоритмы для обработки изображений</w:t>
      </w:r>
      <w:r w:rsidR="00952214" w:rsidRPr="00952214">
        <w:t xml:space="preserve">: </w:t>
      </w:r>
      <w:r w:rsidR="00952214">
        <w:t xml:space="preserve">инвертирование цветов, </w:t>
      </w:r>
      <w:r w:rsidR="0066154D">
        <w:t xml:space="preserve">зеркальное отражение изображения по вертикали и горизонтали, поворот </w:t>
      </w:r>
      <w:r w:rsidR="0082025D">
        <w:t xml:space="preserve">изображения </w:t>
      </w:r>
      <w:r w:rsidR="0066154D">
        <w:t>на 90 градусов как по часовой</w:t>
      </w:r>
      <w:r w:rsidR="00CD7DB9">
        <w:t xml:space="preserve"> стрелке</w:t>
      </w:r>
      <w:r w:rsidR="0066154D">
        <w:t xml:space="preserve">, так </w:t>
      </w:r>
      <w:r w:rsidR="00CD7DB9">
        <w:t>и против</w:t>
      </w:r>
      <w:r w:rsidR="0066154D">
        <w:t>.</w:t>
      </w:r>
    </w:p>
    <w:p w14:paraId="6D0C79E9" w14:textId="4BE2A90F" w:rsidR="00437F94" w:rsidRDefault="00437F94" w:rsidP="00437F94">
      <w:pPr>
        <w:pStyle w:val="1"/>
      </w:pPr>
      <w:r>
        <w:lastRenderedPageBreak/>
        <w:t>Листинг кода</w:t>
      </w:r>
    </w:p>
    <w:p w14:paraId="517C749F" w14:textId="36A1CDF5" w:rsidR="00437F94" w:rsidRDefault="00242402" w:rsidP="00437F94">
      <w:r>
        <w:t xml:space="preserve">Исходный код можно посмотреть на ресурсе </w:t>
      </w:r>
      <w:r>
        <w:rPr>
          <w:lang w:val="en-US"/>
        </w:rPr>
        <w:t>GitHub</w:t>
      </w:r>
      <w:r w:rsidRPr="00242402">
        <w:t xml:space="preserve"> </w:t>
      </w:r>
      <w:r>
        <w:t>по следующей ссылке</w:t>
      </w:r>
      <w:r w:rsidRPr="00242402">
        <w:t xml:space="preserve">: </w:t>
      </w:r>
      <w:hyperlink r:id="rId8" w:history="1">
        <w:r>
          <w:rPr>
            <w:rStyle w:val="af1"/>
          </w:rPr>
          <w:t>https://github.com/DudkoMatt/GeometryAndGraphics/blob/master/Lab_01/main.cpp</w:t>
        </w:r>
      </w:hyperlink>
    </w:p>
    <w:p w14:paraId="515A1E83" w14:textId="797D7724" w:rsidR="00E9307F" w:rsidRDefault="00E9307F" w:rsidP="00437F94">
      <w:pPr>
        <w:rPr>
          <w:lang w:val="en-US"/>
        </w:rPr>
      </w:pPr>
      <w:r>
        <w:t>Название</w:t>
      </w:r>
      <w:r w:rsidRPr="00E9307F">
        <w:t xml:space="preserve"> </w:t>
      </w:r>
      <w:r>
        <w:t>файла</w:t>
      </w:r>
      <w:r w:rsidRPr="00E9307F">
        <w:t>: ./</w:t>
      </w:r>
      <w:proofErr w:type="spellStart"/>
      <w:r w:rsidRPr="00E9307F">
        <w:rPr>
          <w:lang w:val="en-US"/>
        </w:rPr>
        <w:t>GeometryAndGraphics</w:t>
      </w:r>
      <w:proofErr w:type="spellEnd"/>
      <w:r w:rsidRPr="00E9307F">
        <w:t>/</w:t>
      </w:r>
      <w:r w:rsidRPr="00E9307F">
        <w:rPr>
          <w:lang w:val="en-US"/>
        </w:rPr>
        <w:t>Lab</w:t>
      </w:r>
      <w:r w:rsidRPr="00E9307F">
        <w:t>_01</w:t>
      </w:r>
      <w:r w:rsidRPr="00E9307F">
        <w:t>/</w:t>
      </w:r>
      <w:r>
        <w:rPr>
          <w:lang w:val="en-US"/>
        </w:rPr>
        <w:t>main</w:t>
      </w:r>
      <w:r w:rsidRPr="00E9307F">
        <w:t>.</w:t>
      </w:r>
      <w:proofErr w:type="spellStart"/>
      <w:r>
        <w:rPr>
          <w:lang w:val="en-US"/>
        </w:rPr>
        <w:t>cpp</w:t>
      </w:r>
      <w:proofErr w:type="spellEnd"/>
    </w:p>
    <w:p w14:paraId="5D50A8D2" w14:textId="49F180E3" w:rsidR="00E9307F" w:rsidRPr="00E9307F" w:rsidRDefault="00E9307F" w:rsidP="00437F94">
      <w:pPr>
        <w:rPr>
          <w:lang w:val="en-US"/>
        </w:rPr>
      </w:pPr>
      <w:r>
        <w:t>Исходный код</w:t>
      </w:r>
      <w:r>
        <w:rPr>
          <w:lang w:val="en-US"/>
        </w:rPr>
        <w:t>:</w:t>
      </w:r>
    </w:p>
    <w:p w14:paraId="336CF924" w14:textId="5D7803C2" w:rsidR="00242402" w:rsidRPr="0022782E" w:rsidRDefault="0022782E" w:rsidP="0022782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22782E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 xml:space="preserve">#include </w:t>
      </w:r>
      <w:r w:rsidRPr="0022782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&lt;iostream&gt;</w:t>
      </w:r>
      <w:r w:rsidRPr="0022782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22782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br/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22782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write_header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2782E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FILE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file_out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char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char_header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width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height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unsigned int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max_value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="00E930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void </w:t>
      </w:r>
      <w:proofErr w:type="spellStart"/>
      <w:r w:rsidRPr="0022782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write_data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2782E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FILE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file_out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k_bytes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unsigned char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pix_data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void </w:t>
      </w:r>
      <w:r w:rsidRPr="0022782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inversion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2782E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FILE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file_out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char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char_header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width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height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unsigned int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max_value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k_bytes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unsigned char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pix_data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="00E930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void </w:t>
      </w:r>
      <w:proofErr w:type="spellStart"/>
      <w:r w:rsidRPr="0022782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vertical_reflection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2782E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FILE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file_out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char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char_header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width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height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unsigned int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max_value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k_bytes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unsigned char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pix_data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bool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is_color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="00E930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void </w:t>
      </w:r>
      <w:proofErr w:type="spellStart"/>
      <w:r w:rsidRPr="0022782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horizontal_reflection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2782E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FILE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file_out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char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char_header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width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height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unsigned int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max_value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k_bytes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unsigned char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pix_data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bool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is_color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="00E930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void </w:t>
      </w:r>
      <w:r w:rsidRPr="0022782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rotate_clockwise_90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2782E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FILE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file_out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char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char_header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width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height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unsigned int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max_value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k_bytes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unsigned char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pix_data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bool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is_color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="00E930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void </w:t>
      </w:r>
      <w:r w:rsidRPr="0022782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rotate_counter_clockwise_90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2782E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FILE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file_out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char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char_header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width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height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unsigned int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max_value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k_bytes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unsigned char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pix_data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bool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is_color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="00E9307F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void </w:t>
      </w:r>
      <w:proofErr w:type="spellStart"/>
      <w:r w:rsidRPr="0022782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free_data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2782E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FILE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file_in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2782E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FILE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file_out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unsigned char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pix_data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="00A372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int </w:t>
      </w:r>
      <w:r w:rsidRPr="0022782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main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argc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char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argv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[]) {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Часть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1: 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обработка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proofErr w:type="spellStart"/>
      <w:r w:rsidRPr="0022782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агрументов</w:t>
      </w:r>
      <w:proofErr w:type="spellEnd"/>
      <w:r w:rsidRPr="0022782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командной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строки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argc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!= </w:t>
      </w:r>
      <w:r w:rsidRPr="0022782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2782E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22782E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22782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"Wrong number of arguments. Syntax: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22782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&lt;lab&gt;.exe </w:t>
      </w:r>
      <w:proofErr w:type="spellStart"/>
      <w:r w:rsidRPr="0022782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file_in</w:t>
      </w:r>
      <w:proofErr w:type="spellEnd"/>
      <w:r w:rsidRPr="0022782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22782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file_out</w:t>
      </w:r>
      <w:proofErr w:type="spellEnd"/>
      <w:r w:rsidRPr="0022782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conversion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22782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22782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const char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file_in_name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argv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22782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const char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file_out_name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argv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22782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conversion = (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(*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argv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22782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- </w:t>
      </w:r>
      <w:r w:rsidRPr="0022782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'0'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(!(</w:t>
      </w:r>
      <w:r w:rsidRPr="0022782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&lt;= conversion &amp;&amp; conversion &lt;= </w:t>
      </w:r>
      <w:r w:rsidRPr="0022782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{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2782E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22782E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22782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"Wrong conversion parameter: " </w:t>
      </w:r>
      <w:r w:rsidRPr="0022782E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conversion </w:t>
      </w:r>
      <w:r w:rsidRPr="0022782E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22782E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endl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22782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="00A372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="00A372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="00A372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="00A372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="00A372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="00A372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="00A372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br/>
        <w:t xml:space="preserve">    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Часть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2: 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проверка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существование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файла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. 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Попытка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открыть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файл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запись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// Note: 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предполагаем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, 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что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картинках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нет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комментариев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unsigned char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pix_data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2782E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FILE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file_in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file_out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file_in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fopen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file_in_name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2782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2782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rb</w:t>
      </w:r>
      <w:proofErr w:type="spellEnd"/>
      <w:r w:rsidRPr="0022782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file_in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2782E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22782E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22782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"Cannot open file to read: " </w:t>
      </w:r>
      <w:r w:rsidRPr="0022782E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file_in_name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22782E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22782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22782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22782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Часть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3: 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чтение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файла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// 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Чтение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заголовка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char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char_header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width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height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unsigned int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max_value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scanned =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fscanf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file_in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2782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2782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P%c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</w:t>
      </w:r>
      <w:r w:rsidRPr="0022782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%i</w:t>
      </w:r>
      <w:proofErr w:type="spellEnd"/>
      <w:r w:rsidRPr="0022782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%</w:t>
      </w:r>
      <w:proofErr w:type="spellStart"/>
      <w:r w:rsidRPr="0022782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i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</w:t>
      </w:r>
      <w:r w:rsidRPr="0022782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%i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22782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char_header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&amp;width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&amp;height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&amp;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max_value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(scanned != </w:t>
      </w:r>
      <w:r w:rsidRPr="0022782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2782E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22782E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22782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"Something went wrong. Error during scanning header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22782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free_data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file_in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file_out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pix_data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22782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(width &lt;= </w:t>
      </w:r>
      <w:r w:rsidRPr="0022782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|| height &lt;= </w:t>
      </w:r>
      <w:r w:rsidRPr="0022782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||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max_value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&lt;= </w:t>
      </w:r>
      <w:r w:rsidRPr="0022782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0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||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max_value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&gt; </w:t>
      </w:r>
      <w:r w:rsidRPr="0022782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255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2782E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22782E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22782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"Something went wrong. At least one of the numbers is wrong. Maybe there is a comment in a file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22782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free_data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file_in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file_out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pix_data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22782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k_bytes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height * width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bool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is_color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char_header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r w:rsidRPr="0022782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'6'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k_bytes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*= </w:t>
      </w:r>
      <w:r w:rsidRPr="0022782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is_color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if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char_header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!= </w:t>
      </w:r>
      <w:r w:rsidRPr="0022782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'5'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2782E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22782E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22782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"Unsupported file format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22782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free_data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file_in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file_out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pix_data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22782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pix_data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(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unsigned char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*)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calloc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k_bytes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2782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pix_data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2782E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22782E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22782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"Cannot allocate " </w:t>
      </w:r>
      <w:r w:rsidRPr="0022782E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k_bytes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22782E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22782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bytes of memory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22782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free_data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file_in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file_out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pix_data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22782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bytes_read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fread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pix_data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2782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k_bytes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file_in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="00A372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="00A372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="00A372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="00A372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="00A372A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br/>
        <w:t xml:space="preserve">    if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bytes_read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k_bytes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2782E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22782E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22782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"Can't read all data: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22782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2782E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22782E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22782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"Expected " </w:t>
      </w:r>
      <w:r w:rsidRPr="0022782E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k_bytes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22782E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22782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bytes, but only " </w:t>
      </w:r>
      <w:r w:rsidRPr="0022782E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bytes_read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22782E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22782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were read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22782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free_data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file_in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file_out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pix_data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22782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long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current_pos_in_file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ftell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file_in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fseek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file_in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2782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2782E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SEEK_END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current_pos_in_file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!=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ftell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file_in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 {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2782E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22782E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22782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"Error: file contains more data than expected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22782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free_data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file_in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file_out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pix_data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22782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fclose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file_in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file_in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Часть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4: 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обработка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действий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file_out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fopen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file_out_name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2782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2782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wb</w:t>
      </w:r>
      <w:proofErr w:type="spellEnd"/>
      <w:r w:rsidRPr="0022782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file_out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2782E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22782E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22782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"Cannot open file to write: " </w:t>
      </w:r>
      <w:r w:rsidRPr="0022782E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file_out_name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22782E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22782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22782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free_data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file_in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file_out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pix_data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22782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(conversion == </w:t>
      </w:r>
      <w:r w:rsidRPr="0022782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Инверсия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inversion(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file_out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char_header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width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height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max_value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k_bytes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pix_data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if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(conversion == </w:t>
      </w:r>
      <w:r w:rsidRPr="0022782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Зеркальное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отображение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горизонтали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horizontal_reflection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file_out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char_header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width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height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max_value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k_bytes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pix_data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is_color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if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(conversion == </w:t>
      </w:r>
      <w:r w:rsidRPr="0022782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Зеркальное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отражение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вертикали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vertical_reflection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file_out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char_header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width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height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max_value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k_bytes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pix_data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is_color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if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(conversion == </w:t>
      </w:r>
      <w:r w:rsidRPr="0022782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Поворот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90 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градусов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часовой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стрелке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rotate_clockwise_90(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file_out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char_header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width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height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max_value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k_bytes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pix_data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is_color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} 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if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(conversion == </w:t>
      </w:r>
      <w:r w:rsidRPr="0022782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Поворот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на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90 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градусов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против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часовой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стрелки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rotate_counter_clockwise_90(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file_out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char_header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width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height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max_value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k_bytes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pix_data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is_color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free_data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file_in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file_out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pix_data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return </w:t>
      </w:r>
      <w:r w:rsidRPr="0022782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22782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write_header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2782E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FILE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file_out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char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char_header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width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height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unsigned int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max_value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fseek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file_out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2782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2782E">
        <w:rPr>
          <w:rFonts w:ascii="Consolas" w:eastAsia="Times New Roman" w:hAnsi="Consolas" w:cs="Courier New"/>
          <w:color w:val="908B25"/>
          <w:sz w:val="20"/>
          <w:szCs w:val="20"/>
          <w:lang w:val="en-US" w:eastAsia="ru-RU"/>
        </w:rPr>
        <w:t>SEEK_SET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fprintf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file_out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2782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22782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P%c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</w:t>
      </w:r>
      <w:r w:rsidRPr="0022782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%i</w:t>
      </w:r>
      <w:proofErr w:type="spellEnd"/>
      <w:r w:rsidRPr="0022782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%</w:t>
      </w:r>
      <w:proofErr w:type="spellStart"/>
      <w:r w:rsidRPr="0022782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i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</w:t>
      </w:r>
      <w:r w:rsidRPr="0022782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%i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22782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char_header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width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height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max_value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="00A372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="00A372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br/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22782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write_data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2782E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FILE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file_out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k_bytes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unsigned char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pix_data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fwrite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pix_data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k_bytes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2782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file_out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22782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inversion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2782E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FILE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file_out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char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char_header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width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height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unsigned int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max_value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k_bytes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unsigned char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pix_data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write_header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file_out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char_header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width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height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max_value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for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22782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k_bytes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pix_data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max_value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pix_data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write_data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file_out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k_bytes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pix_data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22782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vertical_reflection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2782E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FILE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file_out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char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char_header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width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height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unsigned int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max_value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k_bytes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unsigned char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pix_data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bool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is_color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write_header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file_out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char_header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width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height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max_value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auto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new_pix_data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(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unsigned char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*)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calloc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k_bytes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2782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new_pix_data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2782E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22782E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22782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"Cannot allocate " </w:t>
      </w:r>
      <w:r w:rsidRPr="0022782E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k_bytes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22782E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22782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bytes of memory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22782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free_data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file_out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pix_data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exit(</w:t>
      </w:r>
      <w:r w:rsidRPr="0022782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is_color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width *= </w:t>
      </w:r>
      <w:r w:rsidRPr="0022782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22782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 height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= </w:t>
      </w:r>
      <w:r w:rsidRPr="0022782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 &lt; width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++j) {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new_pix_data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[(height -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- </w:t>
      </w:r>
      <w:r w:rsidRPr="0022782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* width + j] =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pix_data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* width + j]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write_data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file_out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k_bytes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new_pix_data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free(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new_pix_data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="00A372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="00A372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="00A372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="00A372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="00A372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="00A372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="00A372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="00A372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="00A372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="00A372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="00A372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="00A372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="00A372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="00A372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="00A372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="00A372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="00A372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="00A372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="00A372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="00A372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="00A372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="00A372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="00A372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="00A372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br/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22782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horizontal_reflection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2782E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FILE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file_out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char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char_header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width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height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unsigned int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max_value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k_bytes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unsigned char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pix_data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bool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is_color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write_header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file_out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char_header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width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height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max_value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auto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new_pix_data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(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unsigned char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*)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calloc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k_bytes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2782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new_pix_data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2782E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22782E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22782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"Cannot allocate " </w:t>
      </w:r>
      <w:r w:rsidRPr="0022782E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k_bytes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22782E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22782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bytes of memory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22782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free_data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file_out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pix_data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exit(</w:t>
      </w:r>
      <w:r w:rsidRPr="0022782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is_color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width *= </w:t>
      </w:r>
      <w:r w:rsidRPr="0022782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22782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 height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= </w:t>
      </w:r>
      <w:r w:rsidRPr="0022782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 &lt; width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+= </w:t>
      </w:r>
      <w:r w:rsidRPr="0022782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new_pix_data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* width + j] =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pix_data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* width + (width - j - </w:t>
      </w:r>
      <w:r w:rsidRPr="0022782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)]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new_pix_data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* width + j + </w:t>
      </w:r>
      <w:r w:rsidRPr="0022782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pix_data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* width + (width - j - </w:t>
      </w:r>
      <w:r w:rsidRPr="0022782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)]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new_pix_data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* width + j + </w:t>
      </w:r>
      <w:r w:rsidRPr="0022782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pix_data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* width + (width - j - </w:t>
      </w:r>
      <w:r w:rsidRPr="0022782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)]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 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22782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 height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= </w:t>
      </w:r>
      <w:r w:rsidRPr="0022782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 &lt; width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++j) {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new_pix_data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* width + j] =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pix_data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* width + width - j - </w:t>
      </w:r>
      <w:r w:rsidRPr="0022782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write_data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file_out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k_bytes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new_pix_data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free(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new_pix_data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="00A372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="00A372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="00A372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="00A372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="00A372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="00A372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="00A372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="00A372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="00A372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="00A372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="00A372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="00A372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="00A372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="00A372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="00A372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="00A372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="00A372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="00A372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="00A372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="00A372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="00A372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="00A372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="00A372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="00A372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="00A372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="00A372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="00A372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="00A372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="00A372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="00A372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br/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22782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rotate_counter_clockwise_90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2782E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FILE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file_out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char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char_header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width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height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unsigned int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max_value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k_bytes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unsigned char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pix_data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bool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is_color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){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 Swap height and width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write_header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file_out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char_header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height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width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max_value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auto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new_pix_data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(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unsigned char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*)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calloc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k_bytes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2782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new_pix_data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2782E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22782E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22782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"Cannot allocate " </w:t>
      </w:r>
      <w:r w:rsidRPr="0022782E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k_bytes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22782E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22782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bytes of memory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22782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free_data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file_out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pix_data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exit(</w:t>
      </w:r>
      <w:r w:rsidRPr="0022782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is_color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width *= </w:t>
      </w:r>
      <w:r w:rsidRPr="0022782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counter = </w:t>
      </w:r>
      <w:r w:rsidRPr="0022782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= width - </w:t>
      </w:r>
      <w:r w:rsidRPr="0022782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&gt;= </w:t>
      </w:r>
      <w:r w:rsidRPr="0022782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-= </w:t>
      </w:r>
      <w:r w:rsidRPr="0022782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22782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 height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new_pix_data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[counter++] =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pix_data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* width + j]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new_pix_data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[counter++] =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pix_data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* width + j + </w:t>
      </w:r>
      <w:r w:rsidRPr="0022782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new_pix_data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[counter++] =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pix_data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* width + j + </w:t>
      </w:r>
      <w:r w:rsidRPr="0022782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 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counter = </w:t>
      </w:r>
      <w:r w:rsidRPr="0022782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= width - </w:t>
      </w:r>
      <w:r w:rsidRPr="0022782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&gt;= </w:t>
      </w:r>
      <w:r w:rsidRPr="0022782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--j) {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22782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 height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new_pix_data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[counter++] =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pix_data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* width + j]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write_data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file_out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k_bytes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new_pix_data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free(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new_pix_data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="00A372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="00A372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="00A372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="00A372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="00A372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="00A372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="00A372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="00A372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="00A372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="00A372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="00A372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="00A372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="00A372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="00A372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="00A372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="00A372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="00A372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="00A372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="00A372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="00A372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="00A372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="00A372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="00A372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="00A372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="00A372A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br/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r w:rsidRPr="0022782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rotate_clockwise_90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2782E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FILE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file_out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char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char_header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width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height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unsigned int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max_value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k_bytes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unsigned char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pix_data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bool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is_color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){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// Swap height and width</w:t>
      </w:r>
      <w:r w:rsidRPr="0022782E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write_header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file_out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char_header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height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width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max_value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auto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new_pix_data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(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unsigned char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*)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calloc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k_bytes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2782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new_pix_data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2782E">
        <w:rPr>
          <w:rFonts w:ascii="Consolas" w:eastAsia="Times New Roman" w:hAnsi="Consolas" w:cs="Courier New"/>
          <w:color w:val="B5B6E3"/>
          <w:sz w:val="20"/>
          <w:szCs w:val="20"/>
          <w:lang w:val="en-US" w:eastAsia="ru-RU"/>
        </w:rPr>
        <w:t>std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::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cout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22782E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22782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"Cannot allocate " </w:t>
      </w:r>
      <w:r w:rsidRPr="0022782E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k_bytes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22782E">
        <w:rPr>
          <w:rFonts w:ascii="Consolas" w:eastAsia="Times New Roman" w:hAnsi="Consolas" w:cs="Courier New"/>
          <w:color w:val="5F8C8A"/>
          <w:sz w:val="20"/>
          <w:szCs w:val="20"/>
          <w:lang w:val="en-US" w:eastAsia="ru-RU"/>
        </w:rPr>
        <w:t xml:space="preserve">&lt;&lt; </w:t>
      </w:r>
      <w:r w:rsidRPr="0022782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bytes of memory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22782E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free_data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nullptr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file_out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pix_data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exit(</w:t>
      </w:r>
      <w:r w:rsidRPr="0022782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is_color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width *= </w:t>
      </w:r>
      <w:r w:rsidRPr="0022782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counter = </w:t>
      </w:r>
      <w:r w:rsidRPr="0022782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= </w:t>
      </w:r>
      <w:r w:rsidRPr="0022782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 &lt; width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+= </w:t>
      </w:r>
      <w:r w:rsidRPr="0022782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height - </w:t>
      </w:r>
      <w:r w:rsidRPr="0022782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&gt;= </w:t>
      </w:r>
      <w:r w:rsidRPr="0022782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--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new_pix_data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[counter++] =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pix_data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* width + j]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new_pix_data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[counter++] =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pix_data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* width + j + </w:t>
      </w:r>
      <w:r w:rsidRPr="0022782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new_pix_data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[counter++] =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pix_data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* width + j + </w:t>
      </w:r>
      <w:r w:rsidRPr="0022782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 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counter = </w:t>
      </w:r>
      <w:r w:rsidRPr="0022782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= </w:t>
      </w:r>
      <w:r w:rsidRPr="0022782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 &lt; width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++j) {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height - </w:t>
      </w:r>
      <w:r w:rsidRPr="0022782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&gt;= </w:t>
      </w:r>
      <w:r w:rsidRPr="0022782E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--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new_pix_data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[counter++] =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pix_data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* width + j]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write_data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file_out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k_bytes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new_pix_data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free(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new_pix_data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22782E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free_data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22782E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FILE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file_in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22782E">
        <w:rPr>
          <w:rFonts w:ascii="Consolas" w:eastAsia="Times New Roman" w:hAnsi="Consolas" w:cs="Courier New"/>
          <w:color w:val="B9BCD1"/>
          <w:sz w:val="20"/>
          <w:szCs w:val="20"/>
          <w:lang w:val="en-US" w:eastAsia="ru-RU"/>
        </w:rPr>
        <w:t xml:space="preserve">FILE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file_out</w:t>
      </w:r>
      <w:proofErr w:type="spellEnd"/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unsigned char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pix_data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file_in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fclose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file_in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file_out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fclose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file_out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if </w:t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pix_data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free(</w:t>
      </w:r>
      <w:proofErr w:type="spellStart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pix_data</w:t>
      </w:r>
      <w:proofErr w:type="spellEnd"/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22782E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22782E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</w:p>
    <w:sectPr w:rsidR="00242402" w:rsidRPr="0022782E" w:rsidSect="00E2262E">
      <w:headerReference w:type="default" r:id="rId9"/>
      <w:footerReference w:type="default" r:id="rId10"/>
      <w:pgSz w:w="11906" w:h="16838"/>
      <w:pgMar w:top="1134" w:right="567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A8C7FA" w14:textId="77777777" w:rsidR="00F20554" w:rsidRDefault="00F20554" w:rsidP="00E2262E">
      <w:pPr>
        <w:spacing w:after="0" w:line="240" w:lineRule="auto"/>
      </w:pPr>
      <w:r>
        <w:separator/>
      </w:r>
    </w:p>
  </w:endnote>
  <w:endnote w:type="continuationSeparator" w:id="0">
    <w:p w14:paraId="4F8016C8" w14:textId="77777777" w:rsidR="00F20554" w:rsidRDefault="00F20554" w:rsidP="00E226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7708909"/>
      <w:docPartObj>
        <w:docPartGallery w:val="Page Numbers (Bottom of Page)"/>
        <w:docPartUnique/>
      </w:docPartObj>
    </w:sdtPr>
    <w:sdtContent>
      <w:p w14:paraId="6113BCEA" w14:textId="77777777" w:rsidR="0022782E" w:rsidRDefault="0022782E" w:rsidP="0029556C">
        <w:pPr>
          <w:pStyle w:val="a9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B2BD99" w14:textId="77777777" w:rsidR="00F20554" w:rsidRDefault="00F20554" w:rsidP="00E2262E">
      <w:pPr>
        <w:spacing w:after="0" w:line="240" w:lineRule="auto"/>
      </w:pPr>
      <w:r>
        <w:separator/>
      </w:r>
    </w:p>
  </w:footnote>
  <w:footnote w:type="continuationSeparator" w:id="0">
    <w:p w14:paraId="328BF32E" w14:textId="77777777" w:rsidR="00F20554" w:rsidRDefault="00F20554" w:rsidP="00E226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DD5F3" w14:textId="4FE1710F" w:rsidR="0022782E" w:rsidRDefault="0022782E" w:rsidP="00E2262E">
    <w:pPr>
      <w:pStyle w:val="a9"/>
    </w:pPr>
    <w:r w:rsidRPr="00756FF8">
      <w:t>Изучение простых преобразований изображений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C4212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8924B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1D850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2E0C96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DE4968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B7C780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17680E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88C9B3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A9463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AD459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993B63"/>
    <w:multiLevelType w:val="hybridMultilevel"/>
    <w:tmpl w:val="24F8A52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106D4CFF"/>
    <w:multiLevelType w:val="hybridMultilevel"/>
    <w:tmpl w:val="A42CBA22"/>
    <w:lvl w:ilvl="0" w:tplc="526434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DA35E7"/>
    <w:multiLevelType w:val="hybridMultilevel"/>
    <w:tmpl w:val="A42CBA22"/>
    <w:lvl w:ilvl="0" w:tplc="526434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6F3A05"/>
    <w:multiLevelType w:val="hybridMultilevel"/>
    <w:tmpl w:val="E752E8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9D039D"/>
    <w:multiLevelType w:val="hybridMultilevel"/>
    <w:tmpl w:val="6C660616"/>
    <w:lvl w:ilvl="0" w:tplc="138673D0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25394E"/>
    <w:multiLevelType w:val="hybridMultilevel"/>
    <w:tmpl w:val="27F0AD6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6DB20B4B"/>
    <w:multiLevelType w:val="hybridMultilevel"/>
    <w:tmpl w:val="C6BE17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7F4A14E6"/>
    <w:multiLevelType w:val="hybridMultilevel"/>
    <w:tmpl w:val="018E044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15"/>
  </w:num>
  <w:num w:numId="13">
    <w:abstractNumId w:val="12"/>
  </w:num>
  <w:num w:numId="14">
    <w:abstractNumId w:val="17"/>
  </w:num>
  <w:num w:numId="15">
    <w:abstractNumId w:val="10"/>
  </w:num>
  <w:num w:numId="16">
    <w:abstractNumId w:val="16"/>
  </w:num>
  <w:num w:numId="17">
    <w:abstractNumId w:val="13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formatting="1" w:enforcement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E19"/>
    <w:rsid w:val="000049B7"/>
    <w:rsid w:val="000060CE"/>
    <w:rsid w:val="00017FE3"/>
    <w:rsid w:val="0003615B"/>
    <w:rsid w:val="00070454"/>
    <w:rsid w:val="000868DC"/>
    <w:rsid w:val="00086F7B"/>
    <w:rsid w:val="00091B9A"/>
    <w:rsid w:val="000935F8"/>
    <w:rsid w:val="000C2820"/>
    <w:rsid w:val="000F41F8"/>
    <w:rsid w:val="00100B2B"/>
    <w:rsid w:val="00154123"/>
    <w:rsid w:val="00160FAE"/>
    <w:rsid w:val="00174978"/>
    <w:rsid w:val="00176087"/>
    <w:rsid w:val="00196FD9"/>
    <w:rsid w:val="001A2143"/>
    <w:rsid w:val="001A226E"/>
    <w:rsid w:val="001B4719"/>
    <w:rsid w:val="001C026E"/>
    <w:rsid w:val="001F1464"/>
    <w:rsid w:val="00213589"/>
    <w:rsid w:val="00220A5F"/>
    <w:rsid w:val="002259BD"/>
    <w:rsid w:val="0022782E"/>
    <w:rsid w:val="00235596"/>
    <w:rsid w:val="00242402"/>
    <w:rsid w:val="00262CD3"/>
    <w:rsid w:val="00267ACE"/>
    <w:rsid w:val="0029556C"/>
    <w:rsid w:val="002F0D94"/>
    <w:rsid w:val="00307801"/>
    <w:rsid w:val="00317665"/>
    <w:rsid w:val="0032602B"/>
    <w:rsid w:val="00332BC0"/>
    <w:rsid w:val="00361571"/>
    <w:rsid w:val="003647CD"/>
    <w:rsid w:val="003A7DCE"/>
    <w:rsid w:val="003D63FC"/>
    <w:rsid w:val="003E31F0"/>
    <w:rsid w:val="003F18FB"/>
    <w:rsid w:val="0040046D"/>
    <w:rsid w:val="0041151F"/>
    <w:rsid w:val="004306F8"/>
    <w:rsid w:val="00437F94"/>
    <w:rsid w:val="004815E3"/>
    <w:rsid w:val="00482757"/>
    <w:rsid w:val="004837DF"/>
    <w:rsid w:val="004861FF"/>
    <w:rsid w:val="0049263E"/>
    <w:rsid w:val="004B0DC1"/>
    <w:rsid w:val="004B4CFA"/>
    <w:rsid w:val="004B5B25"/>
    <w:rsid w:val="004B76A2"/>
    <w:rsid w:val="004C1219"/>
    <w:rsid w:val="004C2B4F"/>
    <w:rsid w:val="004C3095"/>
    <w:rsid w:val="004D27A5"/>
    <w:rsid w:val="004D6930"/>
    <w:rsid w:val="004E47C1"/>
    <w:rsid w:val="00520925"/>
    <w:rsid w:val="00531B2E"/>
    <w:rsid w:val="005407D3"/>
    <w:rsid w:val="00560A75"/>
    <w:rsid w:val="0058278F"/>
    <w:rsid w:val="005A184B"/>
    <w:rsid w:val="005A367F"/>
    <w:rsid w:val="005C3FD2"/>
    <w:rsid w:val="00633B65"/>
    <w:rsid w:val="00660A9D"/>
    <w:rsid w:val="0066154D"/>
    <w:rsid w:val="006705A5"/>
    <w:rsid w:val="006846DF"/>
    <w:rsid w:val="00691958"/>
    <w:rsid w:val="00693C94"/>
    <w:rsid w:val="00695219"/>
    <w:rsid w:val="006B1FFB"/>
    <w:rsid w:val="006B4820"/>
    <w:rsid w:val="006C1E19"/>
    <w:rsid w:val="006D3A7E"/>
    <w:rsid w:val="006D5656"/>
    <w:rsid w:val="006D5D21"/>
    <w:rsid w:val="006E53E6"/>
    <w:rsid w:val="00722938"/>
    <w:rsid w:val="0073225C"/>
    <w:rsid w:val="00756FF8"/>
    <w:rsid w:val="0078161D"/>
    <w:rsid w:val="0078302B"/>
    <w:rsid w:val="00790E72"/>
    <w:rsid w:val="007D5330"/>
    <w:rsid w:val="007D6919"/>
    <w:rsid w:val="007F48EC"/>
    <w:rsid w:val="0082025D"/>
    <w:rsid w:val="0083292C"/>
    <w:rsid w:val="00844A36"/>
    <w:rsid w:val="00866BB3"/>
    <w:rsid w:val="00890CA0"/>
    <w:rsid w:val="008915A0"/>
    <w:rsid w:val="008B25AB"/>
    <w:rsid w:val="008B7816"/>
    <w:rsid w:val="008D5FD0"/>
    <w:rsid w:val="0090222E"/>
    <w:rsid w:val="00907564"/>
    <w:rsid w:val="00915864"/>
    <w:rsid w:val="00944316"/>
    <w:rsid w:val="00952214"/>
    <w:rsid w:val="00956957"/>
    <w:rsid w:val="009618DA"/>
    <w:rsid w:val="009632C0"/>
    <w:rsid w:val="0099679C"/>
    <w:rsid w:val="009B3C78"/>
    <w:rsid w:val="009F6B4F"/>
    <w:rsid w:val="00A02E78"/>
    <w:rsid w:val="00A1077C"/>
    <w:rsid w:val="00A372A8"/>
    <w:rsid w:val="00A40662"/>
    <w:rsid w:val="00A44007"/>
    <w:rsid w:val="00A60E54"/>
    <w:rsid w:val="00A6555B"/>
    <w:rsid w:val="00A87C51"/>
    <w:rsid w:val="00A9673B"/>
    <w:rsid w:val="00AC0A1A"/>
    <w:rsid w:val="00AD3077"/>
    <w:rsid w:val="00AF3DFF"/>
    <w:rsid w:val="00B15CB5"/>
    <w:rsid w:val="00B1747B"/>
    <w:rsid w:val="00B32FD7"/>
    <w:rsid w:val="00B36AAA"/>
    <w:rsid w:val="00B3759F"/>
    <w:rsid w:val="00B46386"/>
    <w:rsid w:val="00B758C9"/>
    <w:rsid w:val="00BA4DA0"/>
    <w:rsid w:val="00BA680B"/>
    <w:rsid w:val="00BB51CA"/>
    <w:rsid w:val="00BC30F6"/>
    <w:rsid w:val="00BC4492"/>
    <w:rsid w:val="00BC50D6"/>
    <w:rsid w:val="00BD5628"/>
    <w:rsid w:val="00BD5812"/>
    <w:rsid w:val="00C379A6"/>
    <w:rsid w:val="00C438D0"/>
    <w:rsid w:val="00C65477"/>
    <w:rsid w:val="00C7153E"/>
    <w:rsid w:val="00C866B2"/>
    <w:rsid w:val="00CB26EA"/>
    <w:rsid w:val="00CB6337"/>
    <w:rsid w:val="00CC20CB"/>
    <w:rsid w:val="00CC5007"/>
    <w:rsid w:val="00CD06FD"/>
    <w:rsid w:val="00CD17D6"/>
    <w:rsid w:val="00CD411B"/>
    <w:rsid w:val="00CD7DB9"/>
    <w:rsid w:val="00CE43C0"/>
    <w:rsid w:val="00CE491B"/>
    <w:rsid w:val="00CF1036"/>
    <w:rsid w:val="00CF1842"/>
    <w:rsid w:val="00D04339"/>
    <w:rsid w:val="00D0580C"/>
    <w:rsid w:val="00D06608"/>
    <w:rsid w:val="00D171FF"/>
    <w:rsid w:val="00D20D31"/>
    <w:rsid w:val="00D213C0"/>
    <w:rsid w:val="00D33D35"/>
    <w:rsid w:val="00D44808"/>
    <w:rsid w:val="00D704CA"/>
    <w:rsid w:val="00D80DFC"/>
    <w:rsid w:val="00D943B4"/>
    <w:rsid w:val="00DA310C"/>
    <w:rsid w:val="00DC62F0"/>
    <w:rsid w:val="00DE1E90"/>
    <w:rsid w:val="00DE2422"/>
    <w:rsid w:val="00E2262E"/>
    <w:rsid w:val="00E25DFF"/>
    <w:rsid w:val="00E35968"/>
    <w:rsid w:val="00E4177D"/>
    <w:rsid w:val="00E4649A"/>
    <w:rsid w:val="00E57791"/>
    <w:rsid w:val="00E622AC"/>
    <w:rsid w:val="00E87C58"/>
    <w:rsid w:val="00E9307F"/>
    <w:rsid w:val="00EB1A3C"/>
    <w:rsid w:val="00EC2239"/>
    <w:rsid w:val="00ED172C"/>
    <w:rsid w:val="00ED2FBA"/>
    <w:rsid w:val="00ED3438"/>
    <w:rsid w:val="00EE2FAD"/>
    <w:rsid w:val="00EE3905"/>
    <w:rsid w:val="00EE58DF"/>
    <w:rsid w:val="00F02412"/>
    <w:rsid w:val="00F11C04"/>
    <w:rsid w:val="00F12005"/>
    <w:rsid w:val="00F2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AD426A"/>
  <w15:chartTrackingRefBased/>
  <w15:docId w15:val="{8FDB6952-8E94-48E5-AAF7-B6136D5B6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locked="0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locked="0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3D63FC"/>
    <w:pPr>
      <w:spacing w:after="120" w:line="360" w:lineRule="auto"/>
      <w:ind w:firstLine="851"/>
      <w:jc w:val="both"/>
    </w:pPr>
    <w:rPr>
      <w:rFonts w:ascii="Times New Roman" w:hAnsi="Times New Roman"/>
      <w:color w:val="000000" w:themeColor="text1"/>
      <w:sz w:val="24"/>
    </w:rPr>
  </w:style>
  <w:style w:type="paragraph" w:styleId="1">
    <w:name w:val="heading 1"/>
    <w:next w:val="a0"/>
    <w:link w:val="10"/>
    <w:uiPriority w:val="9"/>
    <w:qFormat/>
    <w:rsid w:val="00D213C0"/>
    <w:pPr>
      <w:keepNext/>
      <w:keepLines/>
      <w:pageBreakBefore/>
      <w:suppressAutoHyphens/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2">
    <w:name w:val="heading 2"/>
    <w:next w:val="a0"/>
    <w:link w:val="20"/>
    <w:uiPriority w:val="9"/>
    <w:unhideWhenUsed/>
    <w:qFormat/>
    <w:rsid w:val="00D213C0"/>
    <w:pPr>
      <w:keepNext/>
      <w:keepLines/>
      <w:suppressAutoHyphens/>
      <w:spacing w:after="240" w:line="36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3">
    <w:name w:val="heading 3"/>
    <w:next w:val="a0"/>
    <w:link w:val="30"/>
    <w:uiPriority w:val="9"/>
    <w:unhideWhenUsed/>
    <w:qFormat/>
    <w:rsid w:val="00D213C0"/>
    <w:pPr>
      <w:keepNext/>
      <w:keepLines/>
      <w:suppressAutoHyphens/>
      <w:spacing w:after="240" w:line="360" w:lineRule="auto"/>
      <w:outlineLvl w:val="2"/>
    </w:pPr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locked/>
    <w:rsid w:val="00AC0A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213C0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D213C0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basedOn w:val="a1"/>
    <w:link w:val="3"/>
    <w:uiPriority w:val="9"/>
    <w:rsid w:val="00D213C0"/>
    <w:rPr>
      <w:rFonts w:ascii="Times New Roman" w:eastAsiaTheme="majorEastAsia" w:hAnsi="Times New Roman" w:cstheme="majorBidi"/>
      <w:i/>
      <w:color w:val="000000" w:themeColor="text1"/>
      <w:sz w:val="24"/>
      <w:szCs w:val="24"/>
    </w:rPr>
  </w:style>
  <w:style w:type="paragraph" w:customStyle="1" w:styleId="a4">
    <w:name w:val="Определение"/>
    <w:next w:val="a0"/>
    <w:qFormat/>
    <w:rsid w:val="006D5656"/>
    <w:pPr>
      <w:spacing w:after="120" w:line="360" w:lineRule="auto"/>
      <w:ind w:left="851" w:hanging="851"/>
    </w:pPr>
    <w:rPr>
      <w:rFonts w:ascii="Times New Roman" w:hAnsi="Times New Roman"/>
      <w:b/>
      <w:i/>
      <w:color w:val="000000" w:themeColor="text1"/>
      <w:sz w:val="24"/>
    </w:rPr>
  </w:style>
  <w:style w:type="paragraph" w:customStyle="1" w:styleId="a5">
    <w:name w:val="Примечание"/>
    <w:next w:val="a0"/>
    <w:qFormat/>
    <w:rsid w:val="008B25AB"/>
    <w:pPr>
      <w:spacing w:after="0" w:line="240" w:lineRule="auto"/>
      <w:ind w:left="851" w:hanging="851"/>
    </w:pPr>
    <w:rPr>
      <w:rFonts w:ascii="Times New Roman" w:hAnsi="Times New Roman"/>
      <w:i/>
      <w:color w:val="000000" w:themeColor="text1"/>
    </w:rPr>
  </w:style>
  <w:style w:type="paragraph" w:customStyle="1" w:styleId="a6">
    <w:name w:val="Название таблицы"/>
    <w:next w:val="a0"/>
    <w:qFormat/>
    <w:rsid w:val="00EE2FAD"/>
    <w:pPr>
      <w:suppressAutoHyphens/>
      <w:spacing w:after="0" w:line="240" w:lineRule="auto"/>
    </w:pPr>
    <w:rPr>
      <w:rFonts w:ascii="Times New Roman" w:hAnsi="Times New Roman"/>
      <w:b/>
      <w:i/>
      <w:color w:val="000000" w:themeColor="text1"/>
    </w:rPr>
  </w:style>
  <w:style w:type="paragraph" w:customStyle="1" w:styleId="a7">
    <w:name w:val="Название рисунка (картинки)"/>
    <w:next w:val="a0"/>
    <w:qFormat/>
    <w:rsid w:val="00C438D0"/>
    <w:pPr>
      <w:suppressAutoHyphens/>
      <w:spacing w:after="0" w:line="240" w:lineRule="auto"/>
      <w:jc w:val="center"/>
    </w:pPr>
    <w:rPr>
      <w:rFonts w:ascii="Times New Roman" w:hAnsi="Times New Roman"/>
      <w:i/>
      <w:color w:val="000000" w:themeColor="text1"/>
    </w:rPr>
  </w:style>
  <w:style w:type="paragraph" w:customStyle="1" w:styleId="a8">
    <w:name w:val="Формула"/>
    <w:next w:val="a0"/>
    <w:qFormat/>
    <w:rsid w:val="00C65477"/>
    <w:pPr>
      <w:suppressAutoHyphens/>
      <w:spacing w:before="120" w:after="240" w:line="240" w:lineRule="auto"/>
      <w:ind w:left="1418" w:hanging="1418"/>
    </w:pPr>
    <w:rPr>
      <w:rFonts w:ascii="Times New Roman" w:hAnsi="Times New Roman"/>
      <w:i/>
      <w:color w:val="000000" w:themeColor="text1"/>
      <w:sz w:val="24"/>
    </w:rPr>
  </w:style>
  <w:style w:type="paragraph" w:styleId="a">
    <w:name w:val="List"/>
    <w:basedOn w:val="a0"/>
    <w:uiPriority w:val="99"/>
    <w:unhideWhenUsed/>
    <w:qFormat/>
    <w:rsid w:val="00BD5628"/>
    <w:pPr>
      <w:numPr>
        <w:numId w:val="11"/>
      </w:numPr>
      <w:ind w:left="714" w:hanging="357"/>
      <w:contextualSpacing/>
      <w:jc w:val="left"/>
    </w:pPr>
  </w:style>
  <w:style w:type="paragraph" w:customStyle="1" w:styleId="a9">
    <w:name w:val="Колонтитул"/>
    <w:qFormat/>
    <w:rsid w:val="00BB51CA"/>
    <w:pPr>
      <w:spacing w:after="0" w:line="240" w:lineRule="auto"/>
      <w:jc w:val="center"/>
    </w:pPr>
    <w:rPr>
      <w:rFonts w:ascii="Times New Roman" w:hAnsi="Times New Roman"/>
      <w:i/>
      <w:color w:val="000000" w:themeColor="text1"/>
    </w:rPr>
  </w:style>
  <w:style w:type="character" w:customStyle="1" w:styleId="40">
    <w:name w:val="Заголовок 4 Знак"/>
    <w:basedOn w:val="a1"/>
    <w:link w:val="4"/>
    <w:uiPriority w:val="9"/>
    <w:semiHidden/>
    <w:rsid w:val="00AC0A1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a">
    <w:name w:val="Body Text"/>
    <w:link w:val="ab"/>
    <w:uiPriority w:val="99"/>
    <w:unhideWhenUsed/>
    <w:qFormat/>
    <w:rsid w:val="00531B2E"/>
    <w:pPr>
      <w:spacing w:after="120" w:line="360" w:lineRule="auto"/>
      <w:ind w:firstLine="851"/>
      <w:jc w:val="both"/>
    </w:pPr>
    <w:rPr>
      <w:rFonts w:ascii="Times New Roman" w:hAnsi="Times New Roman"/>
      <w:color w:val="000000" w:themeColor="text1"/>
      <w:sz w:val="24"/>
    </w:rPr>
  </w:style>
  <w:style w:type="character" w:customStyle="1" w:styleId="ab">
    <w:name w:val="Основной текст Знак"/>
    <w:basedOn w:val="a1"/>
    <w:link w:val="aa"/>
    <w:uiPriority w:val="99"/>
    <w:rsid w:val="00531B2E"/>
    <w:rPr>
      <w:rFonts w:ascii="Times New Roman" w:hAnsi="Times New Roman"/>
      <w:color w:val="000000" w:themeColor="text1"/>
      <w:sz w:val="24"/>
    </w:rPr>
  </w:style>
  <w:style w:type="paragraph" w:styleId="ac">
    <w:name w:val="header"/>
    <w:basedOn w:val="a0"/>
    <w:link w:val="ad"/>
    <w:uiPriority w:val="99"/>
    <w:unhideWhenUsed/>
    <w:locked/>
    <w:rsid w:val="00BA4D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BA4DA0"/>
    <w:rPr>
      <w:rFonts w:ascii="Times New Roman" w:hAnsi="Times New Roman"/>
      <w:color w:val="000000" w:themeColor="text1"/>
      <w:sz w:val="24"/>
    </w:rPr>
  </w:style>
  <w:style w:type="paragraph" w:styleId="ae">
    <w:name w:val="footer"/>
    <w:basedOn w:val="a0"/>
    <w:link w:val="af"/>
    <w:uiPriority w:val="99"/>
    <w:unhideWhenUsed/>
    <w:locked/>
    <w:rsid w:val="00BA4D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BA4DA0"/>
    <w:rPr>
      <w:rFonts w:ascii="Times New Roman" w:hAnsi="Times New Roman"/>
      <w:color w:val="000000" w:themeColor="text1"/>
      <w:sz w:val="24"/>
    </w:rPr>
  </w:style>
  <w:style w:type="paragraph" w:styleId="af0">
    <w:name w:val="List Paragraph"/>
    <w:basedOn w:val="a0"/>
    <w:uiPriority w:val="34"/>
    <w:locked/>
    <w:rsid w:val="00BD5812"/>
    <w:pPr>
      <w:ind w:left="720"/>
      <w:contextualSpacing/>
    </w:pPr>
  </w:style>
  <w:style w:type="character" w:styleId="af1">
    <w:name w:val="Hyperlink"/>
    <w:basedOn w:val="a1"/>
    <w:uiPriority w:val="99"/>
    <w:semiHidden/>
    <w:unhideWhenUsed/>
    <w:locked/>
    <w:rsid w:val="00242402"/>
    <w:rPr>
      <w:color w:val="0000FF"/>
      <w:u w:val="single"/>
    </w:rPr>
  </w:style>
  <w:style w:type="paragraph" w:styleId="HTML">
    <w:name w:val="HTML Preformatted"/>
    <w:basedOn w:val="a0"/>
    <w:link w:val="HTML0"/>
    <w:uiPriority w:val="99"/>
    <w:unhideWhenUsed/>
    <w:locked/>
    <w:rsid w:val="002278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22782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5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udkoMatt/GeometryAndGraphics/blob/master/Lab_01/main.cp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udko\Documents\&#1062;&#1050;_&#1051;&#1072;&#1073;&#1086;&#1088;&#1072;&#1090;&#1086;&#1088;&#1085;&#1099;&#1077;\1\&#1056;&#1072;&#1073;&#1086;&#1090;&#1072;_&#1044;&#1091;&#1076;&#1082;&#1086;_&#1052;&#1072;&#1090;&#1074;&#1077;&#1081;_&#1042;&#1083;&#1072;&#1076;&#1080;&#1084;&#1080;&#1088;&#1086;&#1074;&#1080;&#109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7F833-D28D-41B1-B50E-DEE9D6CAE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Работа_Дудко_Матвей_Владимирович.dotx</Template>
  <TotalTime>204</TotalTime>
  <Pages>14</Pages>
  <Words>2509</Words>
  <Characters>14305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Дудко</dc:creator>
  <cp:keywords/>
  <dc:description/>
  <cp:lastModifiedBy>Матвей Дудко</cp:lastModifiedBy>
  <cp:revision>78</cp:revision>
  <dcterms:created xsi:type="dcterms:W3CDTF">2020-02-17T09:26:00Z</dcterms:created>
  <dcterms:modified xsi:type="dcterms:W3CDTF">2020-02-17T21:06:00Z</dcterms:modified>
</cp:coreProperties>
</file>