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069F79E1" w:rsidR="00DE2422" w:rsidRPr="000A4FAE" w:rsidRDefault="00DE2422" w:rsidP="00361571">
      <w:pPr>
        <w:pStyle w:val="aa"/>
        <w:spacing w:after="0"/>
        <w:ind w:firstLine="0"/>
        <w:jc w:val="center"/>
        <w:rPr>
          <w:b/>
          <w:bCs/>
          <w:lang w:val="en-US"/>
        </w:rPr>
      </w:pPr>
      <w:r w:rsidRPr="00361571">
        <w:rPr>
          <w:b/>
          <w:bCs/>
        </w:rPr>
        <w:t xml:space="preserve">Лабораторная работа № </w:t>
      </w:r>
      <w:r w:rsidR="000A4FAE">
        <w:rPr>
          <w:b/>
          <w:bCs/>
          <w:lang w:val="en-US"/>
        </w:rPr>
        <w:t>3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20177B05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</w:t>
      </w:r>
      <w:r w:rsidR="000A4FAE" w:rsidRPr="000A4FAE">
        <w:rPr>
          <w:b/>
          <w:bCs/>
        </w:rPr>
        <w:t xml:space="preserve"> алгоритмов псевдотонирования изображений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3A8DFD20" w:rsidR="006E53E6" w:rsidRDefault="007B779F" w:rsidP="009D3459">
      <w:pPr>
        <w:pStyle w:val="aa"/>
      </w:pPr>
      <w:r>
        <w:t>И</w:t>
      </w:r>
      <w:r w:rsidRPr="007B779F">
        <w:t>зуч</w:t>
      </w:r>
      <w:r>
        <w:t>ение</w:t>
      </w:r>
      <w:r w:rsidRPr="007B779F">
        <w:t xml:space="preserve"> алгоритм</w:t>
      </w:r>
      <w:r>
        <w:t>ов</w:t>
      </w:r>
      <w:r w:rsidRPr="007B779F">
        <w:t xml:space="preserve"> и реализ</w:t>
      </w:r>
      <w:r>
        <w:t>ация</w:t>
      </w:r>
      <w:r w:rsidRPr="007B779F">
        <w:t xml:space="preserve"> программ</w:t>
      </w:r>
      <w:r>
        <w:t>ы</w:t>
      </w:r>
      <w:r w:rsidRPr="007B779F">
        <w:t>, применяющ</w:t>
      </w:r>
      <w:r w:rsidR="009D3459">
        <w:t>е</w:t>
      </w:r>
      <w:r w:rsidRPr="007B779F">
        <w:t>й алгоритм</w:t>
      </w:r>
      <w:r w:rsidR="009D3459">
        <w:t>ы</w:t>
      </w:r>
      <w:r w:rsidRPr="007B779F">
        <w:t xml:space="preserve"> дизеринга к изображению в формате PGM (P5) с учетом гамма-коррекции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74349368" w14:textId="62782E41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77777777" w:rsidR="00737419" w:rsidRPr="00737419" w:rsidRDefault="00737419" w:rsidP="00737419">
      <w:pPr>
        <w:pStyle w:val="aa"/>
      </w:pPr>
      <w:r w:rsidRPr="00737419">
        <w:rPr>
          <w:b/>
          <w:bCs/>
        </w:rPr>
        <w:t>program.exe &lt;имя_входного_файла&gt; &lt;имя_выходного_файла&gt; &lt;градиент&gt; &lt;дизеринг&gt; &lt;битность&gt; &lt;гамма&gt;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439870D3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&lt;имя_входного_файла&gt;, &lt;имя_выходного_файла&gt;: формат файлов: PGM P5; ширина и высота берутся из &lt;имя_входного_файла&gt;;</w:t>
      </w:r>
    </w:p>
    <w:p w14:paraId="4A2D2040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&lt;градиент&gt;: 0 - используем входную картинку, 1 - рисуем горизонтальный градиент (0-255) (ширина и высота берутся из &lt;имя_входного_файла&gt;);</w:t>
      </w:r>
    </w:p>
    <w:p w14:paraId="403B09AC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&lt;дизеринг&gt; - алгоритм дизеринга:</w:t>
      </w:r>
    </w:p>
    <w:p w14:paraId="33EEDDD5" w14:textId="77777777" w:rsidR="00737419" w:rsidRPr="00737419" w:rsidRDefault="00737419" w:rsidP="006066A2">
      <w:pPr>
        <w:pStyle w:val="a8"/>
        <w:numPr>
          <w:ilvl w:val="1"/>
          <w:numId w:val="24"/>
        </w:numPr>
      </w:pPr>
      <w:r w:rsidRPr="00737419">
        <w:t>0 – Нет дизеринга;</w:t>
      </w:r>
    </w:p>
    <w:p w14:paraId="6DC0FFC1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1 – Ordered (8x8);</w:t>
      </w:r>
    </w:p>
    <w:p w14:paraId="202084FA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2 – Random;</w:t>
      </w:r>
    </w:p>
    <w:p w14:paraId="1A9A3A06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3 – Floyd–Steinberg;</w:t>
      </w:r>
    </w:p>
    <w:p w14:paraId="29B0AB6F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4 – Jarvis, Judice, Ninke;</w:t>
      </w:r>
    </w:p>
    <w:p w14:paraId="79AD7E16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5 - Sierra (Sierra-3);</w:t>
      </w:r>
    </w:p>
    <w:p w14:paraId="0FCB1E1D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6 - Atkinson;</w:t>
      </w:r>
    </w:p>
    <w:p w14:paraId="7E4EE56B" w14:textId="77777777" w:rsidR="00737419" w:rsidRPr="00870FB0" w:rsidRDefault="00737419" w:rsidP="006066A2">
      <w:pPr>
        <w:pStyle w:val="a8"/>
        <w:numPr>
          <w:ilvl w:val="1"/>
          <w:numId w:val="24"/>
        </w:numPr>
        <w:rPr>
          <w:lang w:val="en-GB"/>
        </w:rPr>
      </w:pPr>
      <w:r w:rsidRPr="00870FB0">
        <w:rPr>
          <w:lang w:val="en-GB"/>
        </w:rPr>
        <w:t>7 - Halftone (4x4, orthogonal);</w:t>
      </w:r>
    </w:p>
    <w:p w14:paraId="33C4447D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&lt;битность&gt; - битность результата дизеринга (1..8);</w:t>
      </w:r>
    </w:p>
    <w:p w14:paraId="0B844AC0" w14:textId="77777777" w:rsidR="00737419" w:rsidRPr="00737419" w:rsidRDefault="00737419" w:rsidP="006066A2">
      <w:pPr>
        <w:pStyle w:val="a8"/>
        <w:numPr>
          <w:ilvl w:val="0"/>
          <w:numId w:val="22"/>
        </w:numPr>
      </w:pPr>
      <w:r w:rsidRPr="00737419">
        <w:t>&lt;гамма&gt;: 0 - sRGB гамма, иначе - обычная гамма с указанным значением.</w:t>
      </w:r>
    </w:p>
    <w:p w14:paraId="439FA72D" w14:textId="77777777" w:rsidR="00E90B10" w:rsidRDefault="00E90B10" w:rsidP="00737419">
      <w:pPr>
        <w:pStyle w:val="aa"/>
        <w:rPr>
          <w:b/>
          <w:bCs/>
        </w:rPr>
      </w:pPr>
    </w:p>
    <w:p w14:paraId="0F0695F1" w14:textId="65E95646" w:rsidR="00737419" w:rsidRPr="00737419" w:rsidRDefault="00737419" w:rsidP="00737419">
      <w:pPr>
        <w:pStyle w:val="aa"/>
      </w:pPr>
      <w:r w:rsidRPr="00737419">
        <w:rPr>
          <w:b/>
          <w:bCs/>
        </w:rPr>
        <w:t>Частичное решение</w:t>
      </w:r>
      <w:r w:rsidRPr="00737419">
        <w:t>:</w:t>
      </w:r>
    </w:p>
    <w:p w14:paraId="0AB2EDFC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&lt;градиент&gt; = 1;</w:t>
      </w:r>
    </w:p>
    <w:p w14:paraId="0D608F34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 xml:space="preserve">&lt;дизеринг&gt; = </w:t>
      </w:r>
      <w:proofErr w:type="gramStart"/>
      <w:r w:rsidRPr="00737419">
        <w:t>0..</w:t>
      </w:r>
      <w:proofErr w:type="gramEnd"/>
      <w:r w:rsidRPr="00737419">
        <w:t>3;</w:t>
      </w:r>
    </w:p>
    <w:p w14:paraId="4C626946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 xml:space="preserve">&lt;битность&gt; = </w:t>
      </w:r>
      <w:proofErr w:type="gramStart"/>
      <w:r w:rsidRPr="00737419">
        <w:t>1..</w:t>
      </w:r>
      <w:proofErr w:type="gramEnd"/>
      <w:r w:rsidRPr="00737419">
        <w:t>8;</w:t>
      </w:r>
    </w:p>
    <w:p w14:paraId="766D82C9" w14:textId="77777777" w:rsidR="00737419" w:rsidRPr="00737419" w:rsidRDefault="00737419" w:rsidP="00737419">
      <w:pPr>
        <w:pStyle w:val="aa"/>
        <w:numPr>
          <w:ilvl w:val="0"/>
          <w:numId w:val="20"/>
        </w:numPr>
      </w:pPr>
      <w:r w:rsidRPr="00737419">
        <w:t>&lt;гамма&gt; = 1 (аналогично отсутствию гамма-коррекции)</w:t>
      </w:r>
    </w:p>
    <w:p w14:paraId="623F497C" w14:textId="77777777" w:rsidR="00737419" w:rsidRPr="00737419" w:rsidRDefault="00737419" w:rsidP="00737419">
      <w:pPr>
        <w:pStyle w:val="aa"/>
      </w:pPr>
      <w:r w:rsidRPr="00737419">
        <w:t>+ корректно выделяется и освобождается память, закрываются файлы, есть обработка ошибок.</w:t>
      </w:r>
    </w:p>
    <w:p w14:paraId="30F30C9D" w14:textId="77777777" w:rsidR="00737419" w:rsidRPr="00737419" w:rsidRDefault="00737419" w:rsidP="00737419">
      <w:pPr>
        <w:pStyle w:val="aa"/>
      </w:pPr>
      <w:r w:rsidRPr="00737419">
        <w:rPr>
          <w:b/>
          <w:bCs/>
        </w:rPr>
        <w:t>Полное решение</w:t>
      </w:r>
      <w:r w:rsidRPr="00737419">
        <w:t>: все остальное</w:t>
      </w:r>
    </w:p>
    <w:p w14:paraId="2EC62106" w14:textId="77777777" w:rsidR="00737419" w:rsidRPr="00737419" w:rsidRDefault="00737419" w:rsidP="00737419">
      <w:pPr>
        <w:pStyle w:val="aa"/>
      </w:pPr>
      <w:r w:rsidRPr="00737419">
        <w:lastRenderedPageBreak/>
        <w:t>Если программе передано значение, которое не поддерживается – следует сообщить об ошибке.</w:t>
      </w:r>
    </w:p>
    <w:p w14:paraId="01EDBA07" w14:textId="77777777" w:rsidR="00737419" w:rsidRPr="00737419" w:rsidRDefault="00737419" w:rsidP="00737419">
      <w:pPr>
        <w:pStyle w:val="aa"/>
      </w:pPr>
    </w:p>
    <w:p w14:paraId="18063FAA" w14:textId="77777777" w:rsidR="00737419" w:rsidRPr="00737419" w:rsidRDefault="00737419" w:rsidP="00737419">
      <w:pPr>
        <w:pStyle w:val="aa"/>
      </w:pPr>
      <w:r w:rsidRPr="00737419">
        <w:t>Коды возврата:</w:t>
      </w:r>
    </w:p>
    <w:p w14:paraId="42C51B2D" w14:textId="77777777" w:rsidR="00737419" w:rsidRPr="00737419" w:rsidRDefault="00737419" w:rsidP="00737419">
      <w:pPr>
        <w:pStyle w:val="aa"/>
      </w:pPr>
      <w:r w:rsidRPr="00737419">
        <w:t>0 - ошибок нет</w:t>
      </w:r>
    </w:p>
    <w:p w14:paraId="1EB06398" w14:textId="77777777" w:rsidR="00737419" w:rsidRPr="00737419" w:rsidRDefault="00737419" w:rsidP="00737419">
      <w:pPr>
        <w:pStyle w:val="aa"/>
      </w:pPr>
      <w:r w:rsidRPr="00737419">
        <w:t>1 - произошла ошибка</w:t>
      </w:r>
    </w:p>
    <w:p w14:paraId="6FE97450" w14:textId="77777777" w:rsidR="00737419" w:rsidRPr="00737419" w:rsidRDefault="00737419" w:rsidP="00737419">
      <w:pPr>
        <w:pStyle w:val="aa"/>
      </w:pPr>
    </w:p>
    <w:p w14:paraId="6A2026CF" w14:textId="77777777" w:rsidR="00737419" w:rsidRPr="00737419" w:rsidRDefault="00737419" w:rsidP="00737419">
      <w:pPr>
        <w:pStyle w:val="aa"/>
      </w:pPr>
      <w:r w:rsidRPr="00737419">
        <w:t>В поток вывода ничего не выводится (printf, cout).</w:t>
      </w:r>
    </w:p>
    <w:p w14:paraId="6E7DB5E1" w14:textId="77777777" w:rsidR="00737419" w:rsidRPr="00737419" w:rsidRDefault="00737419" w:rsidP="00737419">
      <w:pPr>
        <w:pStyle w:val="aa"/>
      </w:pPr>
      <w:r w:rsidRPr="00737419">
        <w:t>Сообщения об ошибках выводятся в поток вывода ошибок:</w:t>
      </w:r>
    </w:p>
    <w:p w14:paraId="67B75B0B" w14:textId="77777777" w:rsidR="00737419" w:rsidRPr="00737419" w:rsidRDefault="00737419" w:rsidP="00737419">
      <w:pPr>
        <w:pStyle w:val="aa"/>
        <w:rPr>
          <w:lang w:val="en-GB"/>
        </w:rPr>
      </w:pPr>
      <w:r w:rsidRPr="00737419">
        <w:t>С</w:t>
      </w:r>
      <w:r w:rsidRPr="00737419">
        <w:rPr>
          <w:lang w:val="en-GB"/>
        </w:rPr>
        <w:t>: fprintf(stderr, "Error\n");</w:t>
      </w:r>
    </w:p>
    <w:p w14:paraId="002C9AD4" w14:textId="77777777" w:rsidR="00737419" w:rsidRPr="00737419" w:rsidRDefault="00737419" w:rsidP="00737419">
      <w:pPr>
        <w:pStyle w:val="aa"/>
      </w:pPr>
      <w:r w:rsidRPr="00737419">
        <w:t>C++: std::cerr</w:t>
      </w:r>
    </w:p>
    <w:p w14:paraId="4A3C64B9" w14:textId="77777777" w:rsidR="00737419" w:rsidRPr="00737419" w:rsidRDefault="00737419" w:rsidP="00737419">
      <w:pPr>
        <w:pStyle w:val="aa"/>
      </w:pPr>
    </w:p>
    <w:p w14:paraId="09F0DF69" w14:textId="77777777" w:rsidR="00737419" w:rsidRPr="00737419" w:rsidRDefault="00737419" w:rsidP="00737419">
      <w:pPr>
        <w:pStyle w:val="aa"/>
      </w:pPr>
      <w:r w:rsidRPr="00737419">
        <w:t>Следующие параметры гарантировано не будут выходить за обусловленные значения:</w:t>
      </w:r>
    </w:p>
    <w:p w14:paraId="78B7649B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>&lt;градиент&gt; = 0 или 1;</w:t>
      </w:r>
    </w:p>
    <w:p w14:paraId="2E9B879E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>&lt;битность&gt; = 1..8;</w:t>
      </w:r>
    </w:p>
    <w:p w14:paraId="1FAE953D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870FB0">
        <w:rPr>
          <w:lang w:val="en-GB"/>
        </w:rPr>
        <w:t>width</w:t>
      </w:r>
      <w:r w:rsidRPr="00737419">
        <w:t xml:space="preserve"> и </w:t>
      </w:r>
      <w:r w:rsidRPr="00870FB0">
        <w:rPr>
          <w:lang w:val="en-GB"/>
        </w:rPr>
        <w:t>height</w:t>
      </w:r>
      <w:r w:rsidRPr="00737419">
        <w:t xml:space="preserve"> в файле - положительные целые значения;</w:t>
      </w:r>
    </w:p>
    <w:p w14:paraId="079FFAAA" w14:textId="77777777" w:rsidR="00737419" w:rsidRPr="00737419" w:rsidRDefault="00737419" w:rsidP="00E90B10">
      <w:pPr>
        <w:pStyle w:val="a8"/>
        <w:numPr>
          <w:ilvl w:val="0"/>
          <w:numId w:val="26"/>
        </w:numPr>
      </w:pPr>
      <w:r w:rsidRPr="00737419">
        <w:t xml:space="preserve">яркостных данных в файле ровно </w:t>
      </w:r>
      <w:r w:rsidRPr="00870FB0">
        <w:rPr>
          <w:lang w:val="en-GB"/>
        </w:rPr>
        <w:t>width</w:t>
      </w:r>
      <w:r w:rsidRPr="00737419">
        <w:t xml:space="preserve"> * </w:t>
      </w:r>
      <w:r w:rsidRPr="00870FB0">
        <w:rPr>
          <w:lang w:val="en-GB"/>
        </w:rPr>
        <w:t>height</w:t>
      </w:r>
      <w:r w:rsidRPr="00737419">
        <w:t>;</w:t>
      </w:r>
    </w:p>
    <w:p w14:paraId="37935D90" w14:textId="5875F8C7" w:rsidR="00737419" w:rsidRDefault="00737419" w:rsidP="00E90B10">
      <w:pPr>
        <w:pStyle w:val="a8"/>
        <w:numPr>
          <w:ilvl w:val="0"/>
          <w:numId w:val="26"/>
        </w:numPr>
      </w:pPr>
      <w:r w:rsidRPr="00737419">
        <w:t>&lt;гамма&gt; - вещественная неотрицательная</w:t>
      </w:r>
    </w:p>
    <w:p w14:paraId="47184797" w14:textId="59B6C1B1" w:rsidR="00CD17D6" w:rsidRDefault="00CD17D6" w:rsidP="00CD17D6">
      <w:pPr>
        <w:pStyle w:val="1"/>
      </w:pPr>
      <w:r>
        <w:lastRenderedPageBreak/>
        <w:t>Теоретическая часть</w:t>
      </w:r>
    </w:p>
    <w:p w14:paraId="494DD15C" w14:textId="70F9A627" w:rsidR="000D47A2" w:rsidRPr="000D47A2" w:rsidRDefault="000D47A2" w:rsidP="00C741A9">
      <w:pPr>
        <w:pStyle w:val="2"/>
        <w:rPr>
          <w:lang w:val="en-US"/>
        </w:rPr>
      </w:pPr>
      <w:r>
        <w:t>Определение и применение дизеринга</w:t>
      </w:r>
      <w:r>
        <w:rPr>
          <w:lang w:val="en-US"/>
        </w:rPr>
        <w:t>:</w:t>
      </w:r>
    </w:p>
    <w:p w14:paraId="61AD35E1" w14:textId="3718B112" w:rsidR="00950ABF" w:rsidRDefault="00950ABF" w:rsidP="00BD5812">
      <w:r w:rsidRPr="00C741A9">
        <w:rPr>
          <w:i/>
          <w:iCs/>
        </w:rPr>
        <w:t xml:space="preserve">Дизеринг (англ. </w:t>
      </w:r>
      <w:r w:rsidRPr="00C741A9">
        <w:rPr>
          <w:i/>
          <w:iCs/>
          <w:lang w:val="en-GB"/>
        </w:rPr>
        <w:t>dither</w:t>
      </w:r>
      <w:r w:rsidRPr="00C741A9">
        <w:rPr>
          <w:i/>
          <w:iCs/>
        </w:rPr>
        <w:t>), псевдотонирование</w:t>
      </w:r>
      <w:r w:rsidRPr="00950ABF">
        <w:t xml:space="preserve"> — при обработке цифровых сигналов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квантования.</w:t>
      </w:r>
    </w:p>
    <w:p w14:paraId="19478BAF" w14:textId="5DC6C8FC" w:rsidR="00950ABF" w:rsidRDefault="00E67F4E" w:rsidP="00BD5812">
      <w:r w:rsidRPr="00E67F4E">
        <w:t>В компьютерной графике дизеринг используется для создания иллюзии глубины цвета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 w14:paraId="2E1961DC" w14:textId="34680CE5" w:rsidR="00E67F4E" w:rsidRDefault="00E67F4E" w:rsidP="00BD5812">
      <w:r w:rsidRPr="00E67F4E">
        <w:t>При оптимизации изображений путём уменьшения количества цветов, применение дизеринга приводит к визуальному улучшению изображения.</w:t>
      </w:r>
    </w:p>
    <w:p w14:paraId="16C3883B" w14:textId="40806F5B" w:rsidR="000D47A2" w:rsidRPr="000D47A2" w:rsidRDefault="000D47A2" w:rsidP="00C741A9">
      <w:pPr>
        <w:pStyle w:val="2"/>
        <w:rPr>
          <w:lang w:val="en-US"/>
        </w:rPr>
      </w:pPr>
      <w:r>
        <w:t>Виды дизеринга</w:t>
      </w:r>
      <w:r>
        <w:rPr>
          <w:lang w:val="en-US"/>
        </w:rPr>
        <w:t>:</w:t>
      </w:r>
    </w:p>
    <w:p w14:paraId="1E16F962" w14:textId="441A5B32" w:rsidR="00E67F4E" w:rsidRDefault="000D47A2" w:rsidP="00BD5812">
      <w:r w:rsidRPr="000D47A2">
        <w:t>Все алгоритмы дизеринга условно можно поделить на 2 вида: алгоритмы с рассеиванием ошибки (</w:t>
      </w:r>
      <w:r w:rsidRPr="003C30FA">
        <w:rPr>
          <w:lang w:val="en-GB"/>
        </w:rPr>
        <w:t>Error diffusion</w:t>
      </w:r>
      <w:r w:rsidRPr="000D47A2">
        <w:t>) и упорядоченные алгоритмы (</w:t>
      </w:r>
      <w:r w:rsidRPr="003C30FA">
        <w:rPr>
          <w:lang w:val="en-GB"/>
        </w:rPr>
        <w:t>Ordered</w:t>
      </w:r>
      <w:r w:rsidRPr="000D47A2">
        <w:t>).</w:t>
      </w:r>
    </w:p>
    <w:p w14:paraId="42296581" w14:textId="204A433B" w:rsidR="00055E27" w:rsidRDefault="003449B3" w:rsidP="00BD5812">
      <w:r>
        <w:t>Для о</w:t>
      </w:r>
      <w:r w:rsidR="00055E27" w:rsidRPr="00055E27">
        <w:t>предел</w:t>
      </w:r>
      <w:r w:rsidR="00055E27">
        <w:t>ени</w:t>
      </w:r>
      <w:r>
        <w:t>я</w:t>
      </w:r>
      <w:r w:rsidR="00055E27" w:rsidRPr="00055E27">
        <w:t xml:space="preserve"> пороговы</w:t>
      </w:r>
      <w:r w:rsidR="00055E27">
        <w:t>х</w:t>
      </w:r>
      <w:r w:rsidR="00055E27" w:rsidRPr="00055E27">
        <w:t xml:space="preserve"> (</w:t>
      </w:r>
      <w:r w:rsidR="00055E27" w:rsidRPr="003C30FA">
        <w:rPr>
          <w:lang w:val="en-GB"/>
        </w:rPr>
        <w:t>threshold</w:t>
      </w:r>
      <w:r w:rsidR="00055E27" w:rsidRPr="00055E27">
        <w:t>) цвет</w:t>
      </w:r>
      <w:r w:rsidR="00055E27">
        <w:t>ов</w:t>
      </w:r>
      <w:r w:rsidR="00055E27" w:rsidRPr="00055E27">
        <w:t xml:space="preserve"> для </w:t>
      </w:r>
      <w:r w:rsidR="00055E27">
        <w:t xml:space="preserve">разных </w:t>
      </w:r>
      <w:r w:rsidR="00055E27" w:rsidRPr="00055E27">
        <w:t>битностей</w:t>
      </w:r>
      <w:r>
        <w:t xml:space="preserve"> воспользуемся следующим алгоритмом</w:t>
      </w:r>
      <w:r w:rsidR="00055E27" w:rsidRPr="00055E27">
        <w:t>: для округления текущего значения цвета до ближайшего, который можно отобразить в задаваемой битности B, из целочисленного значения цвета берутся B старших бит и дублируются сдвигами по B бит в текущее значение цвета.</w:t>
      </w:r>
    </w:p>
    <w:p w14:paraId="5C0200C7" w14:textId="7C39EF47" w:rsidR="0060511E" w:rsidRDefault="0060511E" w:rsidP="0060511E">
      <w:pPr>
        <w:pStyle w:val="2"/>
      </w:pPr>
      <w:r>
        <w:t>Алгоритмы дизеринга, использующиеся в лабораторной работе</w:t>
      </w:r>
      <w:r w:rsidRPr="0060511E">
        <w:t>:</w:t>
      </w:r>
    </w:p>
    <w:p w14:paraId="559D7964" w14:textId="1F45C8BF" w:rsidR="00247EBD" w:rsidRPr="00294158" w:rsidRDefault="00B76D2D" w:rsidP="00247EBD">
      <w:pPr>
        <w:pStyle w:val="a8"/>
        <w:numPr>
          <w:ilvl w:val="0"/>
          <w:numId w:val="28"/>
        </w:numPr>
        <w:rPr>
          <w:b/>
          <w:bCs/>
          <w:lang w:val="en-US"/>
        </w:rPr>
      </w:pPr>
      <w:r w:rsidRPr="00294158">
        <w:rPr>
          <w:b/>
          <w:bCs/>
        </w:rPr>
        <w:t>Нет дизеринга (</w:t>
      </w:r>
      <w:r w:rsidRPr="00294158">
        <w:rPr>
          <w:b/>
          <w:bCs/>
          <w:lang w:val="en-US"/>
        </w:rPr>
        <w:t>no dithering</w:t>
      </w:r>
      <w:r w:rsidRPr="00294158">
        <w:rPr>
          <w:b/>
          <w:bCs/>
        </w:rPr>
        <w:t>)</w:t>
      </w:r>
    </w:p>
    <w:p w14:paraId="1DF326EF" w14:textId="42560667" w:rsidR="00B76D2D" w:rsidRPr="00B76D2D" w:rsidRDefault="00B76D2D" w:rsidP="00B76D2D">
      <w:pPr>
        <w:pStyle w:val="aa"/>
      </w:pPr>
      <w:r>
        <w:t xml:space="preserve">Данный метод подразумевает лишь </w:t>
      </w:r>
      <w:r w:rsidR="00B60354">
        <w:t>округление всех цветов до пороговых.</w:t>
      </w:r>
    </w:p>
    <w:p w14:paraId="029B060F" w14:textId="55369D6D" w:rsidR="0060511E" w:rsidRPr="007D042C" w:rsidRDefault="005262F0" w:rsidP="008E09FB">
      <w:pPr>
        <w:pStyle w:val="3"/>
        <w:rPr>
          <w:u w:val="single"/>
        </w:rPr>
      </w:pPr>
      <w:r w:rsidRPr="007D042C">
        <w:rPr>
          <w:u w:val="single"/>
        </w:rPr>
        <w:t>А</w:t>
      </w:r>
      <w:r w:rsidR="008E09FB" w:rsidRPr="007D042C">
        <w:rPr>
          <w:u w:val="single"/>
        </w:rPr>
        <w:t xml:space="preserve">лгоритмы </w:t>
      </w:r>
      <w:r w:rsidRPr="007D042C">
        <w:rPr>
          <w:u w:val="single"/>
        </w:rPr>
        <w:t xml:space="preserve">с упорядоченным распределением ошибки </w:t>
      </w:r>
      <w:r w:rsidR="008E09FB" w:rsidRPr="007D042C">
        <w:rPr>
          <w:u w:val="single"/>
        </w:rPr>
        <w:t>(</w:t>
      </w:r>
      <w:r w:rsidR="008E09FB" w:rsidRPr="007D042C">
        <w:rPr>
          <w:u w:val="single"/>
          <w:lang w:val="en-US"/>
        </w:rPr>
        <w:t>Ordered</w:t>
      </w:r>
      <w:r w:rsidR="008E09FB" w:rsidRPr="007D042C">
        <w:rPr>
          <w:u w:val="single"/>
        </w:rPr>
        <w:t>):</w:t>
      </w:r>
    </w:p>
    <w:p w14:paraId="09667A7E" w14:textId="34F2E6C2" w:rsidR="008E09FB" w:rsidRPr="00294158" w:rsidRDefault="00F37602" w:rsidP="00B96CE6">
      <w:pPr>
        <w:pStyle w:val="a8"/>
        <w:numPr>
          <w:ilvl w:val="0"/>
          <w:numId w:val="28"/>
        </w:numPr>
        <w:rPr>
          <w:b/>
          <w:bCs/>
        </w:rPr>
      </w:pPr>
      <w:r w:rsidRPr="00294158">
        <w:rPr>
          <w:b/>
          <w:bCs/>
          <w:lang w:val="en-US"/>
        </w:rPr>
        <w:t>Ordered (8x8)</w:t>
      </w:r>
    </w:p>
    <w:p w14:paraId="50FC7639" w14:textId="34126928" w:rsidR="00DB21E7" w:rsidRDefault="007C3BB0" w:rsidP="00DB21E7">
      <w:pPr>
        <w:pStyle w:val="aa"/>
      </w:pPr>
      <w:r w:rsidRPr="007C3BB0">
        <w:t xml:space="preserve">Алгоритм уменьшает количество цветов, применяя карту порогов M (другое обозначение: </w:t>
      </w:r>
      <w:proofErr w:type="spellStart"/>
      <w:r w:rsidRPr="007C3BB0">
        <w:t>Bayer</w:t>
      </w:r>
      <w:proofErr w:type="spellEnd"/>
      <w:r w:rsidRPr="007C3BB0">
        <w:t xml:space="preserve"> </w:t>
      </w:r>
      <w:proofErr w:type="spellStart"/>
      <w:r w:rsidRPr="007C3BB0">
        <w:t>matrix</w:t>
      </w:r>
      <w:proofErr w:type="spellEnd"/>
      <w:r w:rsidRPr="007C3BB0">
        <w:t>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483C982F" w14:textId="129F4E04" w:rsidR="0011093A" w:rsidRDefault="005262F0" w:rsidP="0011093A">
      <w:pPr>
        <w:pStyle w:val="aa"/>
      </w:pPr>
      <w:r>
        <w:t xml:space="preserve">Для каждого пикселя производится </w:t>
      </w:r>
      <w:r w:rsidR="0011093A">
        <w:t>смещ</w:t>
      </w:r>
      <w:r>
        <w:t>ение</w:t>
      </w:r>
      <w:r w:rsidR="0011093A">
        <w:t xml:space="preserve"> его значени</w:t>
      </w:r>
      <w:r>
        <w:t>я</w:t>
      </w:r>
      <w:r w:rsidR="0011093A">
        <w:t xml:space="preserve"> цвета на соответствующее значение из карты порогов M в соответствии с его местоположением, в результате чего значение пикселя квантуется на другой цвет, если оно превышает пороговое значение.</w:t>
      </w:r>
    </w:p>
    <w:p w14:paraId="4158EC83" w14:textId="5BC06B84" w:rsidR="0011093A" w:rsidRDefault="0011093A" w:rsidP="0011093A">
      <w:pPr>
        <w:pStyle w:val="aa"/>
      </w:pPr>
      <w:r>
        <w:lastRenderedPageBreak/>
        <w:t>Для большинства случаев сглаживания достаточно просто добавить пороговое значение к каждому пикселю или эквивалентно сравнить значение этого пикселя с порогом: если значение пикселя меньше, чем число в соответствующей ячейке матрицы, записать в пиксель черный цвет, в противном случае, белый в случае битности 1.</w:t>
      </w:r>
    </w:p>
    <w:p w14:paraId="7FE97D6B" w14:textId="067F0F20" w:rsidR="00295B25" w:rsidRPr="00F37602" w:rsidRDefault="00295B25" w:rsidP="0011093A">
      <w:pPr>
        <w:pStyle w:val="aa"/>
      </w:pPr>
      <w:r w:rsidRPr="00295B25">
        <w:t xml:space="preserve">Поскольку алгоритм работает с одиночными пикселями и не имеет условных операторов, он очень быстрый и подходит для преобразований в реальном времени. Кроме того, расположение шаблонов сглаживания всегда остается одинаковым относительно кадра дисплея, что способствует улучшению сжатия изображения. Упорядоченное сглаживание больше подходит для линейной графики, так как приводит к более прямым линиям и меньшему количеству аномалий. Однако, результат, получаемый после работы </w:t>
      </w:r>
      <w:r w:rsidR="005262F0" w:rsidRPr="00295B25">
        <w:t>данного метода,</w:t>
      </w:r>
      <w:r w:rsidRPr="00295B25">
        <w:t xml:space="preserve"> получаются хуже, чем после применения алгоритмов с рассеянием ошибок, о которых будет изложено далее.</w:t>
      </w:r>
    </w:p>
    <w:p w14:paraId="34AB2D37" w14:textId="1D09CAD1" w:rsidR="00F37602" w:rsidRPr="00294158" w:rsidRDefault="00F37602" w:rsidP="00B96CE6">
      <w:pPr>
        <w:pStyle w:val="a8"/>
        <w:numPr>
          <w:ilvl w:val="0"/>
          <w:numId w:val="28"/>
        </w:numPr>
        <w:rPr>
          <w:b/>
          <w:bCs/>
        </w:rPr>
      </w:pPr>
      <w:r w:rsidRPr="00294158">
        <w:rPr>
          <w:b/>
          <w:bCs/>
          <w:lang w:val="en-US"/>
        </w:rPr>
        <w:t>Halftone (4x4, orthogonal)</w:t>
      </w:r>
    </w:p>
    <w:p w14:paraId="2586B984" w14:textId="2F2C19FF" w:rsidR="00403E45" w:rsidRPr="00403E45" w:rsidRDefault="00403E45" w:rsidP="00403E45">
      <w:pPr>
        <w:pStyle w:val="aa"/>
      </w:pPr>
      <w:r>
        <w:rPr>
          <w:lang w:val="en-US"/>
        </w:rPr>
        <w:t>Halftone</w:t>
      </w:r>
      <w:r w:rsidRPr="00403E45">
        <w:t xml:space="preserve">, </w:t>
      </w:r>
      <w:r>
        <w:t>п</w:t>
      </w:r>
      <w:r w:rsidRPr="00403E45">
        <w:t xml:space="preserve">олутонирование </w:t>
      </w:r>
      <w:r>
        <w:t>–</w:t>
      </w:r>
      <w:r w:rsidRPr="00403E45">
        <w:t xml:space="preserve"> создание изображения со многими уровнями серого или цвета (т.е. слитный тон) на аппарате с меньшим количеством тонов, обычно чёрно-белый принтер.</w:t>
      </w:r>
    </w:p>
    <w:p w14:paraId="7088C349" w14:textId="086A26FA" w:rsidR="00F81A03" w:rsidRDefault="00F81A03" w:rsidP="00403E45">
      <w:pPr>
        <w:pStyle w:val="aa"/>
      </w:pPr>
      <w:r w:rsidRPr="00F81A03">
        <w:t xml:space="preserve">В случае обработки цифрового изображения </w:t>
      </w:r>
      <w:r w:rsidR="00702DCF">
        <w:rPr>
          <w:lang w:val="en-US"/>
        </w:rPr>
        <w:t>H</w:t>
      </w:r>
      <w:r w:rsidRPr="00F81A03">
        <w:t>alftone представляет собой матрицы порогов, позволяющие воспроизводить “точки” как при печат</w:t>
      </w:r>
      <w:r w:rsidR="00FC0FBA">
        <w:t>и</w:t>
      </w:r>
      <w:r w:rsidRPr="00F81A03">
        <w:t xml:space="preserve"> изображения.</w:t>
      </w:r>
    </w:p>
    <w:p w14:paraId="43AB197F" w14:textId="77E400BD" w:rsidR="006B2DB6" w:rsidRPr="00D90FBC" w:rsidRDefault="006B2DB6" w:rsidP="00B96CE6">
      <w:pPr>
        <w:pStyle w:val="a8"/>
        <w:numPr>
          <w:ilvl w:val="0"/>
          <w:numId w:val="28"/>
        </w:numPr>
        <w:rPr>
          <w:b/>
          <w:bCs/>
        </w:rPr>
      </w:pPr>
      <w:r w:rsidRPr="00D90FBC">
        <w:rPr>
          <w:b/>
          <w:bCs/>
          <w:lang w:val="en-US"/>
        </w:rPr>
        <w:t>Random</w:t>
      </w:r>
    </w:p>
    <w:p w14:paraId="6B6603C2" w14:textId="73F8F130" w:rsidR="006B2DB6" w:rsidRPr="00403E45" w:rsidRDefault="006B2DB6" w:rsidP="00403E45">
      <w:pPr>
        <w:pStyle w:val="aa"/>
      </w:pPr>
      <w:r w:rsidRPr="006B2DB6">
        <w:t xml:space="preserve">Данный алгоритм можно также отнести к типу </w:t>
      </w:r>
      <w:proofErr w:type="spellStart"/>
      <w:r w:rsidRPr="006B2DB6">
        <w:t>ordered</w:t>
      </w:r>
      <w:proofErr w:type="spellEnd"/>
      <w:r w:rsidRPr="006B2DB6">
        <w:t xml:space="preserve"> с тем условием, что для определения добавки к значению текущего пикселя берется не элемент матрицы, а случайное число</w:t>
      </w:r>
      <w:r>
        <w:t>.</w:t>
      </w:r>
    </w:p>
    <w:p w14:paraId="5A93DA33" w14:textId="26CEBCD7" w:rsidR="00466CA2" w:rsidRPr="007D042C" w:rsidRDefault="00F37602" w:rsidP="00466CA2">
      <w:pPr>
        <w:pStyle w:val="3"/>
        <w:rPr>
          <w:u w:val="single"/>
        </w:rPr>
      </w:pPr>
      <w:r w:rsidRPr="007D042C">
        <w:rPr>
          <w:u w:val="single"/>
        </w:rPr>
        <w:t>Алгоритмы с рассеиванием ошибки</w:t>
      </w:r>
      <w:r w:rsidR="00466CA2" w:rsidRPr="007D042C">
        <w:rPr>
          <w:u w:val="single"/>
        </w:rPr>
        <w:t xml:space="preserve"> (</w:t>
      </w:r>
      <w:r w:rsidR="00466CA2" w:rsidRPr="007D042C">
        <w:rPr>
          <w:u w:val="single"/>
          <w:lang w:val="en-US"/>
        </w:rPr>
        <w:t>Error</w:t>
      </w:r>
      <w:r w:rsidR="00466CA2" w:rsidRPr="007D042C">
        <w:rPr>
          <w:u w:val="single"/>
        </w:rPr>
        <w:t xml:space="preserve"> </w:t>
      </w:r>
      <w:r w:rsidR="00466CA2" w:rsidRPr="007D042C">
        <w:rPr>
          <w:u w:val="single"/>
          <w:lang w:val="en-US"/>
        </w:rPr>
        <w:t>diffusion</w:t>
      </w:r>
      <w:r w:rsidR="00466CA2" w:rsidRPr="007D042C">
        <w:rPr>
          <w:u w:val="single"/>
        </w:rPr>
        <w:t>):</w:t>
      </w:r>
    </w:p>
    <w:p w14:paraId="5ABCECBD" w14:textId="5D25B2FC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Floyd</w:t>
      </w:r>
      <w:proofErr w:type="spellEnd"/>
      <w:r w:rsidRPr="00D90FBC">
        <w:rPr>
          <w:b/>
          <w:bCs/>
        </w:rPr>
        <w:t>–</w:t>
      </w:r>
      <w:proofErr w:type="spellStart"/>
      <w:r w:rsidRPr="00D90FBC">
        <w:rPr>
          <w:b/>
          <w:bCs/>
        </w:rPr>
        <w:t>Steinberg</w:t>
      </w:r>
      <w:proofErr w:type="spellEnd"/>
    </w:p>
    <w:p w14:paraId="6D60C9ED" w14:textId="45F430B2" w:rsidR="007D042C" w:rsidRDefault="00E31C31" w:rsidP="007D042C">
      <w:pPr>
        <w:pStyle w:val="aa"/>
      </w:pPr>
      <w:r w:rsidRPr="00E31C31">
        <w:t xml:space="preserve">Первая и возможно самая известная формула рассеивания ошибок была опубликована Робертом Флойдом и Луисом </w:t>
      </w:r>
      <w:proofErr w:type="spellStart"/>
      <w:r w:rsidRPr="00E31C31">
        <w:t>Стейнбергом</w:t>
      </w:r>
      <w:proofErr w:type="spellEnd"/>
      <w:r w:rsidRPr="00E31C31">
        <w:t xml:space="preserve"> в 1976 году. Рассеивание ошибок происходит по следующей схеме:</w:t>
      </w:r>
    </w:p>
    <w:p w14:paraId="360E0D0F" w14:textId="77777777" w:rsidR="00E31C31" w:rsidRPr="00E31C31" w:rsidRDefault="00E31C31" w:rsidP="00E31C31">
      <w:pPr>
        <w:pStyle w:val="a8"/>
        <w:numPr>
          <w:ilvl w:val="0"/>
          <w:numId w:val="30"/>
        </w:numPr>
      </w:pPr>
      <w:r w:rsidRPr="00E31C31">
        <w:rPr>
          <w:b/>
          <w:bCs/>
        </w:rPr>
        <w:t>х</w:t>
      </w:r>
      <w:r w:rsidRPr="00E31C31">
        <w:t xml:space="preserve"> - текущий пиксель, от которого распространяется ошибка</w:t>
      </w:r>
    </w:p>
    <w:p w14:paraId="6E8113B8" w14:textId="77777777" w:rsidR="00E31C31" w:rsidRDefault="00E31C31" w:rsidP="00E31C31">
      <w:pPr>
        <w:pStyle w:val="a8"/>
        <w:numPr>
          <w:ilvl w:val="0"/>
          <w:numId w:val="30"/>
        </w:numPr>
        <w:rPr>
          <w:b/>
          <w:bCs/>
        </w:rPr>
      </w:pPr>
      <w:proofErr w:type="spellStart"/>
      <w:proofErr w:type="gramStart"/>
      <w:r w:rsidRPr="00E31C31">
        <w:rPr>
          <w:b/>
          <w:bCs/>
        </w:rPr>
        <w:t>y,x</w:t>
      </w:r>
      <w:proofErr w:type="spellEnd"/>
      <w:proofErr w:type="gramEnd"/>
      <w:r w:rsidRPr="00E31C31">
        <w:rPr>
          <w:b/>
          <w:bCs/>
        </w:rPr>
        <w:t xml:space="preserve"> </w:t>
      </w:r>
      <w:r w:rsidRPr="00E31C31">
        <w:t>-</w:t>
      </w:r>
      <w:r w:rsidRPr="00E31C31">
        <w:rPr>
          <w:b/>
          <w:bCs/>
        </w:rPr>
        <w:t xml:space="preserve"> </w:t>
      </w:r>
      <w:r w:rsidRPr="00E31C31">
        <w:t>строка/столбец изображения</w:t>
      </w:r>
    </w:p>
    <w:p w14:paraId="43FCEBF0" w14:textId="24529C58" w:rsidR="00E31C31" w:rsidRPr="00E31C31" w:rsidRDefault="00E31C31" w:rsidP="00E31C31">
      <w:pPr>
        <w:pStyle w:val="a8"/>
        <w:numPr>
          <w:ilvl w:val="0"/>
          <w:numId w:val="30"/>
        </w:numPr>
        <w:rPr>
          <w:b/>
          <w:bCs/>
        </w:rPr>
      </w:pPr>
      <w:proofErr w:type="spellStart"/>
      <w:r w:rsidRPr="00E31C31">
        <w:rPr>
          <w:b/>
          <w:bCs/>
        </w:rPr>
        <w:t>ymx</w:t>
      </w:r>
      <w:proofErr w:type="spellEnd"/>
      <w:r w:rsidRPr="00E31C31">
        <w:rPr>
          <w:b/>
          <w:bCs/>
        </w:rPr>
        <w:t xml:space="preserve">, </w:t>
      </w:r>
      <w:proofErr w:type="spellStart"/>
      <w:r w:rsidRPr="00E31C31">
        <w:rPr>
          <w:b/>
          <w:bCs/>
        </w:rPr>
        <w:t>xmx</w:t>
      </w:r>
      <w:proofErr w:type="spellEnd"/>
      <w:r w:rsidRPr="00E31C31">
        <w:t xml:space="preserve"> - номер последние строки и столбца</w:t>
      </w:r>
    </w:p>
    <w:p w14:paraId="1044A016" w14:textId="51F5DDE8" w:rsidR="00E31C31" w:rsidRDefault="00136473" w:rsidP="00E31C31">
      <w:pPr>
        <w:pStyle w:val="aa"/>
      </w:pPr>
      <w:r>
        <w:rPr>
          <w:noProof/>
        </w:rPr>
        <w:drawing>
          <wp:inline distT="0" distB="0" distL="0" distR="0" wp14:anchorId="07863B20" wp14:editId="4396FE49">
            <wp:extent cx="5734050" cy="990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288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10"/>
        <w:gridCol w:w="3010"/>
      </w:tblGrid>
      <w:tr w:rsidR="00EC20D2" w14:paraId="4666FBC2" w14:textId="77777777" w:rsidTr="00EC20D2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EF89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0295F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Х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E9BF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+7 * 0,6875</w:t>
            </w:r>
          </w:p>
        </w:tc>
      </w:tr>
      <w:tr w:rsidR="00EC20D2" w14:paraId="02ED3430" w14:textId="77777777" w:rsidTr="00EC20D2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43B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+3 * 0,6875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D4B5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+5 * 0,6875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0588" w14:textId="77777777" w:rsidR="00EC20D2" w:rsidRDefault="00EC20D2" w:rsidP="00EC20D2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+1 * 0,6875</w:t>
            </w:r>
          </w:p>
        </w:tc>
      </w:tr>
    </w:tbl>
    <w:p w14:paraId="3D3DF22F" w14:textId="68388EBA" w:rsidR="00136473" w:rsidRPr="005442C0" w:rsidRDefault="00EC20D2" w:rsidP="005442C0">
      <w:pPr>
        <w:pStyle w:val="aa"/>
        <w:rPr>
          <w:highlight w:val="white"/>
        </w:rPr>
      </w:pPr>
      <w:r w:rsidRPr="005442C0">
        <w:rPr>
          <w:highlight w:val="white"/>
        </w:rPr>
        <w:t xml:space="preserve"> П</w:t>
      </w:r>
      <w:r w:rsidR="00136473" w:rsidRPr="005442C0">
        <w:rPr>
          <w:highlight w:val="white"/>
        </w:rPr>
        <w:t>ример преобразования пиксельного значения 96</w:t>
      </w:r>
      <w:r w:rsidRPr="005442C0">
        <w:rPr>
          <w:highlight w:val="white"/>
        </w:rPr>
        <w:t>:</w:t>
      </w:r>
      <w:r w:rsidR="00136473" w:rsidRPr="005442C0">
        <w:rPr>
          <w:highlight w:val="white"/>
        </w:rPr>
        <w:t xml:space="preserve"> </w:t>
      </w:r>
      <w:r w:rsidRPr="005442C0">
        <w:rPr>
          <w:highlight w:val="white"/>
        </w:rPr>
        <w:t xml:space="preserve">при окрашивании пикселя в темно-серый </w:t>
      </w:r>
      <w:r w:rsidR="00136473" w:rsidRPr="005442C0">
        <w:rPr>
          <w:highlight w:val="white"/>
        </w:rPr>
        <w:t>мы получаем ошибку 11. Мы распространяем эту ошибку окружающим пикселям, поделив 11 на 16 (=</w:t>
      </w:r>
      <w:r w:rsidR="005442C0">
        <w:rPr>
          <w:highlight w:val="white"/>
        </w:rPr>
        <w:t xml:space="preserve"> </w:t>
      </w:r>
      <w:r w:rsidR="00136473" w:rsidRPr="005442C0">
        <w:rPr>
          <w:highlight w:val="white"/>
        </w:rPr>
        <w:t>0,6875), затем умножаем её на соответствующие значения, например:</w:t>
      </w:r>
    </w:p>
    <w:p w14:paraId="03826140" w14:textId="77777777" w:rsidR="005442C0" w:rsidRPr="005442C0" w:rsidRDefault="005442C0" w:rsidP="005442C0">
      <w:pPr>
        <w:pStyle w:val="aa"/>
        <w:rPr>
          <w:highlight w:val="white"/>
        </w:rPr>
      </w:pPr>
    </w:p>
    <w:p w14:paraId="189EB1B5" w14:textId="003415DD" w:rsidR="00136473" w:rsidRPr="00A4263B" w:rsidRDefault="00136473" w:rsidP="00A4263B">
      <w:pPr>
        <w:pStyle w:val="aa"/>
        <w:rPr>
          <w:highlight w:val="white"/>
        </w:rPr>
      </w:pPr>
      <w:r w:rsidRPr="00A4263B">
        <w:rPr>
          <w:highlight w:val="white"/>
        </w:rPr>
        <w:t>Если наш пиксель округляется в большее значение (</w:t>
      </w:r>
      <w:r w:rsidR="00E106D4" w:rsidRPr="00A4263B">
        <w:rPr>
          <w:highlight w:val="white"/>
        </w:rPr>
        <w:t xml:space="preserve">например, </w:t>
      </w:r>
      <w:r w:rsidRPr="00A4263B">
        <w:rPr>
          <w:highlight w:val="white"/>
        </w:rPr>
        <w:t>129 к 170), то ошибка будет отрицательной соответственно.</w:t>
      </w:r>
    </w:p>
    <w:p w14:paraId="4194236F" w14:textId="77777777" w:rsidR="00A4263B" w:rsidRPr="00A4263B" w:rsidRDefault="00A4263B" w:rsidP="00A4263B">
      <w:pPr>
        <w:pStyle w:val="aa"/>
      </w:pPr>
      <w:r w:rsidRPr="00A4263B">
        <w:t>Алгоритм даёт достаточно хорошее качество, а также требует только один передний массив (одномерный массив шириной в изображение, где хранятся значения ошибок, распространяемые к следующей строке). Кроме того, поскольку его делитель 16, вместо деления можно использовать битовые сдвиги. Так алгоритм достигает высокой скорости работы даже на старом оборудовании.</w:t>
      </w:r>
    </w:p>
    <w:p w14:paraId="205C8648" w14:textId="4F968A10" w:rsidR="00A4263B" w:rsidRPr="00E31C31" w:rsidRDefault="00A4263B" w:rsidP="00A4263B">
      <w:pPr>
        <w:pStyle w:val="aa"/>
      </w:pPr>
      <w:r w:rsidRPr="00A4263B">
        <w:t>Что касается значений 1/3/5/7, используемых для распространения ошибки – они были выбраны специально, потому что они создают равномерный клетчатый узор для серого изображения.</w:t>
      </w:r>
    </w:p>
    <w:p w14:paraId="0F290636" w14:textId="7721F57E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Jarvis</w:t>
      </w:r>
      <w:proofErr w:type="spellEnd"/>
      <w:r w:rsidRPr="00D90FBC">
        <w:rPr>
          <w:b/>
          <w:bCs/>
        </w:rPr>
        <w:t xml:space="preserve">, </w:t>
      </w:r>
      <w:proofErr w:type="spellStart"/>
      <w:r w:rsidRPr="00D90FBC">
        <w:rPr>
          <w:b/>
          <w:bCs/>
        </w:rPr>
        <w:t>Judice</w:t>
      </w:r>
      <w:proofErr w:type="spellEnd"/>
      <w:r w:rsidRPr="00D90FBC">
        <w:rPr>
          <w:b/>
          <w:bCs/>
        </w:rPr>
        <w:t xml:space="preserve">, </w:t>
      </w:r>
      <w:proofErr w:type="spellStart"/>
      <w:r w:rsidRPr="00D90FBC">
        <w:rPr>
          <w:b/>
          <w:bCs/>
        </w:rPr>
        <w:t>Ninke</w:t>
      </w:r>
      <w:proofErr w:type="spellEnd"/>
    </w:p>
    <w:p w14:paraId="6A64E53E" w14:textId="17BA4E70" w:rsidR="004C0B3D" w:rsidRDefault="004C0B3D" w:rsidP="004C0B3D">
      <w:pPr>
        <w:pStyle w:val="aa"/>
      </w:pPr>
      <w:r w:rsidRPr="004C0B3D">
        <w:t xml:space="preserve">В год, когда Флойд и </w:t>
      </w:r>
      <w:proofErr w:type="spellStart"/>
      <w:r w:rsidRPr="004C0B3D">
        <w:t>Стейнберг</w:t>
      </w:r>
      <w:proofErr w:type="spellEnd"/>
      <w:r w:rsidRPr="004C0B3D">
        <w:t xml:space="preserve"> опубликовали свой знаменитый алгоритм дизеринга, был издан менее известный, но гораздо более мощный алгоритм. Фильтр Джарвиса, </w:t>
      </w:r>
      <w:proofErr w:type="spellStart"/>
      <w:r w:rsidRPr="004C0B3D">
        <w:t>Джудиса</w:t>
      </w:r>
      <w:proofErr w:type="spellEnd"/>
      <w:r w:rsidRPr="004C0B3D">
        <w:t xml:space="preserve"> и Нинке значительно сложнее, чем Флойда-</w:t>
      </w:r>
      <w:proofErr w:type="spellStart"/>
      <w:r w:rsidRPr="004C0B3D">
        <w:t>Стейнберга</w:t>
      </w:r>
      <w:proofErr w:type="spellEnd"/>
      <w:r w:rsidRPr="004C0B3D">
        <w:t>:</w:t>
      </w:r>
    </w:p>
    <w:p w14:paraId="615FE0C6" w14:textId="49766FC9" w:rsidR="004C0B3D" w:rsidRPr="004C0B3D" w:rsidRDefault="005A1F94" w:rsidP="004C0B3D">
      <w:pPr>
        <w:pStyle w:val="aa"/>
      </w:pPr>
      <w:r>
        <w:rPr>
          <w:color w:val="222222"/>
          <w:highlight w:val="white"/>
        </w:rPr>
        <w:t xml:space="preserve">Алгоритм </w:t>
      </w:r>
      <w:r w:rsidRPr="004C0B3D">
        <w:t xml:space="preserve">Джарвиса, </w:t>
      </w:r>
      <w:proofErr w:type="spellStart"/>
      <w:r w:rsidRPr="004C0B3D">
        <w:t>Джудиса</w:t>
      </w:r>
      <w:proofErr w:type="spellEnd"/>
      <w:r w:rsidRPr="004C0B3D">
        <w:t xml:space="preserve"> и Нинке</w:t>
      </w:r>
      <w:r>
        <w:rPr>
          <w:color w:val="222222"/>
          <w:highlight w:val="white"/>
        </w:rPr>
        <w:t xml:space="preserve"> аналогичен алгоритму </w:t>
      </w:r>
      <w:r w:rsidRPr="004C0B3D">
        <w:t>Флойда-</w:t>
      </w:r>
      <w:proofErr w:type="spellStart"/>
      <w:r w:rsidRPr="004C0B3D">
        <w:t>Стейнберга</w:t>
      </w:r>
      <w:proofErr w:type="spellEnd"/>
      <w:r>
        <w:rPr>
          <w:color w:val="222222"/>
          <w:highlight w:val="white"/>
        </w:rPr>
        <w:t xml:space="preserve"> с точностью до матрицы распределения ошибки. </w:t>
      </w:r>
      <w:r w:rsidR="004C0B3D">
        <w:rPr>
          <w:color w:val="222222"/>
          <w:highlight w:val="white"/>
        </w:rPr>
        <w:t>При</w:t>
      </w:r>
      <w:r w:rsidR="00105524">
        <w:rPr>
          <w:color w:val="222222"/>
          <w:highlight w:val="white"/>
        </w:rPr>
        <w:t xml:space="preserve"> данном</w:t>
      </w:r>
      <w:r w:rsidR="004C0B3D">
        <w:rPr>
          <w:color w:val="222222"/>
          <w:highlight w:val="white"/>
        </w:rPr>
        <w:t xml:space="preserve"> алгоритме ошибка распределяется на в три раза больше пикселей, чем у Флойда-</w:t>
      </w:r>
      <w:proofErr w:type="spellStart"/>
      <w:r w:rsidR="004C0B3D">
        <w:rPr>
          <w:color w:val="222222"/>
          <w:highlight w:val="white"/>
        </w:rPr>
        <w:t>Стейнберга</w:t>
      </w:r>
      <w:proofErr w:type="spellEnd"/>
      <w:r w:rsidR="004C0B3D">
        <w:rPr>
          <w:color w:val="222222"/>
          <w:highlight w:val="white"/>
        </w:rPr>
        <w:t>, что приводит к более гладкому и более тонкому результату</w:t>
      </w:r>
      <w:r w:rsidR="004C0B3D">
        <w:rPr>
          <w:noProof/>
        </w:rPr>
        <w:drawing>
          <wp:anchor distT="0" distB="144145" distL="114300" distR="114300" simplePos="0" relativeHeight="251658240" behindDoc="0" locked="0" layoutInCell="1" allowOverlap="0" wp14:anchorId="39FE6B7E" wp14:editId="2968D4C3">
            <wp:simplePos x="1263650" y="6470650"/>
            <wp:positionH relativeFrom="page">
              <wp:align>center</wp:align>
            </wp:positionH>
            <wp:positionV relativeFrom="paragraph">
              <wp:posOffset>0</wp:posOffset>
            </wp:positionV>
            <wp:extent cx="1875600" cy="694800"/>
            <wp:effectExtent l="0" t="0" r="0" b="0"/>
            <wp:wrapTopAndBottom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600" cy="69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B3D" w:rsidRPr="004C0B3D">
        <w:rPr>
          <w:noProof/>
        </w:rPr>
        <w:t>.</w:t>
      </w:r>
    </w:p>
    <w:p w14:paraId="777CE386" w14:textId="559E35AE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t>Sierra</w:t>
      </w:r>
      <w:proofErr w:type="spellEnd"/>
      <w:r w:rsidRPr="00D90FBC">
        <w:rPr>
          <w:b/>
          <w:bCs/>
        </w:rPr>
        <w:t xml:space="preserve"> (Sierra-3)</w:t>
      </w:r>
    </w:p>
    <w:p w14:paraId="531BA8FC" w14:textId="3CA28612" w:rsidR="007D042C" w:rsidRDefault="005E6018" w:rsidP="007D042C">
      <w:pPr>
        <w:pStyle w:val="aa"/>
      </w:pPr>
      <w:r>
        <w:t xml:space="preserve">Аналогично </w:t>
      </w:r>
      <w:r>
        <w:rPr>
          <w:color w:val="222222"/>
          <w:highlight w:val="white"/>
        </w:rPr>
        <w:t xml:space="preserve">алгоритму </w:t>
      </w:r>
      <w:r w:rsidRPr="004C0B3D">
        <w:t>Флойда-</w:t>
      </w:r>
      <w:proofErr w:type="spellStart"/>
      <w:r w:rsidRPr="004C0B3D">
        <w:t>Стейнберга</w:t>
      </w:r>
      <w:proofErr w:type="spellEnd"/>
      <w:r>
        <w:t>, но с другой матрицей</w:t>
      </w:r>
      <w:r w:rsidRPr="005E6018">
        <w:t>:</w:t>
      </w:r>
    </w:p>
    <w:p w14:paraId="780F1F55" w14:textId="70D904A6" w:rsidR="003A3CCF" w:rsidRPr="00742D26" w:rsidRDefault="00C93809" w:rsidP="003D6807">
      <w:pPr>
        <w:pStyle w:val="aa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509441C6" w14:textId="09436527" w:rsidR="00742D26" w:rsidRDefault="00742D26">
      <w:pPr>
        <w:spacing w:after="160" w:line="259" w:lineRule="auto"/>
        <w:ind w:firstLine="0"/>
        <w:jc w:val="left"/>
        <w:rPr>
          <w:i/>
          <w:lang w:val="en-US"/>
        </w:rPr>
      </w:pPr>
      <w:r>
        <w:rPr>
          <w:i/>
          <w:lang w:val="en-US"/>
        </w:rPr>
        <w:br w:type="page"/>
      </w:r>
    </w:p>
    <w:p w14:paraId="28283A40" w14:textId="2C1C0C5D" w:rsidR="00466CA2" w:rsidRPr="00D90FBC" w:rsidRDefault="00466CA2" w:rsidP="00B96CE6">
      <w:pPr>
        <w:pStyle w:val="a8"/>
        <w:numPr>
          <w:ilvl w:val="0"/>
          <w:numId w:val="28"/>
        </w:numPr>
        <w:rPr>
          <w:b/>
          <w:bCs/>
        </w:rPr>
      </w:pPr>
      <w:proofErr w:type="spellStart"/>
      <w:r w:rsidRPr="00D90FBC">
        <w:rPr>
          <w:b/>
          <w:bCs/>
        </w:rPr>
        <w:lastRenderedPageBreak/>
        <w:t>Atkinson</w:t>
      </w:r>
      <w:proofErr w:type="spellEnd"/>
    </w:p>
    <w:p w14:paraId="3B84EFEF" w14:textId="77777777" w:rsidR="00742D26" w:rsidRDefault="00742D26" w:rsidP="00742D26">
      <w:pPr>
        <w:pStyle w:val="aa"/>
      </w:pPr>
      <w:r>
        <w:t>Аналогично алгоритму Флойда-</w:t>
      </w:r>
      <w:proofErr w:type="spellStart"/>
      <w:r>
        <w:t>Стейнберга</w:t>
      </w:r>
      <w:proofErr w:type="spellEnd"/>
      <w:r>
        <w:t>, но с другой матрицей:</w:t>
      </w:r>
    </w:p>
    <w:p w14:paraId="7F88FFEF" w14:textId="0D77ED64" w:rsidR="007D042C" w:rsidRPr="00466CA2" w:rsidRDefault="00742D26" w:rsidP="00742D26">
      <w:pPr>
        <w:pStyle w:val="a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#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F4373D2" w14:textId="2E555C3D" w:rsidR="00100B2B" w:rsidRDefault="00100B2B" w:rsidP="00100B2B">
      <w:pPr>
        <w:pStyle w:val="1"/>
      </w:pPr>
      <w:r>
        <w:lastRenderedPageBreak/>
        <w:t>Экспериментальная часть</w:t>
      </w:r>
    </w:p>
    <w:p w14:paraId="1BC05FA9" w14:textId="28C5910D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3E5A7956" w14:textId="7E141A9E" w:rsidR="00C70E2C" w:rsidRPr="005740C1" w:rsidRDefault="00C70E2C" w:rsidP="00C70E2C">
      <w:pPr>
        <w:pStyle w:val="aa"/>
      </w:pPr>
      <w:r>
        <w:t>Для удобства все основные функции для работы с изображением были вынесены в отдельную библиотеку</w:t>
      </w:r>
      <w:r w:rsidRPr="001A2BC6">
        <w:t>.</w:t>
      </w:r>
    </w:p>
    <w:p w14:paraId="1A0FAEB0" w14:textId="1452203D" w:rsidR="00267ACE" w:rsidRPr="005740C1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37F9E258" w14:textId="1527832E" w:rsidR="008915A0" w:rsidRPr="000049B7" w:rsidRDefault="008915A0" w:rsidP="008915A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15A0">
        <w:rPr>
          <w:rFonts w:ascii="Consolas" w:hAnsi="Consolas"/>
          <w:color w:val="CC7832"/>
          <w:lang w:val="en-US"/>
        </w:rPr>
        <w:t xml:space="preserve">char </w:t>
      </w:r>
      <w:proofErr w:type="spellStart"/>
      <w:r w:rsidRPr="008915A0">
        <w:rPr>
          <w:rFonts w:ascii="Consolas" w:hAnsi="Consolas"/>
          <w:color w:val="A9B7C6"/>
          <w:lang w:val="en-US"/>
        </w:rPr>
        <w:t>char_header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int </w:t>
      </w:r>
      <w:r w:rsidRPr="008915A0">
        <w:rPr>
          <w:rFonts w:ascii="Consolas" w:hAnsi="Consolas"/>
          <w:color w:val="A9B7C6"/>
          <w:lang w:val="en-US"/>
        </w:rPr>
        <w:t>width</w:t>
      </w:r>
      <w:r w:rsidRPr="008915A0">
        <w:rPr>
          <w:rFonts w:ascii="Consolas" w:hAnsi="Consolas"/>
          <w:color w:val="CC7832"/>
          <w:lang w:val="en-US"/>
        </w:rPr>
        <w:t xml:space="preserve">, </w:t>
      </w:r>
      <w:r w:rsidRPr="008915A0">
        <w:rPr>
          <w:rFonts w:ascii="Consolas" w:hAnsi="Consolas"/>
          <w:color w:val="A9B7C6"/>
          <w:lang w:val="en-US"/>
        </w:rPr>
        <w:t>height</w:t>
      </w:r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unsigned int </w:t>
      </w:r>
      <w:proofErr w:type="spellStart"/>
      <w:r w:rsidRPr="008915A0">
        <w:rPr>
          <w:rFonts w:ascii="Consolas" w:hAnsi="Consolas"/>
          <w:color w:val="A9B7C6"/>
          <w:lang w:val="en-US"/>
        </w:rPr>
        <w:t>max_</w:t>
      </w:r>
      <w:proofErr w:type="gramStart"/>
      <w:r w:rsidRPr="008915A0">
        <w:rPr>
          <w:rFonts w:ascii="Consolas" w:hAnsi="Consolas"/>
          <w:color w:val="A9B7C6"/>
          <w:lang w:val="en-US"/>
        </w:rPr>
        <w:t>value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  <w:proofErr w:type="gramEnd"/>
    </w:p>
    <w:p w14:paraId="6FECDB6E" w14:textId="121FAECF" w:rsidR="000049B7" w:rsidRDefault="00F11C04" w:rsidP="000049B7">
      <w:pPr>
        <w:spacing w:before="120"/>
      </w:pPr>
      <w:r>
        <w:t xml:space="preserve">Чтение производится при помощи функции </w:t>
      </w:r>
      <w:proofErr w:type="spellStart"/>
      <w:r>
        <w:rPr>
          <w:lang w:val="en-US"/>
        </w:rPr>
        <w:t>fscanf</w:t>
      </w:r>
      <w:proofErr w:type="spellEnd"/>
      <w:r w:rsidRPr="00F11C04">
        <w:t>:</w:t>
      </w:r>
    </w:p>
    <w:p w14:paraId="40D80CE0" w14:textId="784F44E3" w:rsidR="00F11C04" w:rsidRPr="00F11C04" w:rsidRDefault="00F11C04" w:rsidP="00F11C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F11C04">
        <w:rPr>
          <w:rFonts w:ascii="Consolas" w:hAnsi="Consolas"/>
          <w:color w:val="A9B7C6"/>
          <w:lang w:val="en-US"/>
        </w:rPr>
        <w:t>fscanf</w:t>
      </w:r>
      <w:proofErr w:type="spellEnd"/>
      <w:r w:rsidRPr="00F11C04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F11C04">
        <w:rPr>
          <w:rFonts w:ascii="Consolas" w:hAnsi="Consolas"/>
          <w:color w:val="A9B7C6"/>
          <w:lang w:val="en-US"/>
        </w:rPr>
        <w:t>file_in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6A8759"/>
          <w:lang w:val="en-US"/>
        </w:rPr>
        <w:t>"</w:t>
      </w:r>
      <w:proofErr w:type="spellStart"/>
      <w:r w:rsidRPr="00F11C04">
        <w:rPr>
          <w:rFonts w:ascii="Consolas" w:hAnsi="Consolas"/>
          <w:color w:val="6A8759"/>
          <w:lang w:val="en-US"/>
        </w:rPr>
        <w:t>P%c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6A8759"/>
          <w:lang w:val="en-US"/>
        </w:rPr>
        <w:t xml:space="preserve"> %</w:t>
      </w:r>
      <w:proofErr w:type="spellStart"/>
      <w:r w:rsidRPr="00F11C04">
        <w:rPr>
          <w:rFonts w:ascii="Consolas" w:hAnsi="Consolas"/>
          <w:color w:val="6A8759"/>
          <w:lang w:val="en-US"/>
        </w:rPr>
        <w:t>i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CC7832"/>
          <w:lang w:val="en-US"/>
        </w:rPr>
        <w:t>\n</w:t>
      </w:r>
      <w:r w:rsidRPr="00F11C04">
        <w:rPr>
          <w:rFonts w:ascii="Consolas" w:hAnsi="Consolas"/>
          <w:color w:val="6A8759"/>
          <w:lang w:val="en-US"/>
        </w:rPr>
        <w:t>"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char_header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&amp;width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&amp;height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max_value</w:t>
      </w:r>
      <w:proofErr w:type="spellEnd"/>
      <w:r w:rsidRPr="00F11C04">
        <w:rPr>
          <w:rFonts w:ascii="Consolas" w:hAnsi="Consolas"/>
          <w:color w:val="A9B7C6"/>
          <w:lang w:val="en-US"/>
        </w:rPr>
        <w:t>)</w:t>
      </w:r>
      <w:r w:rsidRPr="00F11C04">
        <w:rPr>
          <w:rFonts w:ascii="Consolas" w:hAnsi="Consolas"/>
          <w:color w:val="CC7832"/>
          <w:lang w:val="en-US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045871E7" w:rsidR="00A87C51" w:rsidRPr="00691958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D57690A" w:rsidR="001A2143" w:rsidRPr="001A2143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 height * </w:t>
      </w:r>
      <w:proofErr w:type="gramStart"/>
      <w:r w:rsidRPr="001A2143">
        <w:rPr>
          <w:rFonts w:ascii="Consolas" w:hAnsi="Consolas"/>
          <w:color w:val="A9B7C6"/>
          <w:lang w:val="en-US"/>
        </w:rPr>
        <w:t>width</w:t>
      </w:r>
      <w:r w:rsidRPr="001A2143">
        <w:rPr>
          <w:rFonts w:ascii="Consolas" w:hAnsi="Consolas"/>
          <w:color w:val="CC7832"/>
          <w:lang w:val="en-US"/>
        </w:rPr>
        <w:t>;</w:t>
      </w:r>
      <w:proofErr w:type="gramEnd"/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77777777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5740C1">
        <w:rPr>
          <w:rFonts w:ascii="Consolas" w:hAnsi="Consolas"/>
          <w:color w:val="A9B7C6"/>
          <w:lang w:val="en-GB"/>
        </w:rPr>
        <w:t>input_pix_data</w:t>
      </w:r>
      <w:proofErr w:type="spellEnd"/>
      <w:r w:rsidRPr="005740C1">
        <w:rPr>
          <w:rFonts w:ascii="Consolas" w:hAnsi="Consolas"/>
          <w:color w:val="A9B7C6"/>
          <w:lang w:val="en-GB"/>
        </w:rPr>
        <w:t xml:space="preserve">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spellStart"/>
      <w:proofErr w:type="gramStart"/>
      <w:r w:rsidRPr="005740C1">
        <w:rPr>
          <w:rFonts w:ascii="Consolas" w:hAnsi="Consolas"/>
          <w:color w:val="A9B7C6"/>
          <w:lang w:val="en-GB"/>
        </w:rPr>
        <w:t>calloc</w:t>
      </w:r>
      <w:proofErr w:type="spellEnd"/>
      <w:r w:rsidRPr="005740C1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5740C1">
        <w:rPr>
          <w:rFonts w:ascii="Consolas" w:hAnsi="Consolas"/>
          <w:color w:val="A9B7C6"/>
          <w:lang w:val="en-GB"/>
        </w:rPr>
        <w:t>k_bytes</w:t>
      </w:r>
      <w:proofErr w:type="spellEnd"/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0E660EA" w14:textId="74FF1BF7" w:rsidR="003F18FB" w:rsidRDefault="003A7DCE" w:rsidP="00691958">
      <w:pPr>
        <w:spacing w:before="120"/>
      </w:pPr>
      <w:r>
        <w:t xml:space="preserve">И считываются при помощи функции </w:t>
      </w:r>
      <w:proofErr w:type="spellStart"/>
      <w:r>
        <w:rPr>
          <w:lang w:val="en-US"/>
        </w:rPr>
        <w:t>fread</w:t>
      </w:r>
      <w:proofErr w:type="spellEnd"/>
      <w:r w:rsidRPr="003A7DCE">
        <w:t>:</w:t>
      </w:r>
    </w:p>
    <w:p w14:paraId="2A9C69C3" w14:textId="77777777" w:rsidR="004D3270" w:rsidRPr="004D3270" w:rsidRDefault="004D3270" w:rsidP="004D3270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4D3270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4D3270">
        <w:rPr>
          <w:rFonts w:ascii="Consolas" w:hAnsi="Consolas"/>
          <w:color w:val="A9B7C6"/>
          <w:lang w:val="en-GB"/>
        </w:rPr>
        <w:t>bytes_read</w:t>
      </w:r>
      <w:proofErr w:type="spellEnd"/>
      <w:r w:rsidRPr="004D3270">
        <w:rPr>
          <w:rFonts w:ascii="Consolas" w:hAnsi="Consolas"/>
          <w:color w:val="A9B7C6"/>
          <w:lang w:val="en-GB"/>
        </w:rPr>
        <w:t xml:space="preserve"> = </w:t>
      </w:r>
      <w:proofErr w:type="spellStart"/>
      <w:proofErr w:type="gramStart"/>
      <w:r w:rsidRPr="004D3270">
        <w:rPr>
          <w:rFonts w:ascii="Consolas" w:hAnsi="Consolas"/>
          <w:color w:val="A9B7C6"/>
          <w:lang w:val="en-GB"/>
        </w:rPr>
        <w:t>fread</w:t>
      </w:r>
      <w:proofErr w:type="spellEnd"/>
      <w:r w:rsidRPr="004D3270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4D3270">
        <w:rPr>
          <w:rFonts w:ascii="Consolas" w:hAnsi="Consolas"/>
          <w:color w:val="A9B7C6"/>
          <w:lang w:val="en-GB"/>
        </w:rPr>
        <w:t>input_pix_data</w:t>
      </w:r>
      <w:proofErr w:type="spellEnd"/>
      <w:r w:rsidRPr="004D3270">
        <w:rPr>
          <w:rFonts w:ascii="Consolas" w:hAnsi="Consolas"/>
          <w:color w:val="CC7832"/>
          <w:lang w:val="en-GB"/>
        </w:rPr>
        <w:t xml:space="preserve">, </w:t>
      </w:r>
      <w:r w:rsidRPr="004D3270">
        <w:rPr>
          <w:rFonts w:ascii="Consolas" w:hAnsi="Consolas"/>
          <w:color w:val="6897BB"/>
          <w:lang w:val="en-GB"/>
        </w:rPr>
        <w:t>1</w:t>
      </w:r>
      <w:r w:rsidRPr="004D3270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4D3270">
        <w:rPr>
          <w:rFonts w:ascii="Consolas" w:hAnsi="Consolas"/>
          <w:color w:val="A9B7C6"/>
          <w:lang w:val="en-GB"/>
        </w:rPr>
        <w:t>k_bytes</w:t>
      </w:r>
      <w:proofErr w:type="spellEnd"/>
      <w:r w:rsidRPr="004D3270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4D3270">
        <w:rPr>
          <w:rFonts w:ascii="Consolas" w:hAnsi="Consolas"/>
          <w:color w:val="A9B7C6"/>
          <w:lang w:val="en-GB"/>
        </w:rPr>
        <w:t>file_in</w:t>
      </w:r>
      <w:proofErr w:type="spellEnd"/>
      <w:r w:rsidRPr="004D3270">
        <w:rPr>
          <w:rFonts w:ascii="Consolas" w:hAnsi="Consolas"/>
          <w:color w:val="A9B7C6"/>
          <w:lang w:val="en-GB"/>
        </w:rPr>
        <w:t>)</w:t>
      </w:r>
      <w:r w:rsidRPr="004D3270">
        <w:rPr>
          <w:rFonts w:ascii="Consolas" w:hAnsi="Consolas"/>
          <w:color w:val="CC7832"/>
          <w:lang w:val="en-GB"/>
        </w:rPr>
        <w:t>;</w:t>
      </w:r>
    </w:p>
    <w:p w14:paraId="79E0CC69" w14:textId="4F41D799" w:rsidR="003A7DCE" w:rsidRDefault="003A7DCE" w:rsidP="00691958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BF8EC9D" w14:textId="31948044" w:rsidR="00267ACE" w:rsidRDefault="003A7DCE" w:rsidP="003A7DCE">
      <w:pPr>
        <w:pStyle w:val="af0"/>
        <w:numPr>
          <w:ilvl w:val="0"/>
          <w:numId w:val="15"/>
        </w:numPr>
        <w:spacing w:before="120"/>
      </w:pPr>
      <w:r>
        <w:rPr>
          <w:lang w:val="en-US"/>
        </w:rPr>
        <w:t>bytes</w:t>
      </w:r>
      <w:r w:rsidRPr="003A7DCE">
        <w:t>_</w:t>
      </w:r>
      <w:r>
        <w:rPr>
          <w:lang w:val="en-US"/>
        </w:rPr>
        <w:t>read</w:t>
      </w:r>
      <w:r w:rsidRPr="003A7DCE">
        <w:t xml:space="preserve"> </w:t>
      </w:r>
      <w:r>
        <w:t>– переменная для обработки ошибок при чтении файла</w:t>
      </w:r>
    </w:p>
    <w:p w14:paraId="6F83E900" w14:textId="1F1D2662" w:rsidR="007A367A" w:rsidRPr="007A749E" w:rsidRDefault="007A367A" w:rsidP="007A367A">
      <w:pPr>
        <w:pStyle w:val="aa"/>
      </w:pPr>
      <w:r>
        <w:t>Также исходно производится гамма-преобразование исходных цветов</w:t>
      </w:r>
      <w:r w:rsidR="007A749E" w:rsidRPr="007A749E">
        <w:t>:</w:t>
      </w:r>
    </w:p>
    <w:p w14:paraId="27C1B574" w14:textId="77777777" w:rsidR="002721B3" w:rsidRPr="002721B3" w:rsidRDefault="002721B3" w:rsidP="002721B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2721B3">
        <w:rPr>
          <w:rFonts w:ascii="Consolas" w:hAnsi="Consolas"/>
          <w:color w:val="A9B7C6"/>
          <w:lang w:val="en-GB"/>
        </w:rPr>
        <w:t>decode_gamma_from_</w:t>
      </w:r>
      <w:proofErr w:type="gramStart"/>
      <w:r w:rsidRPr="002721B3">
        <w:rPr>
          <w:rFonts w:ascii="Consolas" w:hAnsi="Consolas"/>
          <w:color w:val="A9B7C6"/>
          <w:lang w:val="en-GB"/>
        </w:rPr>
        <w:t>file</w:t>
      </w:r>
      <w:proofErr w:type="spellEnd"/>
      <w:r w:rsidRPr="002721B3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2721B3">
        <w:rPr>
          <w:rFonts w:ascii="Consolas" w:hAnsi="Consolas"/>
          <w:color w:val="A9B7C6"/>
          <w:lang w:val="en-GB"/>
        </w:rPr>
        <w:t>input_pix_data</w:t>
      </w:r>
      <w:proofErr w:type="spellEnd"/>
      <w:r w:rsidRPr="002721B3">
        <w:rPr>
          <w:rFonts w:ascii="Consolas" w:hAnsi="Consolas"/>
          <w:color w:val="CC7832"/>
          <w:lang w:val="en-GB"/>
        </w:rPr>
        <w:t xml:space="preserve">, </w:t>
      </w:r>
      <w:r w:rsidRPr="002721B3">
        <w:rPr>
          <w:rFonts w:ascii="Consolas" w:hAnsi="Consolas"/>
          <w:color w:val="A9B7C6"/>
          <w:lang w:val="en-GB"/>
        </w:rPr>
        <w:t>width * height</w:t>
      </w:r>
      <w:r w:rsidRPr="002721B3">
        <w:rPr>
          <w:rFonts w:ascii="Consolas" w:hAnsi="Consolas"/>
          <w:color w:val="CC7832"/>
          <w:lang w:val="en-GB"/>
        </w:rPr>
        <w:t xml:space="preserve">, </w:t>
      </w:r>
      <w:r w:rsidRPr="002721B3">
        <w:rPr>
          <w:rFonts w:ascii="Consolas" w:hAnsi="Consolas"/>
          <w:color w:val="A9B7C6"/>
          <w:lang w:val="en-GB"/>
        </w:rPr>
        <w:t>gamma)</w:t>
      </w:r>
      <w:r w:rsidRPr="002721B3">
        <w:rPr>
          <w:rFonts w:ascii="Consolas" w:hAnsi="Consolas"/>
          <w:color w:val="CC7832"/>
          <w:lang w:val="en-GB"/>
        </w:rPr>
        <w:t>;</w:t>
      </w:r>
    </w:p>
    <w:p w14:paraId="242B3BD0" w14:textId="7179BB62" w:rsidR="00FA4836" w:rsidRDefault="00FA4836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F04A671" w14:textId="70B38BB4" w:rsidR="004D3270" w:rsidRDefault="004D3270" w:rsidP="009B1D58">
      <w:pPr>
        <w:pStyle w:val="2"/>
      </w:pPr>
      <w:r>
        <w:lastRenderedPageBreak/>
        <w:t xml:space="preserve">Хранение </w:t>
      </w:r>
      <w:r w:rsidR="009B1D58">
        <w:t>данных нового изображения</w:t>
      </w:r>
    </w:p>
    <w:p w14:paraId="5FC43625" w14:textId="055E0010" w:rsidR="00F15C3E" w:rsidRDefault="00432877" w:rsidP="00F15C3E">
      <w:pPr>
        <w:spacing w:before="120"/>
      </w:pPr>
      <w:r>
        <w:t>Данные пикселей хранятся в одномерном динамическом массиве, выделяющемся в куче</w:t>
      </w:r>
      <w:r w:rsidRPr="003F18FB">
        <w:t>:</w:t>
      </w:r>
    </w:p>
    <w:p w14:paraId="5F2B39A5" w14:textId="77777777" w:rsidR="00432877" w:rsidRPr="00432877" w:rsidRDefault="00432877" w:rsidP="00432877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432877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432877">
        <w:rPr>
          <w:rFonts w:ascii="Consolas" w:hAnsi="Consolas"/>
          <w:color w:val="A9B7C6"/>
          <w:lang w:val="en-GB"/>
        </w:rPr>
        <w:t>pix_data</w:t>
      </w:r>
      <w:proofErr w:type="spellEnd"/>
      <w:r w:rsidRPr="00432877">
        <w:rPr>
          <w:rFonts w:ascii="Consolas" w:hAnsi="Consolas"/>
          <w:color w:val="A9B7C6"/>
          <w:lang w:val="en-GB"/>
        </w:rPr>
        <w:t xml:space="preserve"> = (</w:t>
      </w:r>
      <w:r w:rsidRPr="00432877">
        <w:rPr>
          <w:rFonts w:ascii="Consolas" w:hAnsi="Consolas"/>
          <w:color w:val="CC7832"/>
          <w:lang w:val="en-GB"/>
        </w:rPr>
        <w:t xml:space="preserve">unsigned char </w:t>
      </w:r>
      <w:r w:rsidRPr="00432877">
        <w:rPr>
          <w:rFonts w:ascii="Consolas" w:hAnsi="Consolas"/>
          <w:color w:val="A9B7C6"/>
          <w:lang w:val="en-GB"/>
        </w:rPr>
        <w:t xml:space="preserve">*) </w:t>
      </w:r>
      <w:proofErr w:type="spellStart"/>
      <w:proofErr w:type="gramStart"/>
      <w:r w:rsidRPr="00432877">
        <w:rPr>
          <w:rFonts w:ascii="Consolas" w:hAnsi="Consolas"/>
          <w:color w:val="A9B7C6"/>
          <w:lang w:val="en-GB"/>
        </w:rPr>
        <w:t>calloc</w:t>
      </w:r>
      <w:proofErr w:type="spellEnd"/>
      <w:r w:rsidRPr="00432877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432877">
        <w:rPr>
          <w:rFonts w:ascii="Consolas" w:hAnsi="Consolas"/>
          <w:color w:val="A9B7C6"/>
          <w:lang w:val="en-GB"/>
        </w:rPr>
        <w:t>k_bytes</w:t>
      </w:r>
      <w:proofErr w:type="spellEnd"/>
      <w:r w:rsidRPr="00432877">
        <w:rPr>
          <w:rFonts w:ascii="Consolas" w:hAnsi="Consolas"/>
          <w:color w:val="CC7832"/>
          <w:lang w:val="en-GB"/>
        </w:rPr>
        <w:t xml:space="preserve">, </w:t>
      </w:r>
      <w:r w:rsidRPr="00432877">
        <w:rPr>
          <w:rFonts w:ascii="Consolas" w:hAnsi="Consolas"/>
          <w:color w:val="6897BB"/>
          <w:lang w:val="en-GB"/>
        </w:rPr>
        <w:t>1</w:t>
      </w:r>
      <w:r w:rsidRPr="00432877">
        <w:rPr>
          <w:rFonts w:ascii="Consolas" w:hAnsi="Consolas"/>
          <w:color w:val="A9B7C6"/>
          <w:lang w:val="en-GB"/>
        </w:rPr>
        <w:t>)</w:t>
      </w:r>
      <w:r w:rsidRPr="00432877">
        <w:rPr>
          <w:rFonts w:ascii="Consolas" w:hAnsi="Consolas"/>
          <w:color w:val="CC7832"/>
          <w:lang w:val="en-GB"/>
        </w:rPr>
        <w:t>;</w:t>
      </w:r>
    </w:p>
    <w:p w14:paraId="49F57F1B" w14:textId="3F19EEFD" w:rsidR="00F15C3E" w:rsidRDefault="00F15C3E" w:rsidP="00F15C3E">
      <w:pPr>
        <w:pStyle w:val="aa"/>
        <w:spacing w:before="120"/>
        <w:rPr>
          <w:lang w:val="en-US"/>
        </w:rPr>
      </w:pPr>
      <w:r>
        <w:t>И исходно инициализируются нулями</w:t>
      </w:r>
      <w:r>
        <w:rPr>
          <w:lang w:val="en-US"/>
        </w:rPr>
        <w:t>:</w:t>
      </w:r>
    </w:p>
    <w:p w14:paraId="42128ABF" w14:textId="77777777" w:rsidR="00F15C3E" w:rsidRPr="00F15C3E" w:rsidRDefault="00F15C3E" w:rsidP="00F15C3E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F15C3E">
        <w:rPr>
          <w:rFonts w:ascii="Consolas" w:hAnsi="Consolas"/>
          <w:color w:val="808080"/>
          <w:lang w:val="en-GB"/>
        </w:rPr>
        <w:t>// Initialization</w:t>
      </w:r>
      <w:r w:rsidRPr="00F15C3E">
        <w:rPr>
          <w:rFonts w:ascii="Consolas" w:hAnsi="Consolas"/>
          <w:color w:val="808080"/>
          <w:lang w:val="en-GB"/>
        </w:rPr>
        <w:br/>
      </w:r>
      <w:r w:rsidRPr="00F15C3E">
        <w:rPr>
          <w:rFonts w:ascii="Consolas" w:hAnsi="Consolas"/>
          <w:color w:val="CC7832"/>
          <w:lang w:val="en-GB"/>
        </w:rPr>
        <w:t xml:space="preserve">for </w:t>
      </w:r>
      <w:r w:rsidRPr="00F15C3E">
        <w:rPr>
          <w:rFonts w:ascii="Consolas" w:hAnsi="Consolas"/>
          <w:color w:val="A9B7C6"/>
          <w:lang w:val="en-GB"/>
        </w:rPr>
        <w:t>(</w:t>
      </w:r>
      <w:r w:rsidRPr="00F15C3E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 = </w:t>
      </w:r>
      <w:r w:rsidRPr="00F15C3E">
        <w:rPr>
          <w:rFonts w:ascii="Consolas" w:hAnsi="Consolas"/>
          <w:color w:val="6897BB"/>
          <w:lang w:val="en-GB"/>
        </w:rPr>
        <w:t>0</w:t>
      </w:r>
      <w:r w:rsidRPr="00F15C3E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 &lt; </w:t>
      </w:r>
      <w:proofErr w:type="spellStart"/>
      <w:r w:rsidRPr="00F15C3E">
        <w:rPr>
          <w:rFonts w:ascii="Consolas" w:hAnsi="Consolas"/>
          <w:color w:val="A9B7C6"/>
          <w:lang w:val="en-GB"/>
        </w:rPr>
        <w:t>k_bytes</w:t>
      </w:r>
      <w:proofErr w:type="spellEnd"/>
      <w:r w:rsidRPr="00F15C3E">
        <w:rPr>
          <w:rFonts w:ascii="Consolas" w:hAnsi="Consolas"/>
          <w:color w:val="CC7832"/>
          <w:lang w:val="en-GB"/>
        </w:rPr>
        <w:t xml:space="preserve">; </w:t>
      </w:r>
      <w:r w:rsidRPr="00F15C3E">
        <w:rPr>
          <w:rFonts w:ascii="Consolas" w:hAnsi="Consolas"/>
          <w:color w:val="A9B7C6"/>
          <w:lang w:val="en-GB"/>
        </w:rPr>
        <w:t>++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>) {</w:t>
      </w:r>
      <w:r w:rsidRPr="00F15C3E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F15C3E">
        <w:rPr>
          <w:rFonts w:ascii="Consolas" w:hAnsi="Consolas"/>
          <w:color w:val="A9B7C6"/>
          <w:lang w:val="en-GB"/>
        </w:rPr>
        <w:t>pix_data</w:t>
      </w:r>
      <w:proofErr w:type="spellEnd"/>
      <w:r w:rsidRPr="00F15C3E">
        <w:rPr>
          <w:rFonts w:ascii="Consolas" w:hAnsi="Consolas"/>
          <w:color w:val="A9B7C6"/>
          <w:lang w:val="en-GB"/>
        </w:rPr>
        <w:t>[</w:t>
      </w:r>
      <w:proofErr w:type="spellStart"/>
      <w:r w:rsidRPr="00F15C3E">
        <w:rPr>
          <w:rFonts w:ascii="Consolas" w:hAnsi="Consolas"/>
          <w:color w:val="A9B7C6"/>
          <w:lang w:val="en-GB"/>
        </w:rPr>
        <w:t>i</w:t>
      </w:r>
      <w:proofErr w:type="spellEnd"/>
      <w:r w:rsidRPr="00F15C3E">
        <w:rPr>
          <w:rFonts w:ascii="Consolas" w:hAnsi="Consolas"/>
          <w:color w:val="A9B7C6"/>
          <w:lang w:val="en-GB"/>
        </w:rPr>
        <w:t xml:space="preserve">] = </w:t>
      </w:r>
      <w:r w:rsidRPr="00F15C3E">
        <w:rPr>
          <w:rFonts w:ascii="Consolas" w:hAnsi="Consolas"/>
          <w:color w:val="6897BB"/>
          <w:lang w:val="en-GB"/>
        </w:rPr>
        <w:t>0</w:t>
      </w:r>
      <w:r w:rsidRPr="00F15C3E">
        <w:rPr>
          <w:rFonts w:ascii="Consolas" w:hAnsi="Consolas"/>
          <w:color w:val="CC7832"/>
          <w:lang w:val="en-GB"/>
        </w:rPr>
        <w:t>;</w:t>
      </w:r>
      <w:r w:rsidRPr="00F15C3E">
        <w:rPr>
          <w:rFonts w:ascii="Consolas" w:hAnsi="Consolas"/>
          <w:color w:val="CC7832"/>
          <w:lang w:val="en-GB"/>
        </w:rPr>
        <w:br/>
      </w:r>
      <w:r w:rsidRPr="00F15C3E">
        <w:rPr>
          <w:rFonts w:ascii="Consolas" w:hAnsi="Consolas"/>
          <w:color w:val="A9B7C6"/>
          <w:lang w:val="en-GB"/>
        </w:rPr>
        <w:t>}</w:t>
      </w:r>
    </w:p>
    <w:p w14:paraId="456F00FB" w14:textId="387D18E5" w:rsidR="00267ACE" w:rsidRPr="00F15C3E" w:rsidRDefault="00F15C3E" w:rsidP="001961E8">
      <w:pPr>
        <w:pStyle w:val="aa"/>
        <w:spacing w:before="120" w:after="720"/>
      </w:pPr>
      <w:r>
        <w:t>Далее алгоритмы записывают свои преобразования в данный массив.</w:t>
      </w:r>
    </w:p>
    <w:p w14:paraId="1D9D59D6" w14:textId="58E94115" w:rsidR="001961E8" w:rsidRDefault="00FA4836" w:rsidP="00F31011">
      <w:pPr>
        <w:pStyle w:val="2"/>
      </w:pPr>
      <w:r>
        <w:t xml:space="preserve">Алгоритмы </w:t>
      </w:r>
      <w:r w:rsidR="001961E8">
        <w:t>дизеринга</w:t>
      </w:r>
    </w:p>
    <w:p w14:paraId="0772961A" w14:textId="3A143B42" w:rsidR="00271B96" w:rsidRDefault="00271B96" w:rsidP="00271B96">
      <w:r>
        <w:t xml:space="preserve">Чтобы объединить считывание цветов из </w:t>
      </w:r>
      <w:r w:rsidR="00821B5D">
        <w:t xml:space="preserve">входного файла и горизонтального градиента используется функция </w:t>
      </w:r>
      <w:r w:rsidR="00821B5D">
        <w:rPr>
          <w:lang w:val="en-US"/>
        </w:rPr>
        <w:t>get</w:t>
      </w:r>
      <w:r w:rsidR="00821B5D" w:rsidRPr="00821B5D">
        <w:t>_</w:t>
      </w:r>
      <w:r w:rsidR="00821B5D">
        <w:rPr>
          <w:lang w:val="en-US"/>
        </w:rPr>
        <w:t>pix</w:t>
      </w:r>
      <w:r w:rsidR="00821B5D" w:rsidRPr="00821B5D">
        <w:t>_</w:t>
      </w:r>
      <w:r w:rsidR="00821B5D">
        <w:rPr>
          <w:lang w:val="en-US"/>
        </w:rPr>
        <w:t>color</w:t>
      </w:r>
      <w:r w:rsidR="00821B5D" w:rsidRPr="00821B5D">
        <w:t>:</w:t>
      </w:r>
    </w:p>
    <w:p w14:paraId="33BCBC2C" w14:textId="77777777" w:rsidR="00736E14" w:rsidRPr="00736E14" w:rsidRDefault="00736E14" w:rsidP="00736E14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736E14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736E14">
        <w:rPr>
          <w:rFonts w:ascii="Consolas" w:hAnsi="Consolas"/>
          <w:color w:val="FFC66D"/>
          <w:lang w:val="en-GB"/>
        </w:rPr>
        <w:t>get_pix_</w:t>
      </w:r>
      <w:proofErr w:type="gramStart"/>
      <w:r w:rsidRPr="00736E14">
        <w:rPr>
          <w:rFonts w:ascii="Consolas" w:hAnsi="Consolas"/>
          <w:color w:val="FFC66D"/>
          <w:lang w:val="en-GB"/>
        </w:rPr>
        <w:t>color</w:t>
      </w:r>
      <w:proofErr w:type="spellEnd"/>
      <w:r w:rsidRPr="00736E14">
        <w:rPr>
          <w:rFonts w:ascii="Consolas" w:hAnsi="Consolas"/>
          <w:color w:val="A9B7C6"/>
          <w:lang w:val="en-GB"/>
        </w:rPr>
        <w:t>(</w:t>
      </w:r>
      <w:proofErr w:type="gramEnd"/>
      <w:r w:rsidRPr="00736E14">
        <w:rPr>
          <w:rFonts w:ascii="Consolas" w:hAnsi="Consolas"/>
          <w:color w:val="CC7832"/>
          <w:lang w:val="en-GB"/>
        </w:rPr>
        <w:t xml:space="preserve">int </w:t>
      </w:r>
      <w:r w:rsidRPr="00736E14">
        <w:rPr>
          <w:rFonts w:ascii="Consolas" w:hAnsi="Consolas"/>
          <w:color w:val="A9B7C6"/>
          <w:lang w:val="en-GB"/>
        </w:rPr>
        <w:t>x</w:t>
      </w:r>
      <w:r w:rsidRPr="00736E14">
        <w:rPr>
          <w:rFonts w:ascii="Consolas" w:hAnsi="Consolas"/>
          <w:color w:val="CC7832"/>
          <w:lang w:val="en-GB"/>
        </w:rPr>
        <w:t xml:space="preserve">, int </w:t>
      </w:r>
      <w:r w:rsidRPr="00736E14">
        <w:rPr>
          <w:rFonts w:ascii="Consolas" w:hAnsi="Consolas"/>
          <w:color w:val="A9B7C6"/>
          <w:lang w:val="en-GB"/>
        </w:rPr>
        <w:t>y</w:t>
      </w:r>
      <w:r w:rsidRPr="00736E14">
        <w:rPr>
          <w:rFonts w:ascii="Consolas" w:hAnsi="Consolas"/>
          <w:color w:val="CC7832"/>
          <w:lang w:val="en-GB"/>
        </w:rPr>
        <w:t xml:space="preserve">, int </w:t>
      </w:r>
      <w:r w:rsidRPr="00736E14">
        <w:rPr>
          <w:rFonts w:ascii="Consolas" w:hAnsi="Consolas"/>
          <w:color w:val="A9B7C6"/>
          <w:lang w:val="en-GB"/>
        </w:rPr>
        <w:t>width</w:t>
      </w:r>
      <w:r w:rsidRPr="00736E14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736E14">
        <w:rPr>
          <w:rFonts w:ascii="Consolas" w:hAnsi="Consolas"/>
          <w:color w:val="CC7832"/>
          <w:lang w:val="en-GB"/>
        </w:rPr>
        <w:t>const</w:t>
      </w:r>
      <w:proofErr w:type="spellEnd"/>
      <w:r w:rsidRPr="00736E14">
        <w:rPr>
          <w:rFonts w:ascii="Consolas" w:hAnsi="Consolas"/>
          <w:color w:val="CC7832"/>
          <w:lang w:val="en-GB"/>
        </w:rPr>
        <w:t xml:space="preserve"> unsigned char </w:t>
      </w:r>
      <w:r w:rsidRPr="00736E14">
        <w:rPr>
          <w:rFonts w:ascii="Consolas" w:hAnsi="Consolas"/>
          <w:color w:val="A9B7C6"/>
          <w:lang w:val="en-GB"/>
        </w:rPr>
        <w:t>*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>) {</w:t>
      </w:r>
      <w:r w:rsidRPr="00736E14">
        <w:rPr>
          <w:rFonts w:ascii="Consolas" w:hAnsi="Consolas"/>
          <w:color w:val="A9B7C6"/>
          <w:lang w:val="en-GB"/>
        </w:rPr>
        <w:br/>
        <w:t xml:space="preserve">    </w:t>
      </w:r>
      <w:r w:rsidRPr="00736E14">
        <w:rPr>
          <w:rFonts w:ascii="Consolas" w:hAnsi="Consolas"/>
          <w:color w:val="CC7832"/>
          <w:lang w:val="en-GB"/>
        </w:rPr>
        <w:t xml:space="preserve">if </w:t>
      </w:r>
      <w:r w:rsidRPr="00736E14">
        <w:rPr>
          <w:rFonts w:ascii="Consolas" w:hAnsi="Consolas"/>
          <w:color w:val="A9B7C6"/>
          <w:lang w:val="en-GB"/>
        </w:rPr>
        <w:t>(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 xml:space="preserve"> == </w:t>
      </w:r>
      <w:proofErr w:type="spellStart"/>
      <w:r w:rsidRPr="00736E14">
        <w:rPr>
          <w:rFonts w:ascii="Consolas" w:hAnsi="Consolas"/>
          <w:color w:val="CC7832"/>
          <w:lang w:val="en-GB"/>
        </w:rPr>
        <w:t>nullptr</w:t>
      </w:r>
      <w:proofErr w:type="spellEnd"/>
      <w:r w:rsidRPr="00736E14">
        <w:rPr>
          <w:rFonts w:ascii="Consolas" w:hAnsi="Consolas"/>
          <w:color w:val="A9B7C6"/>
          <w:lang w:val="en-GB"/>
        </w:rPr>
        <w:t>) {</w:t>
      </w:r>
      <w:r w:rsidRPr="00736E14">
        <w:rPr>
          <w:rFonts w:ascii="Consolas" w:hAnsi="Consolas"/>
          <w:color w:val="A9B7C6"/>
          <w:lang w:val="en-GB"/>
        </w:rPr>
        <w:br/>
        <w:t xml:space="preserve">        </w:t>
      </w:r>
      <w:r w:rsidRPr="00736E14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Горизонтальный</w:t>
      </w:r>
      <w:r w:rsidRPr="00736E14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градиент</w:t>
      </w:r>
      <w:r w:rsidRPr="00736E14">
        <w:rPr>
          <w:rFonts w:ascii="Consolas" w:hAnsi="Consolas"/>
          <w:color w:val="808080"/>
          <w:lang w:val="en-GB"/>
        </w:rPr>
        <w:br/>
        <w:t xml:space="preserve">        // x in [0 .. width - 1]</w:t>
      </w:r>
      <w:r w:rsidRPr="00736E14">
        <w:rPr>
          <w:rFonts w:ascii="Consolas" w:hAnsi="Consolas"/>
          <w:color w:val="808080"/>
          <w:lang w:val="en-GB"/>
        </w:rPr>
        <w:br/>
        <w:t xml:space="preserve">        </w:t>
      </w:r>
      <w:r w:rsidRPr="00736E14">
        <w:rPr>
          <w:rFonts w:ascii="Consolas" w:hAnsi="Consolas"/>
          <w:color w:val="CC7832"/>
          <w:lang w:val="en-GB"/>
        </w:rPr>
        <w:t xml:space="preserve">return </w:t>
      </w:r>
      <w:r w:rsidRPr="00736E14">
        <w:rPr>
          <w:rFonts w:ascii="Consolas" w:hAnsi="Consolas"/>
          <w:color w:val="A9B7C6"/>
          <w:lang w:val="en-GB"/>
        </w:rPr>
        <w:t>(</w:t>
      </w:r>
      <w:r w:rsidRPr="00736E14">
        <w:rPr>
          <w:rFonts w:ascii="Consolas" w:hAnsi="Consolas"/>
          <w:color w:val="CC7832"/>
          <w:lang w:val="en-GB"/>
        </w:rPr>
        <w:t>unsigned char</w:t>
      </w:r>
      <w:r w:rsidRPr="00736E14">
        <w:rPr>
          <w:rFonts w:ascii="Consolas" w:hAnsi="Consolas"/>
          <w:color w:val="A9B7C6"/>
          <w:lang w:val="en-GB"/>
        </w:rPr>
        <w:t>) (</w:t>
      </w:r>
      <w:r w:rsidRPr="00736E14">
        <w:rPr>
          <w:rFonts w:ascii="Consolas" w:hAnsi="Consolas"/>
          <w:color w:val="6897BB"/>
          <w:lang w:val="en-GB"/>
        </w:rPr>
        <w:t xml:space="preserve">255.0 </w:t>
      </w:r>
      <w:r w:rsidRPr="00736E14">
        <w:rPr>
          <w:rFonts w:ascii="Consolas" w:hAnsi="Consolas"/>
          <w:color w:val="A9B7C6"/>
          <w:lang w:val="en-GB"/>
        </w:rPr>
        <w:t xml:space="preserve">* x / (width - </w:t>
      </w:r>
      <w:r w:rsidRPr="00736E14">
        <w:rPr>
          <w:rFonts w:ascii="Consolas" w:hAnsi="Consolas"/>
          <w:color w:val="6897BB"/>
          <w:lang w:val="en-GB"/>
        </w:rPr>
        <w:t>1</w:t>
      </w:r>
      <w:r w:rsidRPr="00736E14">
        <w:rPr>
          <w:rFonts w:ascii="Consolas" w:hAnsi="Consolas"/>
          <w:color w:val="A9B7C6"/>
          <w:lang w:val="en-GB"/>
        </w:rPr>
        <w:t>))</w:t>
      </w:r>
      <w:r w:rsidRPr="00736E14">
        <w:rPr>
          <w:rFonts w:ascii="Consolas" w:hAnsi="Consolas"/>
          <w:color w:val="CC7832"/>
          <w:lang w:val="en-GB"/>
        </w:rPr>
        <w:t>;</w:t>
      </w:r>
      <w:r w:rsidRPr="00736E14">
        <w:rPr>
          <w:rFonts w:ascii="Consolas" w:hAnsi="Consolas"/>
          <w:color w:val="CC7832"/>
          <w:lang w:val="en-GB"/>
        </w:rPr>
        <w:br/>
        <w:t xml:space="preserve">  </w:t>
      </w:r>
      <w:proofErr w:type="gramStart"/>
      <w:r w:rsidRPr="00736E14">
        <w:rPr>
          <w:rFonts w:ascii="Consolas" w:hAnsi="Consolas"/>
          <w:color w:val="CC7832"/>
          <w:lang w:val="en-GB"/>
        </w:rPr>
        <w:t xml:space="preserve">  </w:t>
      </w:r>
      <w:r w:rsidRPr="00736E14">
        <w:rPr>
          <w:rFonts w:ascii="Consolas" w:hAnsi="Consolas"/>
          <w:color w:val="A9B7C6"/>
          <w:lang w:val="en-GB"/>
        </w:rPr>
        <w:t>}</w:t>
      </w:r>
      <w:proofErr w:type="gramEnd"/>
      <w:r w:rsidRPr="00736E14">
        <w:rPr>
          <w:rFonts w:ascii="Consolas" w:hAnsi="Consolas"/>
          <w:color w:val="A9B7C6"/>
          <w:lang w:val="en-GB"/>
        </w:rPr>
        <w:t xml:space="preserve"> </w:t>
      </w:r>
      <w:r w:rsidRPr="00736E14">
        <w:rPr>
          <w:rFonts w:ascii="Consolas" w:hAnsi="Consolas"/>
          <w:color w:val="CC7832"/>
          <w:lang w:val="en-GB"/>
        </w:rPr>
        <w:t xml:space="preserve">else </w:t>
      </w:r>
      <w:r w:rsidRPr="00736E14">
        <w:rPr>
          <w:rFonts w:ascii="Consolas" w:hAnsi="Consolas"/>
          <w:color w:val="A9B7C6"/>
          <w:lang w:val="en-GB"/>
        </w:rPr>
        <w:t>{</w:t>
      </w:r>
      <w:r w:rsidRPr="00736E14">
        <w:rPr>
          <w:rFonts w:ascii="Consolas" w:hAnsi="Consolas"/>
          <w:color w:val="A9B7C6"/>
          <w:lang w:val="en-GB"/>
        </w:rPr>
        <w:br/>
        <w:t xml:space="preserve">        </w:t>
      </w:r>
      <w:r w:rsidRPr="00736E14">
        <w:rPr>
          <w:rFonts w:ascii="Consolas" w:hAnsi="Consolas"/>
          <w:color w:val="CC7832"/>
          <w:lang w:val="en-GB"/>
        </w:rPr>
        <w:t xml:space="preserve">return </w:t>
      </w:r>
      <w:r w:rsidRPr="00736E14">
        <w:rPr>
          <w:rFonts w:ascii="Consolas" w:hAnsi="Consolas"/>
          <w:color w:val="A9B7C6"/>
          <w:lang w:val="en-GB"/>
        </w:rPr>
        <w:t>*(</w:t>
      </w:r>
      <w:proofErr w:type="spellStart"/>
      <w:r w:rsidRPr="00736E14">
        <w:rPr>
          <w:rFonts w:ascii="Consolas" w:hAnsi="Consolas"/>
          <w:color w:val="A9B7C6"/>
          <w:lang w:val="en-GB"/>
        </w:rPr>
        <w:t>pix_data</w:t>
      </w:r>
      <w:proofErr w:type="spellEnd"/>
      <w:r w:rsidRPr="00736E14">
        <w:rPr>
          <w:rFonts w:ascii="Consolas" w:hAnsi="Consolas"/>
          <w:color w:val="A9B7C6"/>
          <w:lang w:val="en-GB"/>
        </w:rPr>
        <w:t xml:space="preserve"> + y * width + x)</w:t>
      </w:r>
      <w:r w:rsidRPr="00736E14">
        <w:rPr>
          <w:rFonts w:ascii="Consolas" w:hAnsi="Consolas"/>
          <w:color w:val="CC7832"/>
          <w:lang w:val="en-GB"/>
        </w:rPr>
        <w:t>;</w:t>
      </w:r>
      <w:r w:rsidRPr="00736E14">
        <w:rPr>
          <w:rFonts w:ascii="Consolas" w:hAnsi="Consolas"/>
          <w:color w:val="CC7832"/>
          <w:lang w:val="en-GB"/>
        </w:rPr>
        <w:br/>
        <w:t xml:space="preserve">    </w:t>
      </w:r>
      <w:r w:rsidRPr="00736E14">
        <w:rPr>
          <w:rFonts w:ascii="Consolas" w:hAnsi="Consolas"/>
          <w:color w:val="A9B7C6"/>
          <w:lang w:val="en-GB"/>
        </w:rPr>
        <w:t>}</w:t>
      </w:r>
      <w:r w:rsidRPr="00736E14">
        <w:rPr>
          <w:rFonts w:ascii="Consolas" w:hAnsi="Consolas"/>
          <w:color w:val="A9B7C6"/>
          <w:lang w:val="en-GB"/>
        </w:rPr>
        <w:br/>
        <w:t>}</w:t>
      </w:r>
    </w:p>
    <w:p w14:paraId="35322ACB" w14:textId="77777777" w:rsidR="00821B5D" w:rsidRPr="00736E14" w:rsidRDefault="00821B5D" w:rsidP="00271B96">
      <w:pPr>
        <w:rPr>
          <w:lang w:val="en-GB"/>
        </w:rPr>
      </w:pPr>
    </w:p>
    <w:p w14:paraId="595DA3C6" w14:textId="6AE2DD01" w:rsidR="00F31011" w:rsidRDefault="00A93B28" w:rsidP="009C4A90">
      <w:pPr>
        <w:pStyle w:val="3"/>
        <w:numPr>
          <w:ilvl w:val="0"/>
          <w:numId w:val="35"/>
        </w:numPr>
        <w:rPr>
          <w:lang w:val="en-US"/>
        </w:rPr>
      </w:pPr>
      <w:r>
        <w:t>Нет дизеринга</w:t>
      </w:r>
      <w:r w:rsidR="00032D8F">
        <w:rPr>
          <w:lang w:val="en-US"/>
        </w:rPr>
        <w:t xml:space="preserve"> (no dithering)</w:t>
      </w:r>
    </w:p>
    <w:p w14:paraId="5AE78451" w14:textId="42632874" w:rsidR="00400D86" w:rsidRPr="008F3B72" w:rsidRDefault="00400D86" w:rsidP="00400D86">
      <w:r>
        <w:t>Для отрисовки горизонтального градиента</w:t>
      </w:r>
      <w:r w:rsidRPr="00400D86">
        <w:t>:</w:t>
      </w:r>
      <w:r w:rsidRPr="00C105C1">
        <w:t xml:space="preserve"> </w:t>
      </w:r>
      <w:r w:rsidR="00C105C1">
        <w:t xml:space="preserve">используется функция </w:t>
      </w:r>
      <w:r w:rsidR="00271B96">
        <w:rPr>
          <w:lang w:val="en-US"/>
        </w:rPr>
        <w:t>no</w:t>
      </w:r>
      <w:r w:rsidR="00271B96" w:rsidRPr="00271B96">
        <w:t>_</w:t>
      </w:r>
      <w:r w:rsidR="00271B96">
        <w:rPr>
          <w:lang w:val="en-US"/>
        </w:rPr>
        <w:t>dithering</w:t>
      </w:r>
      <w:r w:rsidR="00736E14">
        <w:t xml:space="preserve">, которая проходит один раз по горизонтали и заполняет </w:t>
      </w:r>
      <w:r w:rsidR="008F3B72">
        <w:t xml:space="preserve">цветом соответствующие вертикали при помощи функции </w:t>
      </w:r>
      <w:r w:rsidR="008F3B72">
        <w:rPr>
          <w:lang w:val="en-US"/>
        </w:rPr>
        <w:t>fill</w:t>
      </w:r>
      <w:r w:rsidR="008F3B72" w:rsidRPr="008F3B72">
        <w:t>_</w:t>
      </w:r>
      <w:r w:rsidR="008F3B72">
        <w:rPr>
          <w:lang w:val="en-US"/>
        </w:rPr>
        <w:t>vertical</w:t>
      </w:r>
      <w:r w:rsidR="008F3B72" w:rsidRPr="008F3B72">
        <w:t>_</w:t>
      </w:r>
      <w:r w:rsidR="008F3B72">
        <w:rPr>
          <w:lang w:val="en-US"/>
        </w:rPr>
        <w:t>line</w:t>
      </w:r>
      <w:r w:rsidR="008F3B72" w:rsidRPr="008F3B72">
        <w:t xml:space="preserve">. </w:t>
      </w:r>
      <w:r w:rsidR="008F3B72">
        <w:t>Дополнительная память не используется.</w:t>
      </w:r>
    </w:p>
    <w:p w14:paraId="29BCACF0" w14:textId="5A46FEC4" w:rsidR="00400D86" w:rsidRPr="00A152DD" w:rsidRDefault="00400D86" w:rsidP="00400D86">
      <w:r>
        <w:t>Для входного изображения</w:t>
      </w:r>
      <w:r w:rsidRPr="00400D86">
        <w:t xml:space="preserve">: </w:t>
      </w:r>
      <w:r w:rsidR="00C105C1">
        <w:t>используется функция</w:t>
      </w:r>
      <w:r w:rsidR="008F3B72" w:rsidRPr="008F3B72">
        <w:t xml:space="preserve"> </w:t>
      </w:r>
      <w:r w:rsidR="008F3B72">
        <w:rPr>
          <w:lang w:val="en-US"/>
        </w:rPr>
        <w:t>no</w:t>
      </w:r>
      <w:r w:rsidR="008F3B72" w:rsidRPr="008F3B72">
        <w:t>_</w:t>
      </w:r>
      <w:r w:rsidR="008F3B72">
        <w:rPr>
          <w:lang w:val="en-US"/>
        </w:rPr>
        <w:t>dithering</w:t>
      </w:r>
      <w:r w:rsidR="008F3B72" w:rsidRPr="008F3B72">
        <w:t>_</w:t>
      </w:r>
      <w:r w:rsidR="008F3B72">
        <w:rPr>
          <w:lang w:val="en-US"/>
        </w:rPr>
        <w:t>file</w:t>
      </w:r>
      <w:r w:rsidR="008F3B72" w:rsidRPr="008F3B72">
        <w:t xml:space="preserve">, </w:t>
      </w:r>
      <w:r w:rsidR="008F3B72">
        <w:t>которая</w:t>
      </w:r>
      <w:r w:rsidR="005310D1">
        <w:t xml:space="preserve"> округляет все цвета пикселей в соответствии с битностью при помощи</w:t>
      </w:r>
      <w:r w:rsidR="00A152DD">
        <w:t xml:space="preserve"> функции </w:t>
      </w:r>
      <w:r w:rsidR="00A152DD">
        <w:rPr>
          <w:lang w:val="en-US"/>
        </w:rPr>
        <w:t>change</w:t>
      </w:r>
      <w:r w:rsidR="00A152DD" w:rsidRPr="00A152DD">
        <w:t>_</w:t>
      </w:r>
      <w:proofErr w:type="spellStart"/>
      <w:r w:rsidR="00A152DD">
        <w:rPr>
          <w:lang w:val="en-US"/>
        </w:rPr>
        <w:t>bitness</w:t>
      </w:r>
      <w:proofErr w:type="spellEnd"/>
      <w:r w:rsidR="00A152DD" w:rsidRPr="00A152DD">
        <w:t>.</w:t>
      </w:r>
      <w:r w:rsidR="00CF4BCF">
        <w:t xml:space="preserve"> Дополнительная память не используется.</w:t>
      </w:r>
    </w:p>
    <w:p w14:paraId="1205D54D" w14:textId="6F2F8080" w:rsidR="00B350DC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Ordered (8x8)</w:t>
      </w:r>
    </w:p>
    <w:p w14:paraId="0C61A3EB" w14:textId="7485D58E" w:rsidR="00A152DD" w:rsidRPr="00670F96" w:rsidRDefault="00670F96" w:rsidP="00A152DD">
      <w:pPr>
        <w:pStyle w:val="aa"/>
      </w:pPr>
      <w:r>
        <w:t xml:space="preserve">Для данного алгоритма используется функция </w:t>
      </w:r>
      <w:r>
        <w:rPr>
          <w:lang w:val="en-US"/>
        </w:rPr>
        <w:t>ordered</w:t>
      </w:r>
      <w:r w:rsidRPr="00670F96">
        <w:t>_</w:t>
      </w:r>
      <w:r>
        <w:rPr>
          <w:lang w:val="en-US"/>
        </w:rPr>
        <w:t>dithering</w:t>
      </w:r>
      <w:r w:rsidR="00156820">
        <w:t xml:space="preserve">, которая проходит по всем пикселям, изменяя их яркость в соответствии со значением </w:t>
      </w:r>
      <w:r w:rsidR="00A12C8D">
        <w:t xml:space="preserve">из таблицы </w:t>
      </w:r>
      <w:proofErr w:type="spellStart"/>
      <w:r w:rsidR="00A12C8D" w:rsidRPr="00A12C8D">
        <w:t>Bayer_Matrix_double</w:t>
      </w:r>
      <w:proofErr w:type="spellEnd"/>
      <w:r w:rsidR="00A12C8D">
        <w:t xml:space="preserve">, зависящим </w:t>
      </w:r>
      <w:r w:rsidR="00CF4BCF">
        <w:t>от положения пикселя</w:t>
      </w:r>
      <w:r w:rsidR="00DF7807">
        <w:t xml:space="preserve">, и затем округляет до ближайшего доступного цвета из палитры функцией </w:t>
      </w:r>
      <w:r w:rsidR="00DF7807">
        <w:rPr>
          <w:lang w:val="en-US"/>
        </w:rPr>
        <w:t>change</w:t>
      </w:r>
      <w:r w:rsidR="00DF7807" w:rsidRPr="00DF7807">
        <w:t>_</w:t>
      </w:r>
      <w:proofErr w:type="spellStart"/>
      <w:r w:rsidR="00DF7807">
        <w:rPr>
          <w:lang w:val="en-US"/>
        </w:rPr>
        <w:t>bitness</w:t>
      </w:r>
      <w:proofErr w:type="spellEnd"/>
      <w:r w:rsidR="00CF4BCF">
        <w:t>. Дополнительная память не используется.</w:t>
      </w:r>
    </w:p>
    <w:p w14:paraId="2AF5FD33" w14:textId="1B6161D6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Random</w:t>
      </w:r>
    </w:p>
    <w:p w14:paraId="01F30B70" w14:textId="0AD8E0D5" w:rsidR="008B088C" w:rsidRPr="006C6C6C" w:rsidRDefault="006C6C6C" w:rsidP="008B088C">
      <w:pPr>
        <w:pStyle w:val="aa"/>
      </w:pPr>
      <w:r>
        <w:t xml:space="preserve">Для данного алгоритма используется функция </w:t>
      </w:r>
      <w:r>
        <w:rPr>
          <w:lang w:val="en-US"/>
        </w:rPr>
        <w:t>random</w:t>
      </w:r>
      <w:r w:rsidRPr="00670F96">
        <w:t>_</w:t>
      </w:r>
      <w:r>
        <w:rPr>
          <w:lang w:val="en-US"/>
        </w:rPr>
        <w:t>dithering</w:t>
      </w:r>
      <w:r>
        <w:t>, которая проходит по всем пикселям, изменяя их яркость</w:t>
      </w:r>
      <w:r w:rsidR="001549C1" w:rsidRPr="001549C1">
        <w:t xml:space="preserve"> </w:t>
      </w:r>
      <w:r w:rsidR="001549C1">
        <w:t xml:space="preserve">случайным целым числом из диапазона </w:t>
      </w:r>
      <w:r w:rsidR="001549C1" w:rsidRPr="001549C1">
        <w:t>[-128, 128]</w:t>
      </w:r>
      <w:r>
        <w:t xml:space="preserve">, и затем округляет до ближайшего доступного цвета из палитры функцией </w:t>
      </w:r>
      <w:r>
        <w:rPr>
          <w:lang w:val="en-US"/>
        </w:rPr>
        <w:t>change</w:t>
      </w:r>
      <w:r w:rsidRPr="00DF7807">
        <w:t>_</w:t>
      </w:r>
      <w:proofErr w:type="spellStart"/>
      <w:r>
        <w:rPr>
          <w:lang w:val="en-US"/>
        </w:rPr>
        <w:t>bitness</w:t>
      </w:r>
      <w:proofErr w:type="spellEnd"/>
      <w:r>
        <w:t>. Дополнительная память не используется.</w:t>
      </w:r>
    </w:p>
    <w:p w14:paraId="59374B58" w14:textId="5573A75D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Floyd</w:t>
      </w:r>
      <w:r w:rsidR="00DD21F1">
        <w:rPr>
          <w:lang w:val="en-US"/>
        </w:rPr>
        <w:t>-</w:t>
      </w:r>
      <w:r w:rsidR="00DD21F1" w:rsidRPr="00DD21F1">
        <w:rPr>
          <w:lang w:val="en-US"/>
        </w:rPr>
        <w:t xml:space="preserve"> Steinberg</w:t>
      </w:r>
    </w:p>
    <w:p w14:paraId="50E88089" w14:textId="6A6A4D83" w:rsidR="00DD4767" w:rsidRDefault="00DD4767" w:rsidP="00DD4767">
      <w:r>
        <w:t xml:space="preserve">Для данного алгоритма используется функция </w:t>
      </w:r>
      <w:r w:rsidRPr="00DD21F1">
        <w:rPr>
          <w:lang w:val="en-US"/>
        </w:rPr>
        <w:t>Floyd</w:t>
      </w:r>
      <w:r w:rsidRPr="00DD4767">
        <w:t>_</w:t>
      </w:r>
      <w:r w:rsidRPr="00DD21F1">
        <w:rPr>
          <w:lang w:val="en-US"/>
        </w:rPr>
        <w:t>Steinberg</w:t>
      </w:r>
      <w:r w:rsidRPr="00DD4767">
        <w:t>_</w:t>
      </w:r>
      <w:r w:rsidRPr="00DD21F1">
        <w:rPr>
          <w:lang w:val="en-US"/>
        </w:rPr>
        <w:t>dithering</w:t>
      </w:r>
      <w:r w:rsidR="00E4496E">
        <w:t>.</w:t>
      </w:r>
    </w:p>
    <w:p w14:paraId="0B2C922E" w14:textId="5F638479" w:rsidR="00E4496E" w:rsidRDefault="00035373" w:rsidP="00DD4767">
      <w:r>
        <w:t xml:space="preserve">Значения ошибок при кодировании пикселей </w:t>
      </w:r>
      <w:r w:rsidR="006179CC">
        <w:t xml:space="preserve">хранятся дополнительно выделяемой памяти – в векторе </w:t>
      </w:r>
      <w:r w:rsidR="006179CC">
        <w:rPr>
          <w:lang w:val="en-US"/>
        </w:rPr>
        <w:t>errors</w:t>
      </w:r>
      <w:r w:rsidR="006179CC">
        <w:t xml:space="preserve">, размерами </w:t>
      </w:r>
      <w:r w:rsidR="006179CC">
        <w:rPr>
          <w:lang w:val="en-US"/>
        </w:rPr>
        <w:t>height</w:t>
      </w:r>
      <w:r w:rsidR="006179CC" w:rsidRPr="006179CC">
        <w:t xml:space="preserve"> * </w:t>
      </w:r>
      <w:r w:rsidR="006179CC">
        <w:rPr>
          <w:lang w:val="en-US"/>
        </w:rPr>
        <w:t>width</w:t>
      </w:r>
      <w:r w:rsidR="00AA4D8A" w:rsidRPr="00AA4D8A">
        <w:t xml:space="preserve">, </w:t>
      </w:r>
      <w:r w:rsidR="00AA4D8A">
        <w:t xml:space="preserve">типа </w:t>
      </w:r>
      <w:r w:rsidR="00AA4D8A">
        <w:rPr>
          <w:lang w:val="en-US"/>
        </w:rPr>
        <w:t>double</w:t>
      </w:r>
      <w:r w:rsidR="00AA4D8A">
        <w:t>.</w:t>
      </w:r>
    </w:p>
    <w:p w14:paraId="07DE006F" w14:textId="206A7F57" w:rsidR="00F82DDB" w:rsidRDefault="00F82DDB" w:rsidP="00DD4767">
      <w:r>
        <w:t xml:space="preserve">Алгоритм проходит по всем пикселям </w:t>
      </w:r>
      <w:r w:rsidR="00FC2C88">
        <w:t>и кодирует их в ближайший цвет с учетом ошибки кодирования предыдущих пикселей.</w:t>
      </w:r>
    </w:p>
    <w:p w14:paraId="30A3E1CE" w14:textId="763F8860" w:rsidR="00983DBC" w:rsidRPr="00AA4D8A" w:rsidRDefault="00983DBC" w:rsidP="00DD4767">
      <w:r>
        <w:t xml:space="preserve">Распределение ошибки происходит в соответствии с таблицей, </w:t>
      </w:r>
      <w:r w:rsidR="00BE7BD3">
        <w:t>приведенной в теоретической части отчета.</w:t>
      </w:r>
    </w:p>
    <w:p w14:paraId="2865735D" w14:textId="39BDF41E" w:rsidR="001B4A26" w:rsidRPr="001B4A26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Jarvis</w:t>
      </w:r>
      <w:r w:rsidR="00EC3727" w:rsidRPr="00EC3727">
        <w:rPr>
          <w:lang w:val="en-US"/>
        </w:rPr>
        <w:t xml:space="preserve">, Judice, </w:t>
      </w:r>
      <w:proofErr w:type="spellStart"/>
      <w:r w:rsidR="00EC3727" w:rsidRPr="00EC3727">
        <w:rPr>
          <w:lang w:val="en-US"/>
        </w:rPr>
        <w:t>Ninke</w:t>
      </w:r>
      <w:proofErr w:type="spellEnd"/>
    </w:p>
    <w:p w14:paraId="6E8F5ADC" w14:textId="0AEED138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Sierra</w:t>
      </w:r>
      <w:r w:rsidR="00EC3727">
        <w:rPr>
          <w:lang w:val="en-US"/>
        </w:rPr>
        <w:t xml:space="preserve"> (Sierra-3)</w:t>
      </w:r>
    </w:p>
    <w:p w14:paraId="647BE689" w14:textId="474B01AF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t>Atkinson</w:t>
      </w:r>
    </w:p>
    <w:p w14:paraId="238C67CC" w14:textId="665D1C42" w:rsidR="001B4A26" w:rsidRDefault="001B4A26" w:rsidP="001B4A26">
      <w:r>
        <w:t xml:space="preserve">Данные три алгоритма полностью аналогичны алгоритму </w:t>
      </w:r>
      <w:r w:rsidR="00162C48" w:rsidRPr="004C0B3D">
        <w:t>Флойда-</w:t>
      </w:r>
      <w:proofErr w:type="spellStart"/>
      <w:r w:rsidR="00162C48" w:rsidRPr="004C0B3D">
        <w:t>Стейнберга</w:t>
      </w:r>
      <w:proofErr w:type="spellEnd"/>
      <w:r w:rsidR="00162C48">
        <w:t xml:space="preserve"> с точностью до матрицы распределения ошибок при кодировании пикселей, которые приведены в </w:t>
      </w:r>
      <w:r w:rsidR="007627A1">
        <w:t>теоретической части отчета.</w:t>
      </w:r>
    </w:p>
    <w:p w14:paraId="1D11ED6A" w14:textId="16FAFD9D" w:rsidR="007627A1" w:rsidRDefault="007627A1" w:rsidP="001B4A26">
      <w:r>
        <w:t>Для запуска данных алгоритмов используются следующие функции соответственно</w:t>
      </w:r>
      <w:r w:rsidRPr="007627A1">
        <w:t>:</w:t>
      </w:r>
    </w:p>
    <w:p w14:paraId="4D857422" w14:textId="1A819A24" w:rsidR="007627A1" w:rsidRDefault="007627A1" w:rsidP="007627A1">
      <w:pPr>
        <w:pStyle w:val="a8"/>
        <w:numPr>
          <w:ilvl w:val="2"/>
          <w:numId w:val="11"/>
        </w:numPr>
      </w:pPr>
      <w:proofErr w:type="spellStart"/>
      <w:r w:rsidRPr="007627A1">
        <w:t>Jarvis_Judice_Ninke_dithering</w:t>
      </w:r>
      <w:proofErr w:type="spellEnd"/>
    </w:p>
    <w:p w14:paraId="7903169E" w14:textId="0E0C0F1E" w:rsidR="007627A1" w:rsidRDefault="007627A1" w:rsidP="007627A1">
      <w:pPr>
        <w:pStyle w:val="a8"/>
        <w:numPr>
          <w:ilvl w:val="2"/>
          <w:numId w:val="11"/>
        </w:numPr>
      </w:pPr>
      <w:r w:rsidRPr="007627A1">
        <w:t>Sierra_3_dithering</w:t>
      </w:r>
    </w:p>
    <w:p w14:paraId="7FACB674" w14:textId="51F17E56" w:rsidR="007627A1" w:rsidRDefault="007627A1" w:rsidP="007627A1">
      <w:pPr>
        <w:pStyle w:val="a8"/>
        <w:numPr>
          <w:ilvl w:val="2"/>
          <w:numId w:val="11"/>
        </w:numPr>
      </w:pPr>
      <w:proofErr w:type="spellStart"/>
      <w:r w:rsidRPr="007627A1">
        <w:t>Atkinson_dithering</w:t>
      </w:r>
      <w:proofErr w:type="spellEnd"/>
    </w:p>
    <w:p w14:paraId="38889C1C" w14:textId="7AD74F2D" w:rsidR="00C550E6" w:rsidRDefault="001578D4" w:rsidP="007627A1">
      <w:pPr>
        <w:pStyle w:val="aa"/>
      </w:pPr>
      <w:r>
        <w:t xml:space="preserve">Аналогично используется вектор </w:t>
      </w:r>
      <w:r>
        <w:rPr>
          <w:lang w:val="en-US"/>
        </w:rPr>
        <w:t>errors</w:t>
      </w:r>
      <w:r w:rsidR="00070813">
        <w:t xml:space="preserve"> размерами </w:t>
      </w:r>
      <w:r w:rsidR="00070813">
        <w:rPr>
          <w:lang w:val="en-US"/>
        </w:rPr>
        <w:t>height</w:t>
      </w:r>
      <w:r w:rsidR="00070813" w:rsidRPr="00070813">
        <w:t xml:space="preserve"> * </w:t>
      </w:r>
      <w:r w:rsidR="00070813">
        <w:rPr>
          <w:lang w:val="en-US"/>
        </w:rPr>
        <w:t>width</w:t>
      </w:r>
      <w:r w:rsidR="00070813" w:rsidRPr="00070813">
        <w:t xml:space="preserve"> </w:t>
      </w:r>
      <w:r w:rsidR="00070813">
        <w:t xml:space="preserve">типа </w:t>
      </w:r>
      <w:r w:rsidR="00070813">
        <w:rPr>
          <w:lang w:val="en-US"/>
        </w:rPr>
        <w:t>double</w:t>
      </w:r>
      <w:r w:rsidR="00070813" w:rsidRPr="00070813">
        <w:t xml:space="preserve"> </w:t>
      </w:r>
      <w:r w:rsidR="00070813">
        <w:t>для хранения ошибок.</w:t>
      </w:r>
    </w:p>
    <w:p w14:paraId="31057D51" w14:textId="77777777" w:rsidR="00C550E6" w:rsidRDefault="00C550E6">
      <w:pPr>
        <w:spacing w:after="160" w:line="259" w:lineRule="auto"/>
        <w:ind w:firstLine="0"/>
        <w:jc w:val="left"/>
      </w:pPr>
      <w:r>
        <w:br w:type="page"/>
      </w:r>
    </w:p>
    <w:p w14:paraId="504A28C2" w14:textId="59440954" w:rsidR="00032D8F" w:rsidRDefault="00032D8F" w:rsidP="009C4A90">
      <w:pPr>
        <w:pStyle w:val="3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Halftone</w:t>
      </w:r>
      <w:r w:rsidR="00EC3727">
        <w:rPr>
          <w:lang w:val="en-US"/>
        </w:rPr>
        <w:t xml:space="preserve"> (4x4, orthogonal)</w:t>
      </w:r>
    </w:p>
    <w:p w14:paraId="612E23FF" w14:textId="77777777" w:rsidR="00B22F5D" w:rsidRDefault="0059097A" w:rsidP="00400D86">
      <w:r>
        <w:t xml:space="preserve">Для данного алгоритма используется функция </w:t>
      </w:r>
      <w:r w:rsidRPr="0059097A">
        <w:rPr>
          <w:lang w:val="en-US"/>
        </w:rPr>
        <w:t>Halftone</w:t>
      </w:r>
      <w:r w:rsidRPr="0059097A">
        <w:t>_</w:t>
      </w:r>
      <w:r w:rsidRPr="0059097A">
        <w:rPr>
          <w:lang w:val="en-US"/>
        </w:rPr>
        <w:t>dithering</w:t>
      </w:r>
      <w:r>
        <w:t>.</w:t>
      </w:r>
    </w:p>
    <w:p w14:paraId="7BAA3F12" w14:textId="2FC4B7A2" w:rsidR="00C70E2C" w:rsidRPr="002B3559" w:rsidRDefault="00EB5F5F" w:rsidP="00C70E2C">
      <w:r>
        <w:t>Алгоритм проходит по всем значениям пикселей</w:t>
      </w:r>
      <w:r w:rsidR="00A9215B">
        <w:t xml:space="preserve"> и меняет их при помощи функции </w:t>
      </w:r>
      <w:proofErr w:type="spellStart"/>
      <w:r w:rsidR="00A9215B" w:rsidRPr="00A9215B">
        <w:t>find_nearest_palette_color</w:t>
      </w:r>
      <w:proofErr w:type="spellEnd"/>
      <w:r w:rsidR="00A9215B" w:rsidRPr="00A9215B">
        <w:t xml:space="preserve">, </w:t>
      </w:r>
      <w:r w:rsidR="00A9215B">
        <w:t xml:space="preserve">которая возвращает 0, если </w:t>
      </w:r>
      <w:r w:rsidR="00C550E6">
        <w:t xml:space="preserve">текущий цвет пикселя меньше, чем цвет из таблицы </w:t>
      </w:r>
      <w:proofErr w:type="spellStart"/>
      <w:r w:rsidR="00C550E6" w:rsidRPr="00C550E6">
        <w:t>Halftone_Matrix_double</w:t>
      </w:r>
      <w:proofErr w:type="spellEnd"/>
      <w:r w:rsidR="00C550E6" w:rsidRPr="00C550E6">
        <w:t xml:space="preserve">, </w:t>
      </w:r>
      <w:r w:rsidR="00C550E6">
        <w:t>или</w:t>
      </w:r>
      <w:r w:rsidR="00DC58EE" w:rsidRPr="00DC58EE">
        <w:t xml:space="preserve"> </w:t>
      </w:r>
      <w:r w:rsidR="00DC58EE">
        <w:t>возвращает</w:t>
      </w:r>
      <w:r w:rsidR="00C550E6">
        <w:t xml:space="preserve"> </w:t>
      </w:r>
      <w:r w:rsidR="00B22F5D">
        <w:t xml:space="preserve">цвет из палитры цветов, если </w:t>
      </w:r>
      <w:r w:rsidR="002B3559">
        <w:t xml:space="preserve">текущий цвет больше цвета из таблицы </w:t>
      </w:r>
      <w:proofErr w:type="spellStart"/>
      <w:r w:rsidR="002B3559" w:rsidRPr="00C550E6">
        <w:t>Halftone_Matrix_double</w:t>
      </w:r>
      <w:proofErr w:type="spellEnd"/>
      <w:r w:rsidR="002B3559" w:rsidRPr="002B3559">
        <w:t>.</w:t>
      </w:r>
    </w:p>
    <w:p w14:paraId="2EA96003" w14:textId="7F8721BB" w:rsidR="004D27A5" w:rsidRDefault="004D27A5" w:rsidP="004D27A5">
      <w:pPr>
        <w:pStyle w:val="1"/>
      </w:pPr>
      <w:r>
        <w:lastRenderedPageBreak/>
        <w:t>Вывод</w:t>
      </w:r>
    </w:p>
    <w:p w14:paraId="7E260528" w14:textId="4FD3F9BA" w:rsidR="004D27A5" w:rsidRDefault="004D27A5" w:rsidP="00A5232A">
      <w:pPr>
        <w:rPr>
          <w:lang w:val="en-US"/>
        </w:rPr>
      </w:pPr>
      <w:r>
        <w:t>Выполнение данной лабораторной работы позволило изучить</w:t>
      </w:r>
      <w:r w:rsidR="00A5232A">
        <w:t xml:space="preserve"> алгоритмы псевдотонирования изображений</w:t>
      </w:r>
      <w:r w:rsidR="00D925C3" w:rsidRPr="00D925C3">
        <w:t xml:space="preserve"> </w:t>
      </w:r>
      <w:r w:rsidR="00095F8F">
        <w:t>как с упорядоченным распределением ошиб</w:t>
      </w:r>
      <w:r w:rsidR="00946FE5">
        <w:t>ок</w:t>
      </w:r>
      <w:r w:rsidR="00095F8F">
        <w:t>, так и с рас</w:t>
      </w:r>
      <w:r w:rsidR="00946FE5">
        <w:t>сеиванием ошибок. Были реализованы следующие алгоритмы для псевдотонирования изображений</w:t>
      </w:r>
      <w:r w:rsidR="00946FE5">
        <w:rPr>
          <w:lang w:val="en-US"/>
        </w:rPr>
        <w:t>:</w:t>
      </w:r>
    </w:p>
    <w:p w14:paraId="23C9E590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Ordered (8x8)</w:t>
      </w:r>
    </w:p>
    <w:p w14:paraId="137889BA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Random</w:t>
      </w:r>
    </w:p>
    <w:p w14:paraId="124851D5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Floyd–Steinberg</w:t>
      </w:r>
    </w:p>
    <w:p w14:paraId="7B7800C3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 xml:space="preserve">Jarvis, Judice, </w:t>
      </w:r>
      <w:proofErr w:type="spellStart"/>
      <w:r w:rsidRPr="00592601">
        <w:rPr>
          <w:lang w:val="en-US"/>
        </w:rPr>
        <w:t>Ninke</w:t>
      </w:r>
      <w:proofErr w:type="spellEnd"/>
    </w:p>
    <w:p w14:paraId="45C2355F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Sierra (Sierra-3)</w:t>
      </w:r>
    </w:p>
    <w:p w14:paraId="46865328" w14:textId="77777777" w:rsidR="00592601" w:rsidRPr="00592601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Atkinson</w:t>
      </w:r>
    </w:p>
    <w:p w14:paraId="12203502" w14:textId="4D24B72E" w:rsidR="00946FE5" w:rsidRDefault="00592601" w:rsidP="00592601">
      <w:pPr>
        <w:pStyle w:val="a8"/>
        <w:numPr>
          <w:ilvl w:val="0"/>
          <w:numId w:val="36"/>
        </w:numPr>
        <w:rPr>
          <w:lang w:val="en-US"/>
        </w:rPr>
      </w:pPr>
      <w:r w:rsidRPr="00592601">
        <w:rPr>
          <w:lang w:val="en-US"/>
        </w:rPr>
        <w:t>Halftone (4x4, orthogonal)</w:t>
      </w:r>
    </w:p>
    <w:p w14:paraId="3A2B9F91" w14:textId="44808BD7" w:rsidR="00A55B7C" w:rsidRDefault="00FA000D" w:rsidP="00A55B7C">
      <w:pPr>
        <w:pStyle w:val="aa"/>
      </w:pPr>
      <w:r>
        <w:t>При реализации чтения и записи изображения был</w:t>
      </w:r>
      <w:r w:rsidR="00F31F91">
        <w:t>а</w:t>
      </w:r>
      <w:r>
        <w:t xml:space="preserve"> изучена гамма-коррекция</w:t>
      </w:r>
      <w:r w:rsidR="0041537E">
        <w:t xml:space="preserve"> значений пикселей изображения. Реализована гамма-коррекция </w:t>
      </w:r>
      <w:r w:rsidR="00011D0B">
        <w:t>для вещественно</w:t>
      </w:r>
      <w:r w:rsidR="00332E80">
        <w:t>го значения</w:t>
      </w:r>
      <w:r w:rsidR="00332E80" w:rsidRPr="00332E80">
        <w:t xml:space="preserve"> </w:t>
      </w:r>
      <w:r w:rsidR="00332E80">
        <w:t xml:space="preserve">гаммы, а также </w:t>
      </w:r>
      <w:r w:rsidR="00332E80">
        <w:rPr>
          <w:lang w:val="en-US"/>
        </w:rPr>
        <w:t>sRGB</w:t>
      </w:r>
      <w:r w:rsidR="00332E80" w:rsidRPr="00332E80">
        <w:t xml:space="preserve"> </w:t>
      </w:r>
      <w:r w:rsidR="00332E80">
        <w:t>гамма-коррекция.</w:t>
      </w:r>
    </w:p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008BBF14" w:rsidR="00437F94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10" w:history="1">
        <w:r w:rsidR="008362AF" w:rsidRPr="00B629CF">
          <w:rPr>
            <w:rStyle w:val="af1"/>
          </w:rPr>
          <w:t>https://github.com/DudkoMatt/GeometryAndGraphics/blo</w:t>
        </w:r>
        <w:r w:rsidR="008362AF" w:rsidRPr="00B629CF">
          <w:rPr>
            <w:rStyle w:val="af1"/>
          </w:rPr>
          <w:t>b</w:t>
        </w:r>
        <w:r w:rsidR="008362AF" w:rsidRPr="00B629CF">
          <w:rPr>
            <w:rStyle w:val="af1"/>
          </w:rPr>
          <w:t>/master/</w:t>
        </w:r>
        <w:r w:rsidR="008362AF" w:rsidRPr="00B629CF">
          <w:rPr>
            <w:rStyle w:val="af1"/>
          </w:rPr>
          <w:t>L</w:t>
        </w:r>
        <w:r w:rsidR="008362AF" w:rsidRPr="00B629CF">
          <w:rPr>
            <w:rStyle w:val="af1"/>
          </w:rPr>
          <w:t>ab_03</w:t>
        </w:r>
      </w:hyperlink>
    </w:p>
    <w:p w14:paraId="0C2E03D6" w14:textId="4B3E32BE" w:rsidR="00556842" w:rsidRDefault="00556842" w:rsidP="00437F94">
      <w:pPr>
        <w:rPr>
          <w:lang w:val="en-US"/>
        </w:rPr>
      </w:pPr>
      <w:r>
        <w:t>Содержание проекта</w:t>
      </w:r>
      <w:r>
        <w:rPr>
          <w:lang w:val="en-US"/>
        </w:rPr>
        <w:t>:</w:t>
      </w:r>
    </w:p>
    <w:p w14:paraId="6FDFF16B" w14:textId="77777777" w:rsidR="00556842" w:rsidRDefault="00556842" w:rsidP="00556842">
      <w:pPr>
        <w:ind w:left="565"/>
      </w:pPr>
      <w:proofErr w:type="gramStart"/>
      <w:r w:rsidRPr="00E9307F">
        <w:t>./</w:t>
      </w:r>
      <w:proofErr w:type="spellStart"/>
      <w:proofErr w:type="gramEnd"/>
      <w:r w:rsidRPr="00E9307F">
        <w:rPr>
          <w:lang w:val="en-US"/>
        </w:rPr>
        <w:t>GeometryAndGraphics</w:t>
      </w:r>
      <w:proofErr w:type="spellEnd"/>
      <w:r w:rsidRPr="00E9307F">
        <w:t>/</w:t>
      </w:r>
      <w:r w:rsidRPr="00E9307F">
        <w:rPr>
          <w:lang w:val="en-US"/>
        </w:rPr>
        <w:t>Lab</w:t>
      </w:r>
      <w:r w:rsidRPr="00E9307F">
        <w:t>_0</w:t>
      </w:r>
      <w:r w:rsidRPr="008362AF">
        <w:t>3</w:t>
      </w:r>
      <w:r w:rsidRPr="00E9307F">
        <w:t>/</w:t>
      </w:r>
    </w:p>
    <w:p w14:paraId="2C2D918B" w14:textId="1C23EE47" w:rsidR="00556842" w:rsidRDefault="00556842" w:rsidP="00556842">
      <w:pPr>
        <w:ind w:left="1273"/>
        <w:rPr>
          <w:lang w:val="en-US"/>
        </w:rPr>
      </w:pPr>
      <w:r>
        <w:rPr>
          <w:lang w:val="en-US"/>
        </w:rPr>
        <w:t>main</w:t>
      </w:r>
      <w:r w:rsidRPr="00556842">
        <w:rPr>
          <w:lang w:val="en-GB"/>
        </w:rPr>
        <w:t>.</w:t>
      </w:r>
      <w:proofErr w:type="spellStart"/>
      <w:r>
        <w:rPr>
          <w:lang w:val="en-US"/>
        </w:rPr>
        <w:t>cpp</w:t>
      </w:r>
      <w:proofErr w:type="spellEnd"/>
    </w:p>
    <w:p w14:paraId="2978C960" w14:textId="392BFDBA" w:rsidR="00556842" w:rsidRDefault="00556842" w:rsidP="00556842">
      <w:pPr>
        <w:ind w:left="1273"/>
        <w:rPr>
          <w:lang w:val="en-US"/>
        </w:rPr>
      </w:pPr>
      <w:r w:rsidRPr="00556842">
        <w:rPr>
          <w:lang w:val="en-US"/>
        </w:rPr>
        <w:t>write_data_pnm.cpp</w:t>
      </w:r>
    </w:p>
    <w:p w14:paraId="67B1AB8C" w14:textId="21E570E7" w:rsidR="00556842" w:rsidRDefault="00556842" w:rsidP="00556842">
      <w:pPr>
        <w:ind w:left="1273"/>
        <w:rPr>
          <w:lang w:val="en-US"/>
        </w:rPr>
      </w:pPr>
      <w:proofErr w:type="spellStart"/>
      <w:r w:rsidRPr="00556842">
        <w:rPr>
          <w:lang w:val="en-US"/>
        </w:rPr>
        <w:t>write_data_pnm.</w:t>
      </w:r>
      <w:r>
        <w:rPr>
          <w:lang w:val="en-US"/>
        </w:rPr>
        <w:t>h</w:t>
      </w:r>
      <w:proofErr w:type="spellEnd"/>
    </w:p>
    <w:p w14:paraId="7A292462" w14:textId="77777777" w:rsidR="00556842" w:rsidRDefault="00556842" w:rsidP="00556842">
      <w:pPr>
        <w:ind w:firstLine="0"/>
        <w:rPr>
          <w:lang w:val="en-US"/>
        </w:rPr>
      </w:pPr>
    </w:p>
    <w:p w14:paraId="515A1E83" w14:textId="458647F4" w:rsidR="00E9307F" w:rsidRPr="00556842" w:rsidRDefault="00E9307F" w:rsidP="00437F94">
      <w:pPr>
        <w:rPr>
          <w:lang w:val="en-US"/>
        </w:rPr>
      </w:pPr>
      <w:r>
        <w:t>Название</w:t>
      </w:r>
      <w:r w:rsidRPr="00556842">
        <w:rPr>
          <w:lang w:val="en-US"/>
        </w:rPr>
        <w:t xml:space="preserve"> </w:t>
      </w:r>
      <w:r>
        <w:t>файла</w:t>
      </w:r>
      <w:r w:rsidRPr="00556842">
        <w:rPr>
          <w:lang w:val="en-US"/>
        </w:rPr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</w:t>
      </w:r>
      <w:r w:rsidR="008362AF" w:rsidRPr="00556842">
        <w:rPr>
          <w:lang w:val="en-US"/>
        </w:rPr>
        <w:t>3</w:t>
      </w:r>
      <w:r w:rsidRPr="00556842">
        <w:rPr>
          <w:lang w:val="en-US"/>
        </w:rPr>
        <w:t>/</w:t>
      </w:r>
      <w:r>
        <w:rPr>
          <w:lang w:val="en-US"/>
        </w:rPr>
        <w:t>main</w:t>
      </w:r>
      <w:r w:rsidRPr="00556842">
        <w:rPr>
          <w:lang w:val="en-US"/>
        </w:rPr>
        <w:t>.</w:t>
      </w:r>
      <w:r>
        <w:rPr>
          <w:lang w:val="en-US"/>
        </w:rPr>
        <w:t>cpp</w:t>
      </w:r>
    </w:p>
    <w:p w14:paraId="5D50A8D2" w14:textId="6DAF3A80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33C9FD0F" w14:textId="523924CF" w:rsidR="00250C68" w:rsidRPr="00250C68" w:rsidRDefault="00250C68" w:rsidP="00250C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&lt;iostream&gt;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cmath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&lt;vector&gt;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write_data_pnm.h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&lt;algorithm&gt;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#include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&lt;string&gt;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//#define FILE_OUTPUT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#define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Debug output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FILE_OUTPUT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#include &lt;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fstream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&gt;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Bayer_Matrix_double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 =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0.453125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0.265625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0.484375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0.015625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0.390625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0.359375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0.171875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0.140625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0.484375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0.265625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0.296875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0.453125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0.203125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0.046875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0.34375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0.359375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0.390625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0.421875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0.328125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0.140625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0.109375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0.078125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0.171875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MATRIX_SIZE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 =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0.1875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0.6875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0.9375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0.8125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0.4375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0.5625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0.875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0.3125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0.0625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0.125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0.0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="00F94412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Вывод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0..255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Горизонтальный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градиент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// x in [0 .. width - 1]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255.0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x / (width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</w:t>
      </w:r>
      <w:proofErr w:type="gram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proofErr w:type="gram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y * width + x)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aka.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find_nearest_color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округление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data &amp; (((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1u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&lt;&lt;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data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/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data = data | ((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tmp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&gt;&gt;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data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no_dithering_file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>size_t</w:t>
      </w:r>
      <w:proofErr w:type="spellEnd"/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return;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fill_vertical_line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fill_vertical_line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="00F94412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Bayer_Matrix_double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[y % MATRIX_SIZE][x % MATRIX_SIZE]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+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*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255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                                            (((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::rand() / (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RAND_MAX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)) *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128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!=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err /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16.0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48.0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Sierra_3_dithering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32.0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&gt;=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4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3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&gt;&gt; errors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&gt;&gt;(height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vector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&lt;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double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&gt;(width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limit_brightness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+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err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curr_brightness_char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k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8.0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double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err / k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данной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Вниз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строку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Влево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Вправо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1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(x &lt; width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2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(y &lt; height -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Центр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errors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+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]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+=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delta_err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nearest_palette_color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pattern &lt;&lt;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find_nearest_palette_color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Return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color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in [0..255]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_pattern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&gt;&gt;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-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(_pattern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) &lt;=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barrier_brightness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_pattern++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calc_value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(_pattern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void </w:t>
      </w:r>
      <w:proofErr w:type="spellStart"/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find_nearest_palette_color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get_pix_color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pix_data_input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unsigned char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(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255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Halftone_Matrix_double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[y %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][x %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[])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&amp;&amp;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number of arguments. Syntax: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&lt;lab&gt;.exe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gradient dithering 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[gamma]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const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gradient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dithering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-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'0'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double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gamma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if gamma = 0, sRGB will be used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try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gamma =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stod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argv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])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catch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invalid_argument</w:t>
      </w:r>
      <w:proofErr w:type="spellEnd"/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&amp;e)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"Cannot convert gamma from string to double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Если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-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пошло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так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: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(gradient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1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dithering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7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&gt;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8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gamma &lt;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arguments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Считывание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размеров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unsigned 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rb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read: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fscanf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P%c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%i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 %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%i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&amp;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(width &lt;=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 xml:space="preserve">0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|| height &lt;=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"Wrong file attributes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fclose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Открытие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выход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выделение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памяти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данных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lastRenderedPageBreak/>
        <w:t xml:space="preserve">    </w:t>
      </w:r>
      <w:r w:rsidRPr="00250C68">
        <w:rPr>
          <w:rFonts w:ascii="Consolas" w:eastAsia="Times New Roman" w:hAnsi="Consolas" w:cs="Courier New"/>
          <w:color w:val="B9BCD1"/>
          <w:sz w:val="20"/>
          <w:szCs w:val="20"/>
          <w:lang w:val="en-GB" w:eastAsia="ru-RU"/>
        </w:rPr>
        <w:t xml:space="preserve">FILE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*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height *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auto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// Initialization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[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]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fopen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wb</w:t>
      </w:r>
      <w:proofErr w:type="spellEnd"/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== </w:t>
      </w:r>
      <w:proofErr w:type="spellStart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nullptr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open file to write: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file_out_name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Основная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программы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</w:t>
      </w:r>
      <w:proofErr w:type="spellStart"/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ifndef</w:t>
      </w:r>
      <w:proofErr w:type="spellEnd"/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if (gradient == 0) {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std::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&lt;&lt; "File input disabled\n";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return 1;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(gradient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Читаем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auto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unsigned char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*)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calloc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(!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cerr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"Cannot allocate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bytes of memory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"Can't read all data: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"Expected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k_bytes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 xml:space="preserve">" bytes, but only "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bytes_read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 were read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long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current_pos_in_file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ftell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fseek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SEEK_END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current_pos_in_file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!=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ftell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B5B6E3"/>
          <w:sz w:val="20"/>
          <w:szCs w:val="20"/>
          <w:lang w:val="en-GB" w:eastAsia="ru-RU"/>
        </w:rPr>
        <w:t>std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::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cout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5F8C8A"/>
          <w:sz w:val="20"/>
          <w:szCs w:val="20"/>
          <w:lang w:val="en-GB" w:eastAsia="ru-RU"/>
        </w:rPr>
        <w:t xml:space="preserve">&lt;&lt; 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"Error: file contains more data than expected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\n</w:t>
      </w:r>
      <w:r w:rsidRPr="00250C68">
        <w:rPr>
          <w:rFonts w:ascii="Consolas" w:eastAsia="Times New Roman" w:hAnsi="Consolas" w:cs="Courier New"/>
          <w:color w:val="6A8759"/>
          <w:sz w:val="20"/>
          <w:szCs w:val="20"/>
          <w:lang w:val="en-GB" w:eastAsia="ru-RU"/>
        </w:rPr>
        <w:t>"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lastRenderedPageBreak/>
        <w:t xml:space="preserve">        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decode_gamma_from_file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 *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proofErr w:type="spellStart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no_dithering_file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 *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y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 &lt; 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++y)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for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int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x 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 &lt; 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;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++x)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draw_pix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x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y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change_pix_gamma_to_print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(*(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+ y * width + x)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,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Sierra_3_dithering(width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free(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input_pix_data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//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Горизонтальный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t xml:space="preserve"> 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градиент</w:t>
      </w:r>
      <w:r w:rsidRPr="00250C68">
        <w:rPr>
          <w:rFonts w:ascii="Consolas" w:eastAsia="Times New Roman" w:hAnsi="Consolas" w:cs="Courier New"/>
          <w:color w:val="808080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no_dithering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1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ordered_dithering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2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random_dithering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3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Floyd_Steinberg_dithering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4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Jarvis_Judice_Ninke_dithering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5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Sierra_3_dithering(width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6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Atkinson_dithering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} 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else if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(dithering ==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7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Halftone_dithering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gamma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bitness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ENABLE_FILE_INPUT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lastRenderedPageBreak/>
        <w:t xml:space="preserve">   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write_to_file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max_value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 xml:space="preserve">#ifdef 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t>FILE_OUTPUT</w:t>
      </w:r>
      <w:r w:rsidRPr="00250C68">
        <w:rPr>
          <w:rFonts w:ascii="Consolas" w:eastAsia="Times New Roman" w:hAnsi="Consolas" w:cs="Courier New"/>
          <w:color w:val="908B25"/>
          <w:sz w:val="20"/>
          <w:szCs w:val="20"/>
          <w:lang w:val="en-GB" w:eastAsia="ru-RU"/>
        </w:rPr>
        <w:br/>
        <w:t xml:space="preserve">    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// Debug output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std::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ofstream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out("debug.txt");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for (int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= 0;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&lt; width * 1; ++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 {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    out &lt;&lt; (int) *(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 xml:space="preserve"> + </w:t>
      </w:r>
      <w:proofErr w:type="spellStart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i</w:t>
      </w:r>
      <w:proofErr w:type="spellEnd"/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t>) &lt;&lt; " ";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  <w:t xml:space="preserve">    }</w:t>
      </w:r>
      <w:r w:rsidRPr="00250C68">
        <w:rPr>
          <w:rFonts w:ascii="Consolas" w:eastAsia="Times New Roman" w:hAnsi="Consolas" w:cs="Courier New"/>
          <w:color w:val="686A4E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t>#endif</w:t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BBB529"/>
          <w:sz w:val="20"/>
          <w:szCs w:val="20"/>
          <w:lang w:val="en-GB" w:eastAsia="ru-RU"/>
        </w:rPr>
        <w:br/>
        <w:t xml:space="preserve">   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free_data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file_in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file_out</w:t>
      </w:r>
      <w:proofErr w:type="spellEnd"/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pix_data</w:t>
      </w:r>
      <w:proofErr w:type="spellEnd"/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return </w:t>
      </w:r>
      <w:r w:rsidRPr="00250C68">
        <w:rPr>
          <w:rFonts w:ascii="Consolas" w:eastAsia="Times New Roman" w:hAnsi="Consolas" w:cs="Courier New"/>
          <w:color w:val="6897BB"/>
          <w:sz w:val="20"/>
          <w:szCs w:val="20"/>
          <w:lang w:val="en-GB" w:eastAsia="ru-RU"/>
        </w:rPr>
        <w:t>0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250C68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250C68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</w:p>
    <w:p w14:paraId="76644352" w14:textId="36B4FFC8" w:rsidR="00250C68" w:rsidRDefault="00250C68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05B491ED" w14:textId="499DDA33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proofErr w:type="gramStart"/>
      <w:r w:rsidRPr="00556842">
        <w:rPr>
          <w:lang w:val="en-US"/>
        </w:rPr>
        <w:t>: .</w:t>
      </w:r>
      <w:proofErr w:type="gramEnd"/>
      <w:r w:rsidRPr="00556842">
        <w:rPr>
          <w:lang w:val="en-US"/>
        </w:rPr>
        <w:t>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_03/</w:t>
      </w:r>
      <w:r w:rsidRPr="00E70F82">
        <w:rPr>
          <w:lang w:val="en-GB"/>
        </w:rPr>
        <w:t xml:space="preserve"> </w:t>
      </w:r>
      <w:r w:rsidRPr="00E70F82">
        <w:rPr>
          <w:lang w:val="en-US"/>
        </w:rPr>
        <w:t>write_data_pnm.cpp</w:t>
      </w:r>
    </w:p>
    <w:p w14:paraId="7B4EF641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180B1AD2" w14:textId="77777777" w:rsidR="00E70F82" w:rsidRPr="00E70F82" w:rsidRDefault="00E70F82" w:rsidP="00E70F82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E70F82">
        <w:rPr>
          <w:rFonts w:ascii="Consolas" w:hAnsi="Consolas"/>
          <w:color w:val="808080"/>
          <w:lang w:val="en-GB"/>
        </w:rPr>
        <w:t>//</w:t>
      </w:r>
      <w:r w:rsidRPr="00E70F82">
        <w:rPr>
          <w:rFonts w:ascii="Consolas" w:hAnsi="Consolas"/>
          <w:color w:val="808080"/>
          <w:lang w:val="en-GB"/>
        </w:rPr>
        <w:br/>
        <w:t xml:space="preserve">// Created by </w:t>
      </w:r>
      <w:proofErr w:type="spellStart"/>
      <w:r w:rsidRPr="00E70F82">
        <w:rPr>
          <w:rFonts w:ascii="Consolas" w:hAnsi="Consolas"/>
          <w:color w:val="808080"/>
          <w:lang w:val="en-GB"/>
        </w:rPr>
        <w:t>dudko</w:t>
      </w:r>
      <w:proofErr w:type="spellEnd"/>
      <w:r w:rsidRPr="00E70F82">
        <w:rPr>
          <w:rFonts w:ascii="Consolas" w:hAnsi="Consolas"/>
          <w:color w:val="808080"/>
          <w:lang w:val="en-GB"/>
        </w:rPr>
        <w:t xml:space="preserve"> on 11.03.2020.</w:t>
      </w:r>
      <w:r w:rsidRPr="00E70F82">
        <w:rPr>
          <w:rFonts w:ascii="Consolas" w:hAnsi="Consolas"/>
          <w:color w:val="808080"/>
          <w:lang w:val="en-GB"/>
        </w:rPr>
        <w:br/>
        <w:t>//</w:t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BBB529"/>
          <w:lang w:val="en-GB"/>
        </w:rPr>
        <w:t xml:space="preserve">#include </w:t>
      </w:r>
      <w:r w:rsidRPr="00E70F82">
        <w:rPr>
          <w:rFonts w:ascii="Consolas" w:hAnsi="Consolas"/>
          <w:color w:val="6A8759"/>
          <w:lang w:val="en-GB"/>
        </w:rPr>
        <w:t>"</w:t>
      </w:r>
      <w:proofErr w:type="spellStart"/>
      <w:r w:rsidRPr="00E70F82">
        <w:rPr>
          <w:rFonts w:ascii="Consolas" w:hAnsi="Consolas"/>
          <w:color w:val="6A8759"/>
          <w:lang w:val="en-GB"/>
        </w:rPr>
        <w:t>write_data_pnm.h</w:t>
      </w:r>
      <w:proofErr w:type="spellEnd"/>
      <w:r w:rsidRPr="00E70F82">
        <w:rPr>
          <w:rFonts w:ascii="Consolas" w:hAnsi="Consolas"/>
          <w:color w:val="6A8759"/>
          <w:lang w:val="en-GB"/>
        </w:rPr>
        <w:t>"</w:t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BBB529"/>
          <w:lang w:val="en-GB"/>
        </w:rPr>
        <w:t xml:space="preserve">#include </w:t>
      </w:r>
      <w:r w:rsidRPr="00E70F82">
        <w:rPr>
          <w:rFonts w:ascii="Consolas" w:hAnsi="Consolas"/>
          <w:color w:val="6A8759"/>
          <w:lang w:val="en-GB"/>
        </w:rPr>
        <w:t>&lt;</w:t>
      </w:r>
      <w:proofErr w:type="spellStart"/>
      <w:r w:rsidRPr="00E70F82">
        <w:rPr>
          <w:rFonts w:ascii="Consolas" w:hAnsi="Consolas"/>
          <w:color w:val="6A8759"/>
          <w:lang w:val="en-GB"/>
        </w:rPr>
        <w:t>cmath</w:t>
      </w:r>
      <w:proofErr w:type="spellEnd"/>
      <w:r w:rsidRPr="00E70F82">
        <w:rPr>
          <w:rFonts w:ascii="Consolas" w:hAnsi="Consolas"/>
          <w:color w:val="6A8759"/>
          <w:lang w:val="en-GB"/>
        </w:rPr>
        <w:t>&gt;</w:t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6A8759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write_header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fseek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908B25"/>
          <w:lang w:val="en-GB"/>
        </w:rPr>
        <w:t>SEEK_SET</w:t>
      </w:r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fprintf(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A8759"/>
          <w:lang w:val="en-GB"/>
        </w:rPr>
        <w:t>"</w:t>
      </w:r>
      <w:proofErr w:type="spellStart"/>
      <w:r w:rsidRPr="00E70F82">
        <w:rPr>
          <w:rFonts w:ascii="Consolas" w:hAnsi="Consolas"/>
          <w:color w:val="6A8759"/>
          <w:lang w:val="en-GB"/>
        </w:rPr>
        <w:t>P%c</w:t>
      </w:r>
      <w:proofErr w:type="spellEnd"/>
      <w:r w:rsidRPr="00E70F82">
        <w:rPr>
          <w:rFonts w:ascii="Consolas" w:hAnsi="Consolas"/>
          <w:color w:val="CC7832"/>
          <w:lang w:val="en-GB"/>
        </w:rPr>
        <w:t>\</w:t>
      </w:r>
      <w:proofErr w:type="spellStart"/>
      <w:r w:rsidRPr="00E70F82">
        <w:rPr>
          <w:rFonts w:ascii="Consolas" w:hAnsi="Consolas"/>
          <w:color w:val="CC7832"/>
          <w:lang w:val="en-GB"/>
        </w:rPr>
        <w:t>n</w:t>
      </w:r>
      <w:r w:rsidRPr="00E70F82">
        <w:rPr>
          <w:rFonts w:ascii="Consolas" w:hAnsi="Consolas"/>
          <w:color w:val="6A8759"/>
          <w:lang w:val="en-GB"/>
        </w:rPr>
        <w:t>%i</w:t>
      </w:r>
      <w:proofErr w:type="spellEnd"/>
      <w:r w:rsidRPr="00E70F82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E70F82">
        <w:rPr>
          <w:rFonts w:ascii="Consolas" w:hAnsi="Consolas"/>
          <w:color w:val="6A8759"/>
          <w:lang w:val="en-GB"/>
        </w:rPr>
        <w:t>i</w:t>
      </w:r>
      <w:proofErr w:type="spellEnd"/>
      <w:r w:rsidRPr="00E70F82">
        <w:rPr>
          <w:rFonts w:ascii="Consolas" w:hAnsi="Consolas"/>
          <w:color w:val="CC7832"/>
          <w:lang w:val="en-GB"/>
        </w:rPr>
        <w:t>\</w:t>
      </w:r>
      <w:proofErr w:type="spellStart"/>
      <w:r w:rsidRPr="00E70F82">
        <w:rPr>
          <w:rFonts w:ascii="Consolas" w:hAnsi="Consolas"/>
          <w:color w:val="CC7832"/>
          <w:lang w:val="en-GB"/>
        </w:rPr>
        <w:t>n</w:t>
      </w:r>
      <w:r w:rsidRPr="00E70F82">
        <w:rPr>
          <w:rFonts w:ascii="Consolas" w:hAnsi="Consolas"/>
          <w:color w:val="6A8759"/>
          <w:lang w:val="en-GB"/>
        </w:rPr>
        <w:t>%i</w:t>
      </w:r>
      <w:proofErr w:type="spellEnd"/>
      <w:r w:rsidRPr="00E70F82">
        <w:rPr>
          <w:rFonts w:ascii="Consolas" w:hAnsi="Consolas"/>
          <w:color w:val="CC7832"/>
          <w:lang w:val="en-GB"/>
        </w:rPr>
        <w:t>\n</w:t>
      </w:r>
      <w:r w:rsidRPr="00E70F82">
        <w:rPr>
          <w:rFonts w:ascii="Consolas" w:hAnsi="Consolas"/>
          <w:color w:val="6A8759"/>
          <w:lang w:val="en-GB"/>
        </w:rPr>
        <w:t>"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proofErr w:type="spellStart"/>
      <w:r w:rsidRPr="00E70F82">
        <w:rPr>
          <w:rFonts w:ascii="Consolas" w:hAnsi="Consolas"/>
          <w:color w:val="A9B7C6"/>
          <w:lang w:val="en-GB"/>
        </w:rPr>
        <w:t>k_bytes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fwrite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k_bytes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>1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E70F82">
        <w:rPr>
          <w:rFonts w:ascii="Consolas" w:hAnsi="Consolas"/>
          <w:color w:val="A9B7C6"/>
          <w:lang w:val="en-GB"/>
        </w:rPr>
        <w:t>fclose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file_in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E70F82">
        <w:rPr>
          <w:rFonts w:ascii="Consolas" w:hAnsi="Consolas"/>
          <w:color w:val="A9B7C6"/>
          <w:lang w:val="en-GB"/>
        </w:rPr>
        <w:t>fclose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if </w:t>
      </w:r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free(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*file</w:t>
      </w:r>
      <w:r w:rsidRPr="00E70F82">
        <w:rPr>
          <w:rFonts w:ascii="Consolas" w:hAnsi="Consolas"/>
          <w:color w:val="CC7832"/>
          <w:lang w:val="en-GB"/>
        </w:rPr>
        <w:t xml:space="preserve">,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file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*file)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(file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free_data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CC7832"/>
          <w:lang w:val="en-GB"/>
        </w:rPr>
        <w:t>nullptr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write_to_file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B9BCD1"/>
          <w:lang w:val="en-GB"/>
        </w:rPr>
        <w:t xml:space="preserve">FILE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char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unsigned int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CC7832"/>
          <w:lang w:val="en-GB"/>
        </w:rPr>
        <w:t>,</w:t>
      </w:r>
      <w:r w:rsidRPr="00E70F82">
        <w:rPr>
          <w:rFonts w:ascii="Consolas" w:hAnsi="Consolas"/>
          <w:color w:val="CC7832"/>
          <w:lang w:val="en-GB"/>
        </w:rPr>
        <w:br/>
        <w:t xml:space="preserve">                   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write_header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char_header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max_value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write_data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proofErr w:type="spellStart"/>
      <w:r w:rsidRPr="00E70F82">
        <w:rPr>
          <w:rFonts w:ascii="Consolas" w:hAnsi="Consolas"/>
          <w:color w:val="A9B7C6"/>
          <w:lang w:val="en-GB"/>
        </w:rPr>
        <w:t>file_out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width * height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808080"/>
          <w:lang w:val="en-GB"/>
        </w:rPr>
        <w:t>// brightness in [0..255] scale</w:t>
      </w:r>
      <w:r w:rsidRPr="00E70F82">
        <w:rPr>
          <w:rFonts w:ascii="Consolas" w:hAnsi="Consolas"/>
          <w:color w:val="808080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FFC66D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>unsigned char</w:t>
      </w:r>
      <w:r w:rsidRPr="00E70F82">
        <w:rPr>
          <w:rFonts w:ascii="Consolas" w:hAnsi="Consolas"/>
          <w:color w:val="A9B7C6"/>
          <w:lang w:val="en-GB"/>
        </w:rPr>
        <w:t xml:space="preserve">)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::min(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::max(</w:t>
      </w:r>
      <w:r w:rsidRPr="00E70F82">
        <w:rPr>
          <w:rFonts w:ascii="Consolas" w:hAnsi="Consolas"/>
          <w:color w:val="6897BB"/>
          <w:lang w:val="en-GB"/>
        </w:rPr>
        <w:t>0.0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brightness))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(_brightness &lt;= </w:t>
      </w:r>
      <w:r w:rsidRPr="00E70F82">
        <w:rPr>
          <w:rFonts w:ascii="Consolas" w:hAnsi="Consolas"/>
          <w:color w:val="6897BB"/>
          <w:lang w:val="en-GB"/>
        </w:rPr>
        <w:t>0.0031308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6897BB"/>
          <w:lang w:val="en-GB"/>
        </w:rPr>
        <w:t xml:space="preserve">323.0 </w:t>
      </w:r>
      <w:r w:rsidRPr="00E70F82">
        <w:rPr>
          <w:rFonts w:ascii="Consolas" w:hAnsi="Consolas"/>
          <w:color w:val="A9B7C6"/>
          <w:lang w:val="en-GB"/>
        </w:rPr>
        <w:t xml:space="preserve">* _brightness / </w:t>
      </w:r>
      <w:r w:rsidRPr="00E70F82">
        <w:rPr>
          <w:rFonts w:ascii="Consolas" w:hAnsi="Consolas"/>
          <w:color w:val="6897BB"/>
          <w:lang w:val="en-GB"/>
        </w:rPr>
        <w:t>25.0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211 </w:t>
      </w:r>
      <w:r w:rsidRPr="00E70F82">
        <w:rPr>
          <w:rFonts w:ascii="Consolas" w:hAnsi="Consolas"/>
          <w:color w:val="A9B7C6"/>
          <w:lang w:val="en-GB"/>
        </w:rPr>
        <w:t>* 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5.0 </w:t>
      </w:r>
      <w:r w:rsidRPr="00E70F82">
        <w:rPr>
          <w:rFonts w:ascii="Consolas" w:hAnsi="Consolas"/>
          <w:color w:val="A9B7C6"/>
          <w:lang w:val="en-GB"/>
        </w:rPr>
        <w:t xml:space="preserve">/ </w:t>
      </w:r>
      <w:r w:rsidRPr="00E70F82">
        <w:rPr>
          <w:rFonts w:ascii="Consolas" w:hAnsi="Consolas"/>
          <w:color w:val="6897BB"/>
          <w:lang w:val="en-GB"/>
        </w:rPr>
        <w:t>12.0</w:t>
      </w:r>
      <w:r w:rsidRPr="00E70F82">
        <w:rPr>
          <w:rFonts w:ascii="Consolas" w:hAnsi="Consolas"/>
          <w:color w:val="A9B7C6"/>
          <w:lang w:val="en-GB"/>
        </w:rPr>
        <w:t xml:space="preserve">) - </w:t>
      </w:r>
      <w:r w:rsidRPr="00E70F82">
        <w:rPr>
          <w:rFonts w:ascii="Consolas" w:hAnsi="Consolas"/>
          <w:color w:val="6897BB"/>
          <w:lang w:val="en-GB"/>
        </w:rPr>
        <w:t>11</w:t>
      </w:r>
      <w:r w:rsidRPr="00E70F82">
        <w:rPr>
          <w:rFonts w:ascii="Consolas" w:hAnsi="Consolas"/>
          <w:color w:val="A9B7C6"/>
          <w:lang w:val="en-GB"/>
        </w:rPr>
        <w:t xml:space="preserve">) / </w:t>
      </w:r>
      <w:r w:rsidRPr="00E70F82">
        <w:rPr>
          <w:rFonts w:ascii="Consolas" w:hAnsi="Consolas"/>
          <w:color w:val="6897BB"/>
          <w:lang w:val="en-GB"/>
        </w:rPr>
        <w:t>200.0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lastRenderedPageBreak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(_brightness &lt;= </w:t>
      </w:r>
      <w:r w:rsidRPr="00E70F82">
        <w:rPr>
          <w:rFonts w:ascii="Consolas" w:hAnsi="Consolas"/>
          <w:color w:val="6897BB"/>
          <w:lang w:val="en-GB"/>
        </w:rPr>
        <w:t>0.04045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6897BB"/>
          <w:lang w:val="en-GB"/>
        </w:rPr>
        <w:t xml:space="preserve">25.0 </w:t>
      </w:r>
      <w:r w:rsidRPr="00E70F82">
        <w:rPr>
          <w:rFonts w:ascii="Consolas" w:hAnsi="Consolas"/>
          <w:color w:val="A9B7C6"/>
          <w:lang w:val="en-GB"/>
        </w:rPr>
        <w:t xml:space="preserve">* _brightness / </w:t>
      </w:r>
      <w:r w:rsidRPr="00E70F82">
        <w:rPr>
          <w:rFonts w:ascii="Consolas" w:hAnsi="Consolas"/>
          <w:color w:val="6897BB"/>
          <w:lang w:val="en-GB"/>
        </w:rPr>
        <w:t>323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pow((</w:t>
      </w:r>
      <w:r w:rsidRPr="00E70F82">
        <w:rPr>
          <w:rFonts w:ascii="Consolas" w:hAnsi="Consolas"/>
          <w:color w:val="6897BB"/>
          <w:lang w:val="en-GB"/>
        </w:rPr>
        <w:t xml:space="preserve">200 </w:t>
      </w:r>
      <w:r w:rsidRPr="00E70F82">
        <w:rPr>
          <w:rFonts w:ascii="Consolas" w:hAnsi="Consolas"/>
          <w:color w:val="A9B7C6"/>
          <w:lang w:val="en-GB"/>
        </w:rPr>
        <w:t xml:space="preserve">* _brightness + </w:t>
      </w:r>
      <w:r w:rsidRPr="00E70F82">
        <w:rPr>
          <w:rFonts w:ascii="Consolas" w:hAnsi="Consolas"/>
          <w:color w:val="6897BB"/>
          <w:lang w:val="en-GB"/>
        </w:rPr>
        <w:t>11</w:t>
      </w:r>
      <w:r w:rsidRPr="00E70F82">
        <w:rPr>
          <w:rFonts w:ascii="Consolas" w:hAnsi="Consolas"/>
          <w:color w:val="A9B7C6"/>
          <w:lang w:val="en-GB"/>
        </w:rPr>
        <w:t xml:space="preserve">) / </w:t>
      </w:r>
      <w:r w:rsidRPr="00E70F82">
        <w:rPr>
          <w:rFonts w:ascii="Consolas" w:hAnsi="Consolas"/>
          <w:color w:val="6897BB"/>
          <w:lang w:val="en-GB"/>
        </w:rPr>
        <w:t>211.0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12.0 </w:t>
      </w:r>
      <w:r w:rsidRPr="00E70F82">
        <w:rPr>
          <w:rFonts w:ascii="Consolas" w:hAnsi="Consolas"/>
          <w:color w:val="A9B7C6"/>
          <w:lang w:val="en-GB"/>
        </w:rPr>
        <w:t xml:space="preserve">/ </w:t>
      </w:r>
      <w:r w:rsidRPr="00E70F82">
        <w:rPr>
          <w:rFonts w:ascii="Consolas" w:hAnsi="Consolas"/>
          <w:color w:val="6897BB"/>
          <w:lang w:val="en-GB"/>
        </w:rPr>
        <w:t>5.0</w:t>
      </w:r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r w:rsidRPr="00E70F82">
        <w:rPr>
          <w:rFonts w:ascii="Consolas" w:hAnsi="Consolas"/>
          <w:color w:val="A9B7C6"/>
          <w:lang w:val="en-GB"/>
        </w:rPr>
        <w:t>brightness)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E70F82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E70F82">
        <w:rPr>
          <w:rFonts w:ascii="Consolas" w:hAnsi="Consolas"/>
          <w:color w:val="808080"/>
          <w:lang w:val="en-GB"/>
        </w:rPr>
        <w:t>:</w:t>
      </w:r>
      <w:r w:rsidRPr="00E70F82">
        <w:rPr>
          <w:rFonts w:ascii="Consolas" w:hAnsi="Consolas"/>
          <w:color w:val="808080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(gamma &gt;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6897BB"/>
          <w:lang w:val="en-GB"/>
        </w:rPr>
        <w:t xml:space="preserve">1.0 </w:t>
      </w:r>
      <w:r w:rsidRPr="00E70F82">
        <w:rPr>
          <w:rFonts w:ascii="Consolas" w:hAnsi="Consolas"/>
          <w:color w:val="A9B7C6"/>
          <w:lang w:val="en-GB"/>
        </w:rPr>
        <w:t>/ 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from_sRGB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if </w:t>
      </w:r>
      <w:r w:rsidRPr="00E70F82">
        <w:rPr>
          <w:rFonts w:ascii="Consolas" w:hAnsi="Consolas"/>
          <w:color w:val="A9B7C6"/>
          <w:lang w:val="en-GB"/>
        </w:rPr>
        <w:t xml:space="preserve">(gamma &gt;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r w:rsidRPr="00E70F82">
        <w:rPr>
          <w:rFonts w:ascii="Consolas" w:hAnsi="Consolas"/>
          <w:color w:val="B5B6E3"/>
          <w:lang w:val="en-GB"/>
        </w:rPr>
        <w:t>std</w:t>
      </w:r>
      <w:r w:rsidRPr="00E70F82">
        <w:rPr>
          <w:rFonts w:ascii="Consolas" w:hAnsi="Consolas"/>
          <w:color w:val="A9B7C6"/>
          <w:lang w:val="en-GB"/>
        </w:rPr>
        <w:t>::pow(_brightness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 xml:space="preserve">} </w:t>
      </w:r>
      <w:r w:rsidRPr="00E70F82">
        <w:rPr>
          <w:rFonts w:ascii="Consolas" w:hAnsi="Consolas"/>
          <w:color w:val="CC7832"/>
          <w:lang w:val="en-GB"/>
        </w:rPr>
        <w:t xml:space="preserve">else </w:t>
      </w:r>
      <w:r w:rsidRPr="00E70F82">
        <w:rPr>
          <w:rFonts w:ascii="Consolas" w:hAnsi="Consolas"/>
          <w:color w:val="A9B7C6"/>
          <w:lang w:val="en-GB"/>
        </w:rPr>
        <w:t>{</w:t>
      </w:r>
      <w:r w:rsidRPr="00E70F82">
        <w:rPr>
          <w:rFonts w:ascii="Consolas" w:hAnsi="Consolas"/>
          <w:color w:val="A9B7C6"/>
          <w:lang w:val="en-GB"/>
        </w:rPr>
        <w:br/>
        <w:t xml:space="preserve">        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to_sRGB</w:t>
      </w:r>
      <w:proofErr w:type="spellEnd"/>
      <w:r w:rsidRPr="00E70F82">
        <w:rPr>
          <w:rFonts w:ascii="Consolas" w:hAnsi="Consolas"/>
          <w:color w:val="A9B7C6"/>
          <w:lang w:val="en-GB"/>
        </w:rPr>
        <w:t>(_brightness)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return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proofErr w:type="spellStart"/>
      <w:r w:rsidRPr="00E70F82">
        <w:rPr>
          <w:rFonts w:ascii="Consolas" w:hAnsi="Consolas"/>
          <w:color w:val="FFC66D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return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draw_pix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x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y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double </w:t>
      </w:r>
      <w:r w:rsidRPr="00E70F82">
        <w:rPr>
          <w:rFonts w:ascii="Consolas" w:hAnsi="Consolas"/>
          <w:color w:val="A9B7C6"/>
          <w:lang w:val="en-GB"/>
        </w:rPr>
        <w:t xml:space="preserve">_brightness = brightness / </w:t>
      </w:r>
      <w:r w:rsidRPr="00E70F82">
        <w:rPr>
          <w:rFonts w:ascii="Consolas" w:hAnsi="Consolas"/>
          <w:color w:val="6897BB"/>
          <w:lang w:val="en-GB"/>
        </w:rPr>
        <w:t>255.0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E70F82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E70F82">
        <w:rPr>
          <w:rFonts w:ascii="Consolas" w:hAnsi="Consolas"/>
          <w:color w:val="808080"/>
          <w:lang w:val="en-GB"/>
        </w:rPr>
        <w:t>:</w:t>
      </w:r>
      <w:r w:rsidRPr="00E70F82">
        <w:rPr>
          <w:rFonts w:ascii="Consolas" w:hAnsi="Consolas"/>
          <w:color w:val="808080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>* 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draw_pix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width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x</w:t>
      </w:r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y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_brightness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change_pix_gamma_to_print</w:t>
      </w:r>
      <w:proofErr w:type="spellEnd"/>
      <w:r w:rsidRPr="00E70F82">
        <w:rPr>
          <w:rFonts w:ascii="Consolas" w:hAnsi="Consolas"/>
          <w:color w:val="A9B7C6"/>
          <w:lang w:val="en-GB"/>
        </w:rPr>
        <w:t>(_brightness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[width * y + x]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>* _brightness)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</w:r>
      <w:r w:rsidRPr="00E70F82">
        <w:rPr>
          <w:rFonts w:ascii="Consolas" w:hAnsi="Consolas"/>
          <w:color w:val="A9B7C6"/>
          <w:lang w:val="en-GB"/>
        </w:rPr>
        <w:lastRenderedPageBreak/>
        <w:br/>
      </w:r>
      <w:r w:rsidRPr="00E70F82">
        <w:rPr>
          <w:rFonts w:ascii="Consolas" w:hAnsi="Consolas"/>
          <w:color w:val="CC7832"/>
          <w:lang w:val="en-GB"/>
        </w:rPr>
        <w:t xml:space="preserve">void </w:t>
      </w:r>
      <w:proofErr w:type="spellStart"/>
      <w:r w:rsidRPr="00E70F82">
        <w:rPr>
          <w:rFonts w:ascii="Consolas" w:hAnsi="Consolas"/>
          <w:color w:val="FFC66D"/>
          <w:lang w:val="en-GB"/>
        </w:rPr>
        <w:t>decode_gamma_from_file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unsigned char </w:t>
      </w:r>
      <w:r w:rsidRPr="00E70F82">
        <w:rPr>
          <w:rFonts w:ascii="Consolas" w:hAnsi="Consolas"/>
          <w:color w:val="A9B7C6"/>
          <w:lang w:val="en-GB"/>
        </w:rPr>
        <w:t>*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CC7832"/>
          <w:lang w:val="en-GB"/>
        </w:rPr>
        <w:t xml:space="preserve">, int </w:t>
      </w:r>
      <w:r w:rsidRPr="00E70F82">
        <w:rPr>
          <w:rFonts w:ascii="Consolas" w:hAnsi="Consolas"/>
          <w:color w:val="A9B7C6"/>
          <w:lang w:val="en-GB"/>
        </w:rPr>
        <w:t>k</w:t>
      </w:r>
      <w:r w:rsidRPr="00E70F82">
        <w:rPr>
          <w:rFonts w:ascii="Consolas" w:hAnsi="Consolas"/>
          <w:color w:val="CC7832"/>
          <w:lang w:val="en-GB"/>
        </w:rPr>
        <w:t xml:space="preserve">, double </w:t>
      </w:r>
      <w:r w:rsidRPr="00E70F82">
        <w:rPr>
          <w:rFonts w:ascii="Consolas" w:hAnsi="Consolas"/>
          <w:color w:val="A9B7C6"/>
          <w:lang w:val="en-GB"/>
        </w:rPr>
        <w:t>gamma) {</w:t>
      </w:r>
      <w:r w:rsidRPr="00E70F82">
        <w:rPr>
          <w:rFonts w:ascii="Consolas" w:hAnsi="Consolas"/>
          <w:color w:val="A9B7C6"/>
          <w:lang w:val="en-GB"/>
        </w:rPr>
        <w:br/>
        <w:t xml:space="preserve">    </w:t>
      </w:r>
      <w:r w:rsidRPr="00E70F82">
        <w:rPr>
          <w:rFonts w:ascii="Consolas" w:hAnsi="Consolas"/>
          <w:color w:val="CC7832"/>
          <w:lang w:val="en-GB"/>
        </w:rPr>
        <w:t xml:space="preserve">for </w:t>
      </w:r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= </w:t>
      </w:r>
      <w:r w:rsidRPr="00E70F82">
        <w:rPr>
          <w:rFonts w:ascii="Consolas" w:hAnsi="Consolas"/>
          <w:color w:val="6897BB"/>
          <w:lang w:val="en-GB"/>
        </w:rPr>
        <w:t>0</w:t>
      </w:r>
      <w:r w:rsidRPr="00E70F82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&lt; k</w:t>
      </w:r>
      <w:r w:rsidRPr="00E70F82">
        <w:rPr>
          <w:rFonts w:ascii="Consolas" w:hAnsi="Consolas"/>
          <w:color w:val="CC7832"/>
          <w:lang w:val="en-GB"/>
        </w:rPr>
        <w:t xml:space="preserve">; </w:t>
      </w:r>
      <w:r w:rsidRPr="00E70F82">
        <w:rPr>
          <w:rFonts w:ascii="Consolas" w:hAnsi="Consolas"/>
          <w:color w:val="A9B7C6"/>
          <w:lang w:val="en-GB"/>
        </w:rPr>
        <w:t>++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>) {</w:t>
      </w:r>
      <w:r w:rsidRPr="00E70F82">
        <w:rPr>
          <w:rFonts w:ascii="Consolas" w:hAnsi="Consolas"/>
          <w:color w:val="A9B7C6"/>
          <w:lang w:val="en-GB"/>
        </w:rPr>
        <w:br/>
        <w:t xml:space="preserve">        *(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) = </w:t>
      </w:r>
      <w:proofErr w:type="spellStart"/>
      <w:r w:rsidRPr="00E70F82">
        <w:rPr>
          <w:rFonts w:ascii="Consolas" w:hAnsi="Consolas"/>
          <w:color w:val="A9B7C6"/>
          <w:lang w:val="en-GB"/>
        </w:rPr>
        <w:t>limit_brightness</w:t>
      </w:r>
      <w:proofErr w:type="spellEnd"/>
      <w:r w:rsidRPr="00E70F82">
        <w:rPr>
          <w:rFonts w:ascii="Consolas" w:hAnsi="Consolas"/>
          <w:color w:val="A9B7C6"/>
          <w:lang w:val="en-GB"/>
        </w:rPr>
        <w:t>(</w:t>
      </w:r>
      <w:r w:rsidRPr="00E70F82">
        <w:rPr>
          <w:rFonts w:ascii="Consolas" w:hAnsi="Consolas"/>
          <w:color w:val="6897BB"/>
          <w:lang w:val="en-GB"/>
        </w:rPr>
        <w:t xml:space="preserve">255 </w:t>
      </w:r>
      <w:r w:rsidRPr="00E70F82">
        <w:rPr>
          <w:rFonts w:ascii="Consolas" w:hAnsi="Consolas"/>
          <w:color w:val="A9B7C6"/>
          <w:lang w:val="en-GB"/>
        </w:rPr>
        <w:t xml:space="preserve">* </w:t>
      </w:r>
      <w:proofErr w:type="spellStart"/>
      <w:r w:rsidRPr="00E70F82">
        <w:rPr>
          <w:rFonts w:ascii="Consolas" w:hAnsi="Consolas"/>
          <w:color w:val="A9B7C6"/>
          <w:lang w:val="en-GB"/>
        </w:rPr>
        <w:t>change_pix_gamma_from_file</w:t>
      </w:r>
      <w:proofErr w:type="spellEnd"/>
      <w:r w:rsidRPr="00E70F82">
        <w:rPr>
          <w:rFonts w:ascii="Consolas" w:hAnsi="Consolas"/>
          <w:color w:val="A9B7C6"/>
          <w:lang w:val="en-GB"/>
        </w:rPr>
        <w:t>(*(</w:t>
      </w:r>
      <w:proofErr w:type="spellStart"/>
      <w:r w:rsidRPr="00E70F82">
        <w:rPr>
          <w:rFonts w:ascii="Consolas" w:hAnsi="Consolas"/>
          <w:color w:val="A9B7C6"/>
          <w:lang w:val="en-GB"/>
        </w:rPr>
        <w:t>pix_data</w:t>
      </w:r>
      <w:proofErr w:type="spellEnd"/>
      <w:r w:rsidRPr="00E70F82">
        <w:rPr>
          <w:rFonts w:ascii="Consolas" w:hAnsi="Consolas"/>
          <w:color w:val="A9B7C6"/>
          <w:lang w:val="en-GB"/>
        </w:rPr>
        <w:t xml:space="preserve"> + </w:t>
      </w:r>
      <w:proofErr w:type="spellStart"/>
      <w:r w:rsidRPr="00E70F82">
        <w:rPr>
          <w:rFonts w:ascii="Consolas" w:hAnsi="Consolas"/>
          <w:color w:val="A9B7C6"/>
          <w:lang w:val="en-GB"/>
        </w:rPr>
        <w:t>i</w:t>
      </w:r>
      <w:proofErr w:type="spellEnd"/>
      <w:r w:rsidRPr="00E70F82">
        <w:rPr>
          <w:rFonts w:ascii="Consolas" w:hAnsi="Consolas"/>
          <w:color w:val="A9B7C6"/>
          <w:lang w:val="en-GB"/>
        </w:rPr>
        <w:t>)</w:t>
      </w:r>
      <w:r w:rsidRPr="00E70F82">
        <w:rPr>
          <w:rFonts w:ascii="Consolas" w:hAnsi="Consolas"/>
          <w:color w:val="CC7832"/>
          <w:lang w:val="en-GB"/>
        </w:rPr>
        <w:t xml:space="preserve">, </w:t>
      </w:r>
      <w:r w:rsidRPr="00E70F82">
        <w:rPr>
          <w:rFonts w:ascii="Consolas" w:hAnsi="Consolas"/>
          <w:color w:val="A9B7C6"/>
          <w:lang w:val="en-GB"/>
        </w:rPr>
        <w:t>gamma))</w:t>
      </w:r>
      <w:r w:rsidRPr="00E70F82">
        <w:rPr>
          <w:rFonts w:ascii="Consolas" w:hAnsi="Consolas"/>
          <w:color w:val="CC7832"/>
          <w:lang w:val="en-GB"/>
        </w:rPr>
        <w:t>;</w:t>
      </w:r>
      <w:r w:rsidRPr="00E70F82">
        <w:rPr>
          <w:rFonts w:ascii="Consolas" w:hAnsi="Consolas"/>
          <w:color w:val="CC7832"/>
          <w:lang w:val="en-GB"/>
        </w:rPr>
        <w:br/>
        <w:t xml:space="preserve">    </w:t>
      </w:r>
      <w:r w:rsidRPr="00E70F82">
        <w:rPr>
          <w:rFonts w:ascii="Consolas" w:hAnsi="Consolas"/>
          <w:color w:val="A9B7C6"/>
          <w:lang w:val="en-GB"/>
        </w:rPr>
        <w:t>}</w:t>
      </w:r>
      <w:r w:rsidRPr="00E70F82">
        <w:rPr>
          <w:rFonts w:ascii="Consolas" w:hAnsi="Consolas"/>
          <w:color w:val="A9B7C6"/>
          <w:lang w:val="en-GB"/>
        </w:rPr>
        <w:br/>
        <w:t>}</w:t>
      </w:r>
    </w:p>
    <w:p w14:paraId="58C55A38" w14:textId="0AB98844" w:rsidR="00E70F82" w:rsidRDefault="00E70F82">
      <w:pPr>
        <w:spacing w:after="160" w:line="259" w:lineRule="auto"/>
        <w:ind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AE2991B" w14:textId="7865A61F" w:rsidR="00E70F82" w:rsidRPr="00556842" w:rsidRDefault="00E70F82" w:rsidP="00E70F82">
      <w:pPr>
        <w:rPr>
          <w:lang w:val="en-US"/>
        </w:rPr>
      </w:pPr>
      <w:r>
        <w:lastRenderedPageBreak/>
        <w:t>Название</w:t>
      </w:r>
      <w:r w:rsidRPr="00556842">
        <w:rPr>
          <w:lang w:val="en-US"/>
        </w:rPr>
        <w:t xml:space="preserve"> </w:t>
      </w:r>
      <w:r>
        <w:t>файла</w:t>
      </w:r>
      <w:proofErr w:type="gramStart"/>
      <w:r w:rsidRPr="00556842">
        <w:rPr>
          <w:lang w:val="en-US"/>
        </w:rPr>
        <w:t>: .</w:t>
      </w:r>
      <w:proofErr w:type="gramEnd"/>
      <w:r w:rsidRPr="00556842">
        <w:rPr>
          <w:lang w:val="en-US"/>
        </w:rPr>
        <w:t>/</w:t>
      </w:r>
      <w:proofErr w:type="spellStart"/>
      <w:r w:rsidRPr="00E9307F">
        <w:rPr>
          <w:lang w:val="en-US"/>
        </w:rPr>
        <w:t>GeometryAndGraphics</w:t>
      </w:r>
      <w:proofErr w:type="spellEnd"/>
      <w:r w:rsidRPr="00556842">
        <w:rPr>
          <w:lang w:val="en-US"/>
        </w:rPr>
        <w:t>/</w:t>
      </w:r>
      <w:r w:rsidRPr="00E9307F">
        <w:rPr>
          <w:lang w:val="en-US"/>
        </w:rPr>
        <w:t>Lab</w:t>
      </w:r>
      <w:r w:rsidRPr="00556842">
        <w:rPr>
          <w:lang w:val="en-US"/>
        </w:rPr>
        <w:t>_03/</w:t>
      </w:r>
      <w:r w:rsidRPr="00E70F82">
        <w:rPr>
          <w:lang w:val="en-GB"/>
        </w:rPr>
        <w:t xml:space="preserve"> </w:t>
      </w:r>
      <w:proofErr w:type="spellStart"/>
      <w:r w:rsidRPr="00E70F82">
        <w:rPr>
          <w:lang w:val="en-US"/>
        </w:rPr>
        <w:t>write_data_pnm.</w:t>
      </w:r>
      <w:r>
        <w:rPr>
          <w:lang w:val="en-US"/>
        </w:rPr>
        <w:t>h</w:t>
      </w:r>
      <w:proofErr w:type="spellEnd"/>
    </w:p>
    <w:p w14:paraId="1218885D" w14:textId="77777777" w:rsidR="00E70F82" w:rsidRDefault="00E70F82" w:rsidP="00E70F82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11D17150" w14:textId="77777777" w:rsidR="00387CFC" w:rsidRPr="00387CFC" w:rsidRDefault="00387CFC" w:rsidP="00387CFC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387CFC">
        <w:rPr>
          <w:rFonts w:ascii="Consolas" w:hAnsi="Consolas"/>
          <w:color w:val="808080"/>
          <w:lang w:val="en-GB"/>
        </w:rPr>
        <w:t>//</w:t>
      </w:r>
      <w:r w:rsidRPr="00387CFC">
        <w:rPr>
          <w:rFonts w:ascii="Consolas" w:hAnsi="Consolas"/>
          <w:color w:val="808080"/>
          <w:lang w:val="en-GB"/>
        </w:rPr>
        <w:br/>
        <w:t>// Created by dudko on 11.03.2020.</w:t>
      </w:r>
      <w:r w:rsidRPr="00387CFC">
        <w:rPr>
          <w:rFonts w:ascii="Consolas" w:hAnsi="Consolas"/>
          <w:color w:val="808080"/>
          <w:lang w:val="en-GB"/>
        </w:rPr>
        <w:br/>
        <w:t>//</w:t>
      </w:r>
      <w:r w:rsidRPr="00387CFC">
        <w:rPr>
          <w:rFonts w:ascii="Consolas" w:hAnsi="Consolas"/>
          <w:color w:val="808080"/>
          <w:lang w:val="en-GB"/>
        </w:rPr>
        <w:br/>
      </w:r>
      <w:r w:rsidRPr="00387CFC">
        <w:rPr>
          <w:rFonts w:ascii="Consolas" w:hAnsi="Consolas"/>
          <w:color w:val="808080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#ifndef </w:t>
      </w:r>
      <w:r w:rsidRPr="00387CFC">
        <w:rPr>
          <w:rFonts w:ascii="Consolas" w:hAnsi="Consolas"/>
          <w:color w:val="908B25"/>
          <w:lang w:val="en-GB"/>
        </w:rPr>
        <w:t>LAB_03_WRITE_DATA_PNM_H</w:t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#define </w:t>
      </w:r>
      <w:r w:rsidRPr="00387CFC">
        <w:rPr>
          <w:rFonts w:ascii="Consolas" w:hAnsi="Consolas"/>
          <w:color w:val="908B25"/>
          <w:lang w:val="en-GB"/>
        </w:rPr>
        <w:t>LAB_03_WRITE_DATA_PNM_H</w:t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908B25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#include </w:t>
      </w:r>
      <w:r w:rsidRPr="00387CFC">
        <w:rPr>
          <w:rFonts w:ascii="Consolas" w:hAnsi="Consolas"/>
          <w:color w:val="6A8759"/>
          <w:lang w:val="en-GB"/>
        </w:rPr>
        <w:t>&lt;iostream&gt;</w:t>
      </w:r>
      <w:r w:rsidRPr="00387CFC">
        <w:rPr>
          <w:rFonts w:ascii="Consolas" w:hAnsi="Consolas"/>
          <w:color w:val="6A8759"/>
          <w:lang w:val="en-GB"/>
        </w:rPr>
        <w:br/>
      </w:r>
      <w:r w:rsidRPr="00387CFC">
        <w:rPr>
          <w:rFonts w:ascii="Consolas" w:hAnsi="Consolas"/>
          <w:color w:val="6A8759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t xml:space="preserve">void </w:t>
      </w:r>
      <w:r w:rsidRPr="00387CFC">
        <w:rPr>
          <w:rFonts w:ascii="Consolas" w:hAnsi="Consolas"/>
          <w:color w:val="FFC66D"/>
          <w:lang w:val="en-GB"/>
        </w:rPr>
        <w:t>write_header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char </w:t>
      </w:r>
      <w:r w:rsidRPr="00387CFC">
        <w:rPr>
          <w:rFonts w:ascii="Consolas" w:hAnsi="Consolas"/>
          <w:color w:val="A9B7C6"/>
          <w:lang w:val="en-GB"/>
        </w:rPr>
        <w:t>char_header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height</w:t>
      </w:r>
      <w:r w:rsidRPr="00387CFC">
        <w:rPr>
          <w:rFonts w:ascii="Consolas" w:hAnsi="Consolas"/>
          <w:color w:val="CC7832"/>
          <w:lang w:val="en-GB"/>
        </w:rPr>
        <w:t xml:space="preserve">, unsigned int </w:t>
      </w:r>
      <w:r w:rsidRPr="00387CFC">
        <w:rPr>
          <w:rFonts w:ascii="Consolas" w:hAnsi="Consolas"/>
          <w:color w:val="A9B7C6"/>
          <w:lang w:val="en-GB"/>
        </w:rPr>
        <w:t>max_value)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write_data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k_bytes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*file_in</w:t>
      </w:r>
      <w:r w:rsidRPr="00387CFC">
        <w:rPr>
          <w:rFonts w:ascii="Consolas" w:hAnsi="Consolas"/>
          <w:color w:val="CC7832"/>
          <w:lang w:val="en-GB"/>
        </w:rPr>
        <w:t xml:space="preserve">, 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free_data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write_to_file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B9BCD1"/>
          <w:lang w:val="en-GB"/>
        </w:rPr>
        <w:t xml:space="preserve">FILE </w:t>
      </w:r>
      <w:r w:rsidRPr="00387CFC">
        <w:rPr>
          <w:rFonts w:ascii="Consolas" w:hAnsi="Consolas"/>
          <w:color w:val="A9B7C6"/>
          <w:lang w:val="en-GB"/>
        </w:rPr>
        <w:t>*file_out</w:t>
      </w:r>
      <w:r w:rsidRPr="00387CFC">
        <w:rPr>
          <w:rFonts w:ascii="Consolas" w:hAnsi="Consolas"/>
          <w:color w:val="CC7832"/>
          <w:lang w:val="en-GB"/>
        </w:rPr>
        <w:t xml:space="preserve">, char </w:t>
      </w:r>
      <w:r w:rsidRPr="00387CFC">
        <w:rPr>
          <w:rFonts w:ascii="Consolas" w:hAnsi="Consolas"/>
          <w:color w:val="A9B7C6"/>
          <w:lang w:val="en-GB"/>
        </w:rPr>
        <w:t>char_header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height</w:t>
      </w:r>
      <w:r w:rsidRPr="00387CFC">
        <w:rPr>
          <w:rFonts w:ascii="Consolas" w:hAnsi="Consolas"/>
          <w:color w:val="CC7832"/>
          <w:lang w:val="en-GB"/>
        </w:rPr>
        <w:t xml:space="preserve">, unsigned int </w:t>
      </w:r>
      <w:r w:rsidRPr="00387CFC">
        <w:rPr>
          <w:rFonts w:ascii="Consolas" w:hAnsi="Consolas"/>
          <w:color w:val="A9B7C6"/>
          <w:lang w:val="en-GB"/>
        </w:rPr>
        <w:t>max_value</w:t>
      </w:r>
      <w:r w:rsidRPr="00387CFC">
        <w:rPr>
          <w:rFonts w:ascii="Consolas" w:hAnsi="Consolas"/>
          <w:color w:val="CC7832"/>
          <w:lang w:val="en-GB"/>
        </w:rPr>
        <w:t xml:space="preserve">, unsigned char </w:t>
      </w:r>
      <w:r w:rsidRPr="00387CFC">
        <w:rPr>
          <w:rFonts w:ascii="Consolas" w:hAnsi="Consolas"/>
          <w:color w:val="A9B7C6"/>
          <w:lang w:val="en-GB"/>
        </w:rPr>
        <w:t>*pix_data)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unsigned char </w:t>
      </w:r>
      <w:r w:rsidRPr="00387CFC">
        <w:rPr>
          <w:rFonts w:ascii="Consolas" w:hAnsi="Consolas"/>
          <w:color w:val="FFC66D"/>
          <w:lang w:val="en-GB"/>
        </w:rPr>
        <w:t>limit_brightness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to_sRGB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to_sRGB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int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from_sRGB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from_sRGB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int </w:t>
      </w:r>
      <w:r w:rsidRPr="00387CFC">
        <w:rPr>
          <w:rFonts w:ascii="Consolas" w:hAnsi="Consolas"/>
          <w:color w:val="A9B7C6"/>
          <w:lang w:val="en-GB"/>
        </w:rPr>
        <w:t>brightness)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change_pix_gamma_to_print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change_pix_gamma_to_print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pix_data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double </w:t>
      </w:r>
      <w:r w:rsidRPr="00387CFC">
        <w:rPr>
          <w:rFonts w:ascii="Consolas" w:hAnsi="Consolas"/>
          <w:color w:val="FFC66D"/>
          <w:lang w:val="en-GB"/>
        </w:rPr>
        <w:t>change_pix_gamma_from_file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pix_data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draw_pix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x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y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draw_pix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width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x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y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_brightness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  <w:t xml:space="preserve">void </w:t>
      </w:r>
      <w:r w:rsidRPr="00387CFC">
        <w:rPr>
          <w:rFonts w:ascii="Consolas" w:hAnsi="Consolas"/>
          <w:color w:val="FFC66D"/>
          <w:lang w:val="en-GB"/>
        </w:rPr>
        <w:t>decode_gamma_from_file</w:t>
      </w:r>
      <w:r w:rsidRPr="00387CFC">
        <w:rPr>
          <w:rFonts w:ascii="Consolas" w:hAnsi="Consolas"/>
          <w:color w:val="A9B7C6"/>
          <w:lang w:val="en-GB"/>
        </w:rPr>
        <w:t>(</w:t>
      </w:r>
      <w:r w:rsidRPr="00387CFC">
        <w:rPr>
          <w:rFonts w:ascii="Consolas" w:hAnsi="Consolas"/>
          <w:color w:val="CC7832"/>
          <w:lang w:val="en-GB"/>
        </w:rPr>
        <w:t xml:space="preserve">unsigned char </w:t>
      </w:r>
      <w:r w:rsidRPr="00387CFC">
        <w:rPr>
          <w:rFonts w:ascii="Consolas" w:hAnsi="Consolas"/>
          <w:color w:val="A9B7C6"/>
          <w:lang w:val="en-GB"/>
        </w:rPr>
        <w:t>*pix_data</w:t>
      </w:r>
      <w:r w:rsidRPr="00387CFC">
        <w:rPr>
          <w:rFonts w:ascii="Consolas" w:hAnsi="Consolas"/>
          <w:color w:val="CC7832"/>
          <w:lang w:val="en-GB"/>
        </w:rPr>
        <w:t xml:space="preserve">, int </w:t>
      </w:r>
      <w:r w:rsidRPr="00387CFC">
        <w:rPr>
          <w:rFonts w:ascii="Consolas" w:hAnsi="Consolas"/>
          <w:color w:val="A9B7C6"/>
          <w:lang w:val="en-GB"/>
        </w:rPr>
        <w:t>k</w:t>
      </w:r>
      <w:r w:rsidRPr="00387CFC">
        <w:rPr>
          <w:rFonts w:ascii="Consolas" w:hAnsi="Consolas"/>
          <w:color w:val="CC7832"/>
          <w:lang w:val="en-GB"/>
        </w:rPr>
        <w:t xml:space="preserve">, double </w:t>
      </w:r>
      <w:r w:rsidRPr="00387CFC">
        <w:rPr>
          <w:rFonts w:ascii="Consolas" w:hAnsi="Consolas"/>
          <w:color w:val="A9B7C6"/>
          <w:lang w:val="en-GB"/>
        </w:rPr>
        <w:t>gamma)</w:t>
      </w:r>
      <w:r w:rsidRPr="00387CFC">
        <w:rPr>
          <w:rFonts w:ascii="Consolas" w:hAnsi="Consolas"/>
          <w:color w:val="CC7832"/>
          <w:lang w:val="en-GB"/>
        </w:rPr>
        <w:t>;</w:t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CC7832"/>
          <w:lang w:val="en-GB"/>
        </w:rPr>
        <w:br/>
      </w:r>
      <w:r w:rsidRPr="00387CFC">
        <w:rPr>
          <w:rFonts w:ascii="Consolas" w:hAnsi="Consolas"/>
          <w:color w:val="BBB529"/>
          <w:lang w:val="en-GB"/>
        </w:rPr>
        <w:t xml:space="preserve">#endif </w:t>
      </w:r>
      <w:r w:rsidRPr="00387CFC">
        <w:rPr>
          <w:rFonts w:ascii="Consolas" w:hAnsi="Consolas"/>
          <w:color w:val="808080"/>
          <w:lang w:val="en-GB"/>
        </w:rPr>
        <w:t>//LAB_03_WRITE_DATA_PNM_H</w:t>
      </w:r>
    </w:p>
    <w:p w14:paraId="0AAD4C68" w14:textId="77777777" w:rsidR="00413500" w:rsidRPr="00250C68" w:rsidRDefault="00413500" w:rsidP="00437F94">
      <w:pPr>
        <w:rPr>
          <w:lang w:val="en-GB"/>
        </w:rPr>
      </w:pPr>
    </w:p>
    <w:sectPr w:rsidR="00413500" w:rsidRPr="00250C68" w:rsidSect="00E2262E">
      <w:headerReference w:type="default" r:id="rId11"/>
      <w:footerReference w:type="default" r:id="rId12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3CEE8" w14:textId="77777777" w:rsidR="00B61453" w:rsidRDefault="00B61453" w:rsidP="00E2262E">
      <w:pPr>
        <w:spacing w:after="0" w:line="240" w:lineRule="auto"/>
      </w:pPr>
      <w:r>
        <w:separator/>
      </w:r>
    </w:p>
  </w:endnote>
  <w:endnote w:type="continuationSeparator" w:id="0">
    <w:p w14:paraId="75DEDB30" w14:textId="77777777" w:rsidR="00B61453" w:rsidRDefault="00B61453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Content>
      <w:p w14:paraId="6113BCEA" w14:textId="77777777" w:rsidR="00556842" w:rsidRDefault="0055684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C8F55" w14:textId="77777777" w:rsidR="00B61453" w:rsidRDefault="00B61453" w:rsidP="00E2262E">
      <w:pPr>
        <w:spacing w:after="0" w:line="240" w:lineRule="auto"/>
      </w:pPr>
      <w:r>
        <w:separator/>
      </w:r>
    </w:p>
  </w:footnote>
  <w:footnote w:type="continuationSeparator" w:id="0">
    <w:p w14:paraId="56852172" w14:textId="77777777" w:rsidR="00B61453" w:rsidRDefault="00B61453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28068CC6" w:rsidR="00556842" w:rsidRDefault="00556842" w:rsidP="00E2262E">
    <w:pPr>
      <w:pStyle w:val="a9"/>
    </w:pPr>
    <w:r w:rsidRPr="00756FF8">
      <w:t>Изучение</w:t>
    </w:r>
    <w:r w:rsidRPr="009D23FA">
      <w:t xml:space="preserve"> алгоритмов псевдотонирования изображений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9"/>
  </w:num>
  <w:num w:numId="13">
    <w:abstractNumId w:val="19"/>
  </w:num>
  <w:num w:numId="14">
    <w:abstractNumId w:val="32"/>
  </w:num>
  <w:num w:numId="15">
    <w:abstractNumId w:val="11"/>
  </w:num>
  <w:num w:numId="16">
    <w:abstractNumId w:val="31"/>
  </w:num>
  <w:num w:numId="17">
    <w:abstractNumId w:val="21"/>
  </w:num>
  <w:num w:numId="18">
    <w:abstractNumId w:val="14"/>
  </w:num>
  <w:num w:numId="19">
    <w:abstractNumId w:val="10"/>
  </w:num>
  <w:num w:numId="20">
    <w:abstractNumId w:val="16"/>
  </w:num>
  <w:num w:numId="21">
    <w:abstractNumId w:val="13"/>
  </w:num>
  <w:num w:numId="22">
    <w:abstractNumId w:val="23"/>
  </w:num>
  <w:num w:numId="23">
    <w:abstractNumId w:val="25"/>
  </w:num>
  <w:num w:numId="24">
    <w:abstractNumId w:val="12"/>
  </w:num>
  <w:num w:numId="25">
    <w:abstractNumId w:val="27"/>
  </w:num>
  <w:num w:numId="26">
    <w:abstractNumId w:val="28"/>
  </w:num>
  <w:num w:numId="27">
    <w:abstractNumId w:val="24"/>
    <w:lvlOverride w:ilvl="0">
      <w:startOverride w:val="1"/>
    </w:lvlOverride>
  </w:num>
  <w:num w:numId="28">
    <w:abstractNumId w:val="22"/>
  </w:num>
  <w:num w:numId="29">
    <w:abstractNumId w:val="17"/>
  </w:num>
  <w:num w:numId="30">
    <w:abstractNumId w:val="30"/>
  </w:num>
  <w:num w:numId="31">
    <w:abstractNumId w:val="24"/>
    <w:lvlOverride w:ilvl="0">
      <w:startOverride w:val="1"/>
    </w:lvlOverride>
  </w:num>
  <w:num w:numId="32">
    <w:abstractNumId w:val="15"/>
  </w:num>
  <w:num w:numId="33">
    <w:abstractNumId w:val="24"/>
    <w:lvlOverride w:ilvl="0">
      <w:startOverride w:val="1"/>
    </w:lvlOverride>
  </w:num>
  <w:num w:numId="34">
    <w:abstractNumId w:val="18"/>
  </w:num>
  <w:num w:numId="35">
    <w:abstractNumId w:val="2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7FE3"/>
    <w:rsid w:val="00023750"/>
    <w:rsid w:val="00032D8F"/>
    <w:rsid w:val="000351AE"/>
    <w:rsid w:val="00035373"/>
    <w:rsid w:val="0003615B"/>
    <w:rsid w:val="00042827"/>
    <w:rsid w:val="00055E27"/>
    <w:rsid w:val="000623FC"/>
    <w:rsid w:val="00070454"/>
    <w:rsid w:val="00070813"/>
    <w:rsid w:val="00082A06"/>
    <w:rsid w:val="000868DC"/>
    <w:rsid w:val="00086F7B"/>
    <w:rsid w:val="00091B9A"/>
    <w:rsid w:val="000935F8"/>
    <w:rsid w:val="00095F8F"/>
    <w:rsid w:val="000A4FAE"/>
    <w:rsid w:val="000C2820"/>
    <w:rsid w:val="000D47A2"/>
    <w:rsid w:val="000F0188"/>
    <w:rsid w:val="000F41F8"/>
    <w:rsid w:val="00100B2B"/>
    <w:rsid w:val="00105524"/>
    <w:rsid w:val="0011093A"/>
    <w:rsid w:val="00136473"/>
    <w:rsid w:val="00154123"/>
    <w:rsid w:val="00154794"/>
    <w:rsid w:val="001549C1"/>
    <w:rsid w:val="00156820"/>
    <w:rsid w:val="001578D4"/>
    <w:rsid w:val="00160FAE"/>
    <w:rsid w:val="00162C48"/>
    <w:rsid w:val="0016449C"/>
    <w:rsid w:val="00174978"/>
    <w:rsid w:val="00176087"/>
    <w:rsid w:val="00191457"/>
    <w:rsid w:val="001961E8"/>
    <w:rsid w:val="00196FD9"/>
    <w:rsid w:val="001A2143"/>
    <w:rsid w:val="001A226E"/>
    <w:rsid w:val="001A2BC6"/>
    <w:rsid w:val="001B4719"/>
    <w:rsid w:val="001B4A26"/>
    <w:rsid w:val="001C026E"/>
    <w:rsid w:val="001F1464"/>
    <w:rsid w:val="00212F16"/>
    <w:rsid w:val="00213589"/>
    <w:rsid w:val="00220A5F"/>
    <w:rsid w:val="002259BD"/>
    <w:rsid w:val="0022782E"/>
    <w:rsid w:val="00234ACB"/>
    <w:rsid w:val="00235596"/>
    <w:rsid w:val="00242402"/>
    <w:rsid w:val="00247EBD"/>
    <w:rsid w:val="00250C68"/>
    <w:rsid w:val="002541FC"/>
    <w:rsid w:val="00262CD3"/>
    <w:rsid w:val="0026679A"/>
    <w:rsid w:val="00267ACE"/>
    <w:rsid w:val="00271B96"/>
    <w:rsid w:val="002721B3"/>
    <w:rsid w:val="00294158"/>
    <w:rsid w:val="0029556C"/>
    <w:rsid w:val="00295B25"/>
    <w:rsid w:val="002A5217"/>
    <w:rsid w:val="002B3559"/>
    <w:rsid w:val="002F0D94"/>
    <w:rsid w:val="00307801"/>
    <w:rsid w:val="00317665"/>
    <w:rsid w:val="0032450C"/>
    <w:rsid w:val="0032602B"/>
    <w:rsid w:val="00332BC0"/>
    <w:rsid w:val="00332E80"/>
    <w:rsid w:val="003449B3"/>
    <w:rsid w:val="003519AE"/>
    <w:rsid w:val="00361571"/>
    <w:rsid w:val="003647CD"/>
    <w:rsid w:val="00387CFC"/>
    <w:rsid w:val="00392017"/>
    <w:rsid w:val="003A3CCF"/>
    <w:rsid w:val="003A7DCE"/>
    <w:rsid w:val="003C30FA"/>
    <w:rsid w:val="003D63FC"/>
    <w:rsid w:val="003D6807"/>
    <w:rsid w:val="003D6FE2"/>
    <w:rsid w:val="003E31F0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6CA2"/>
    <w:rsid w:val="004815E3"/>
    <w:rsid w:val="00482757"/>
    <w:rsid w:val="004837DF"/>
    <w:rsid w:val="004861FF"/>
    <w:rsid w:val="0049263E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47C1"/>
    <w:rsid w:val="00520925"/>
    <w:rsid w:val="005262F0"/>
    <w:rsid w:val="005310D1"/>
    <w:rsid w:val="00531B2E"/>
    <w:rsid w:val="00537922"/>
    <w:rsid w:val="005407D3"/>
    <w:rsid w:val="00543F19"/>
    <w:rsid w:val="005442C0"/>
    <w:rsid w:val="00556842"/>
    <w:rsid w:val="00560A75"/>
    <w:rsid w:val="005740C1"/>
    <w:rsid w:val="00577223"/>
    <w:rsid w:val="0058278F"/>
    <w:rsid w:val="0059097A"/>
    <w:rsid w:val="00592601"/>
    <w:rsid w:val="005946F8"/>
    <w:rsid w:val="005A184B"/>
    <w:rsid w:val="005A1F94"/>
    <w:rsid w:val="005A367F"/>
    <w:rsid w:val="005C3FD2"/>
    <w:rsid w:val="005E498D"/>
    <w:rsid w:val="005E6018"/>
    <w:rsid w:val="0060511E"/>
    <w:rsid w:val="006066A2"/>
    <w:rsid w:val="006179CC"/>
    <w:rsid w:val="00633B65"/>
    <w:rsid w:val="00660A9D"/>
    <w:rsid w:val="0066154D"/>
    <w:rsid w:val="006705A5"/>
    <w:rsid w:val="00670F96"/>
    <w:rsid w:val="00680095"/>
    <w:rsid w:val="006846DF"/>
    <w:rsid w:val="00691958"/>
    <w:rsid w:val="00693C94"/>
    <w:rsid w:val="00695219"/>
    <w:rsid w:val="006A28BC"/>
    <w:rsid w:val="006A45AA"/>
    <w:rsid w:val="006B1FFB"/>
    <w:rsid w:val="006B2DB6"/>
    <w:rsid w:val="006B4820"/>
    <w:rsid w:val="006B7089"/>
    <w:rsid w:val="006C1E19"/>
    <w:rsid w:val="006C6C6C"/>
    <w:rsid w:val="006D3A7E"/>
    <w:rsid w:val="006D5656"/>
    <w:rsid w:val="006D5D21"/>
    <w:rsid w:val="006E53E6"/>
    <w:rsid w:val="00702DCF"/>
    <w:rsid w:val="00705B8D"/>
    <w:rsid w:val="00722938"/>
    <w:rsid w:val="0073225C"/>
    <w:rsid w:val="00736E14"/>
    <w:rsid w:val="00737017"/>
    <w:rsid w:val="00737419"/>
    <w:rsid w:val="00742D26"/>
    <w:rsid w:val="00746EC8"/>
    <w:rsid w:val="00756FF8"/>
    <w:rsid w:val="007627A1"/>
    <w:rsid w:val="0078161D"/>
    <w:rsid w:val="0078302B"/>
    <w:rsid w:val="00790E72"/>
    <w:rsid w:val="007930CF"/>
    <w:rsid w:val="007A367A"/>
    <w:rsid w:val="007A749E"/>
    <w:rsid w:val="007B6520"/>
    <w:rsid w:val="007B65BE"/>
    <w:rsid w:val="007B779F"/>
    <w:rsid w:val="007C3BB0"/>
    <w:rsid w:val="007D042C"/>
    <w:rsid w:val="007D5330"/>
    <w:rsid w:val="007D6919"/>
    <w:rsid w:val="007F48EC"/>
    <w:rsid w:val="00802027"/>
    <w:rsid w:val="0082025D"/>
    <w:rsid w:val="00821B5D"/>
    <w:rsid w:val="0083292C"/>
    <w:rsid w:val="008362AF"/>
    <w:rsid w:val="00844A36"/>
    <w:rsid w:val="00866BB3"/>
    <w:rsid w:val="00870FB0"/>
    <w:rsid w:val="00873BB2"/>
    <w:rsid w:val="00886F08"/>
    <w:rsid w:val="00890CA0"/>
    <w:rsid w:val="008915A0"/>
    <w:rsid w:val="008A6EFD"/>
    <w:rsid w:val="008B088C"/>
    <w:rsid w:val="008B0CDE"/>
    <w:rsid w:val="008B25AB"/>
    <w:rsid w:val="008B7816"/>
    <w:rsid w:val="008D2BF2"/>
    <w:rsid w:val="008D5FD0"/>
    <w:rsid w:val="008E09FB"/>
    <w:rsid w:val="008F3B72"/>
    <w:rsid w:val="0090222E"/>
    <w:rsid w:val="00907564"/>
    <w:rsid w:val="00911F76"/>
    <w:rsid w:val="00915864"/>
    <w:rsid w:val="00921659"/>
    <w:rsid w:val="00926E85"/>
    <w:rsid w:val="0093783B"/>
    <w:rsid w:val="00937A6C"/>
    <w:rsid w:val="00944316"/>
    <w:rsid w:val="00946FE5"/>
    <w:rsid w:val="00950ABF"/>
    <w:rsid w:val="00952214"/>
    <w:rsid w:val="00956957"/>
    <w:rsid w:val="009618DA"/>
    <w:rsid w:val="009632C0"/>
    <w:rsid w:val="00972D42"/>
    <w:rsid w:val="00983DBC"/>
    <w:rsid w:val="0099679C"/>
    <w:rsid w:val="009B1D58"/>
    <w:rsid w:val="009B3C78"/>
    <w:rsid w:val="009C4A90"/>
    <w:rsid w:val="009C50BC"/>
    <w:rsid w:val="009D0186"/>
    <w:rsid w:val="009D23FA"/>
    <w:rsid w:val="009D3459"/>
    <w:rsid w:val="009D531C"/>
    <w:rsid w:val="009D7DE0"/>
    <w:rsid w:val="009F01A9"/>
    <w:rsid w:val="009F11E6"/>
    <w:rsid w:val="009F6B4F"/>
    <w:rsid w:val="00A02E78"/>
    <w:rsid w:val="00A1077C"/>
    <w:rsid w:val="00A12C8D"/>
    <w:rsid w:val="00A1439E"/>
    <w:rsid w:val="00A152DD"/>
    <w:rsid w:val="00A372A8"/>
    <w:rsid w:val="00A40662"/>
    <w:rsid w:val="00A4263B"/>
    <w:rsid w:val="00A44007"/>
    <w:rsid w:val="00A449A1"/>
    <w:rsid w:val="00A5232A"/>
    <w:rsid w:val="00A55AA8"/>
    <w:rsid w:val="00A55B7C"/>
    <w:rsid w:val="00A60E54"/>
    <w:rsid w:val="00A6555B"/>
    <w:rsid w:val="00A83AE7"/>
    <w:rsid w:val="00A87C51"/>
    <w:rsid w:val="00A9215B"/>
    <w:rsid w:val="00A93B28"/>
    <w:rsid w:val="00A9673B"/>
    <w:rsid w:val="00AA4D8A"/>
    <w:rsid w:val="00AB3A0D"/>
    <w:rsid w:val="00AC0A1A"/>
    <w:rsid w:val="00AC5C4A"/>
    <w:rsid w:val="00AD3077"/>
    <w:rsid w:val="00AF3DFF"/>
    <w:rsid w:val="00B15CB5"/>
    <w:rsid w:val="00B1747B"/>
    <w:rsid w:val="00B22F5D"/>
    <w:rsid w:val="00B32FD7"/>
    <w:rsid w:val="00B350DC"/>
    <w:rsid w:val="00B36AAA"/>
    <w:rsid w:val="00B3759F"/>
    <w:rsid w:val="00B46386"/>
    <w:rsid w:val="00B60354"/>
    <w:rsid w:val="00B61453"/>
    <w:rsid w:val="00B629CF"/>
    <w:rsid w:val="00B758C9"/>
    <w:rsid w:val="00B76D2D"/>
    <w:rsid w:val="00B96CE6"/>
    <w:rsid w:val="00BA4DA0"/>
    <w:rsid w:val="00BA680B"/>
    <w:rsid w:val="00BB51CA"/>
    <w:rsid w:val="00BC30F6"/>
    <w:rsid w:val="00BC4492"/>
    <w:rsid w:val="00BC50D6"/>
    <w:rsid w:val="00BD5628"/>
    <w:rsid w:val="00BD5812"/>
    <w:rsid w:val="00BE7BD3"/>
    <w:rsid w:val="00C0209D"/>
    <w:rsid w:val="00C105C1"/>
    <w:rsid w:val="00C32AB9"/>
    <w:rsid w:val="00C379A6"/>
    <w:rsid w:val="00C438D0"/>
    <w:rsid w:val="00C550E6"/>
    <w:rsid w:val="00C65477"/>
    <w:rsid w:val="00C70E2C"/>
    <w:rsid w:val="00C7153E"/>
    <w:rsid w:val="00C741A9"/>
    <w:rsid w:val="00C842AC"/>
    <w:rsid w:val="00C866B2"/>
    <w:rsid w:val="00C93809"/>
    <w:rsid w:val="00CA579D"/>
    <w:rsid w:val="00CB26EA"/>
    <w:rsid w:val="00CB6337"/>
    <w:rsid w:val="00CC20CB"/>
    <w:rsid w:val="00CC5007"/>
    <w:rsid w:val="00CD06FD"/>
    <w:rsid w:val="00CD17D6"/>
    <w:rsid w:val="00CD411B"/>
    <w:rsid w:val="00CD7DB9"/>
    <w:rsid w:val="00CE43C0"/>
    <w:rsid w:val="00CE491B"/>
    <w:rsid w:val="00CE6F35"/>
    <w:rsid w:val="00CF1036"/>
    <w:rsid w:val="00CF1842"/>
    <w:rsid w:val="00CF4BCF"/>
    <w:rsid w:val="00D04339"/>
    <w:rsid w:val="00D0580C"/>
    <w:rsid w:val="00D06608"/>
    <w:rsid w:val="00D171FF"/>
    <w:rsid w:val="00D20D31"/>
    <w:rsid w:val="00D213C0"/>
    <w:rsid w:val="00D33D35"/>
    <w:rsid w:val="00D44808"/>
    <w:rsid w:val="00D704CA"/>
    <w:rsid w:val="00D80DFC"/>
    <w:rsid w:val="00D90FBC"/>
    <w:rsid w:val="00D925C3"/>
    <w:rsid w:val="00D943B4"/>
    <w:rsid w:val="00DA310C"/>
    <w:rsid w:val="00DA4A0A"/>
    <w:rsid w:val="00DB21E7"/>
    <w:rsid w:val="00DB3CC7"/>
    <w:rsid w:val="00DC58EE"/>
    <w:rsid w:val="00DC62F0"/>
    <w:rsid w:val="00DD21F1"/>
    <w:rsid w:val="00DD4767"/>
    <w:rsid w:val="00DE1E90"/>
    <w:rsid w:val="00DE2422"/>
    <w:rsid w:val="00DF5E06"/>
    <w:rsid w:val="00DF7807"/>
    <w:rsid w:val="00E106D4"/>
    <w:rsid w:val="00E2262E"/>
    <w:rsid w:val="00E25DFF"/>
    <w:rsid w:val="00E31C31"/>
    <w:rsid w:val="00E35968"/>
    <w:rsid w:val="00E4177D"/>
    <w:rsid w:val="00E4496E"/>
    <w:rsid w:val="00E4649A"/>
    <w:rsid w:val="00E57791"/>
    <w:rsid w:val="00E622AC"/>
    <w:rsid w:val="00E67F4E"/>
    <w:rsid w:val="00E70F82"/>
    <w:rsid w:val="00E87C58"/>
    <w:rsid w:val="00E90B10"/>
    <w:rsid w:val="00E9307F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58DF"/>
    <w:rsid w:val="00F02412"/>
    <w:rsid w:val="00F11C04"/>
    <w:rsid w:val="00F12005"/>
    <w:rsid w:val="00F15C3E"/>
    <w:rsid w:val="00F20554"/>
    <w:rsid w:val="00F31011"/>
    <w:rsid w:val="00F31F91"/>
    <w:rsid w:val="00F37602"/>
    <w:rsid w:val="00F47536"/>
    <w:rsid w:val="00F55999"/>
    <w:rsid w:val="00F81A03"/>
    <w:rsid w:val="00F82DDB"/>
    <w:rsid w:val="00F94412"/>
    <w:rsid w:val="00FA000D"/>
    <w:rsid w:val="00FA4836"/>
    <w:rsid w:val="00FC0FBA"/>
    <w:rsid w:val="00FC2C88"/>
    <w:rsid w:val="00FD5C14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0F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udkoMatt/GeometryAndGraphics/blob/master/Lab_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D2EC-282F-41A6-86F3-BB12DE09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5</TotalTime>
  <Pages>28</Pages>
  <Words>5605</Words>
  <Characters>31953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11</cp:revision>
  <dcterms:created xsi:type="dcterms:W3CDTF">2020-04-26T17:01:00Z</dcterms:created>
  <dcterms:modified xsi:type="dcterms:W3CDTF">2020-04-26T17:06:00Z</dcterms:modified>
</cp:coreProperties>
</file>